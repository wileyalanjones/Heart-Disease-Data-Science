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E7223" w14:textId="7F2F2E48" w:rsidR="006939AB" w:rsidRDefault="00444678">
      <w:pPr>
        <w:pStyle w:val="Title"/>
      </w:pPr>
      <w:r>
        <w:t>Heart Disease</w:t>
      </w:r>
      <w:r>
        <w:tab/>
      </w:r>
    </w:p>
    <w:p w14:paraId="77FD7883" w14:textId="5DB460A5" w:rsidR="006939AB" w:rsidRDefault="00444678">
      <w:pPr>
        <w:pStyle w:val="Subtitle"/>
      </w:pPr>
      <w:r>
        <w:t>Analysis of a Silent Killer</w:t>
      </w:r>
    </w:p>
    <w:p w14:paraId="52052496" w14:textId="0AD82928" w:rsidR="006939AB" w:rsidRDefault="00444678">
      <w:r>
        <w:fldChar w:fldCharType="begin"/>
      </w:r>
      <w:r>
        <w:instrText xml:space="preserve"> INCLUDEPICTURE "https://encrypted-tbn0.gstatic.com/images?q=tbn:ANd9GcSJNXA7LJFBUNSCFi8hFtmEZidIITEQFVqKiw&amp;s" \* MERGEFORMATINET </w:instrText>
      </w:r>
      <w:r>
        <w:fldChar w:fldCharType="separate"/>
      </w:r>
      <w:r>
        <w:rPr>
          <w:noProof/>
        </w:rPr>
        <w:drawing>
          <wp:inline distT="0" distB="0" distL="0" distR="0" wp14:anchorId="6B913454" wp14:editId="163BE598">
            <wp:extent cx="4984272" cy="3327991"/>
            <wp:effectExtent l="0" t="0" r="0" b="0"/>
            <wp:docPr id="1700982402" name="Picture 1" descr="Heart Disease - NC Health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rt Disease - NC Health Inf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4413" cy="3341439"/>
                    </a:xfrm>
                    <a:prstGeom prst="rect">
                      <a:avLst/>
                    </a:prstGeom>
                    <a:noFill/>
                    <a:ln>
                      <a:noFill/>
                    </a:ln>
                  </pic:spPr>
                </pic:pic>
              </a:graphicData>
            </a:graphic>
          </wp:inline>
        </w:drawing>
      </w:r>
      <w:r>
        <w:fldChar w:fldCharType="end"/>
      </w:r>
    </w:p>
    <w:p w14:paraId="2A597705" w14:textId="2494F9F4" w:rsidR="006939AB" w:rsidRDefault="00444678">
      <w:pPr>
        <w:pStyle w:val="Author"/>
      </w:pPr>
      <w:r>
        <w:t>Wiley Jones</w:t>
      </w:r>
    </w:p>
    <w:p w14:paraId="4D3987C1" w14:textId="72E19B5C" w:rsidR="00444678" w:rsidRDefault="00444678">
      <w:pPr>
        <w:pStyle w:val="Author"/>
      </w:pPr>
      <w:r>
        <w:t>Computer Science</w:t>
      </w:r>
    </w:p>
    <w:p w14:paraId="558F6090" w14:textId="410A72D6" w:rsidR="00444678" w:rsidRDefault="00444678" w:rsidP="00965CBC">
      <w:pPr>
        <w:pStyle w:val="Author"/>
        <w:tabs>
          <w:tab w:val="left" w:pos="1859"/>
        </w:tabs>
      </w:pPr>
      <w:r>
        <w:t>CS 432</w:t>
      </w:r>
      <w:r w:rsidR="00965CBC">
        <w:tab/>
      </w:r>
    </w:p>
    <w:p w14:paraId="4537BD34" w14:textId="76AD9BBF" w:rsidR="006939AB" w:rsidRDefault="00E33753" w:rsidP="00444678">
      <w:pPr>
        <w:pStyle w:val="Author"/>
      </w:pPr>
      <w:r>
        <w:rPr>
          <w:noProof/>
        </w:rPr>
        <mc:AlternateContent>
          <mc:Choice Requires="wps">
            <w:drawing>
              <wp:anchor distT="0" distB="0" distL="114300" distR="114300" simplePos="0" relativeHeight="251664384" behindDoc="0" locked="0" layoutInCell="1" allowOverlap="1" wp14:anchorId="7D3CEA64" wp14:editId="3616C264">
                <wp:simplePos x="0" y="0"/>
                <wp:positionH relativeFrom="column">
                  <wp:posOffset>4917248</wp:posOffset>
                </wp:positionH>
                <wp:positionV relativeFrom="paragraph">
                  <wp:posOffset>668020</wp:posOffset>
                </wp:positionV>
                <wp:extent cx="914400" cy="914400"/>
                <wp:effectExtent l="0" t="0" r="12700" b="12700"/>
                <wp:wrapNone/>
                <wp:docPr id="911682602" name="Oval 2"/>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2FDE8" id="Oval 2" o:spid="_x0000_s1026" style="position:absolute;margin-left:387.2pt;margin-top:52.6pt;width:1in;height:1in;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" fillcolor="white [3212]" strokecolor="white [3212]" strokeweight="1pt">
                <v:stroke joinstyle="miter"/>
              </v:oval>
            </w:pict>
          </mc:Fallback>
        </mc:AlternateContent>
      </w:r>
      <w:r w:rsidR="00444678">
        <w:t>Introduction to Applied Machine Learning</w:t>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06624B30" w14:textId="67862CDB" w:rsidR="006939AB" w:rsidRDefault="00000000">
          <w:pPr>
            <w:pStyle w:val="TOCHeading"/>
          </w:pPr>
          <w:r>
            <w:rPr>
              <w:rStyle w:val="Emphasis"/>
            </w:rPr>
            <w:t>T</w:t>
          </w:r>
          <w:r w:rsidR="00E20DC0">
            <w:rPr>
              <w:rStyle w:val="Emphasis"/>
            </w:rPr>
            <w:t>a</w:t>
          </w:r>
          <w:r>
            <w:rPr>
              <w:rStyle w:val="Emphasis"/>
            </w:rPr>
            <w:t>ble of</w:t>
          </w:r>
          <w:r>
            <w:rPr>
              <w:rStyle w:val="Emphasis"/>
            </w:rPr>
            <w:br/>
          </w:r>
          <w:r>
            <w:t>Contents</w:t>
          </w:r>
        </w:p>
        <w:p w14:paraId="09F4FD96" w14:textId="0E17984B" w:rsidR="00AB206D" w:rsidRPr="00CB40EF" w:rsidRDefault="00000000" w:rsidP="00CB40EF">
          <w:pPr>
            <w:pStyle w:val="TOC1"/>
            <w:spacing w:after="0" w:line="240" w:lineRule="auto"/>
            <w:rPr>
              <w:noProof/>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sidR="00444678" w:rsidRPr="00CB40EF">
            <w:rPr>
              <w:iCs/>
              <w:noProof/>
              <w:sz w:val="20"/>
              <w:szCs w:val="20"/>
            </w:rPr>
            <w:t>Intro</w:t>
          </w:r>
          <w:r w:rsidR="00E20DC0">
            <w:rPr>
              <w:iCs/>
              <w:noProof/>
              <w:sz w:val="20"/>
              <w:szCs w:val="20"/>
            </w:rPr>
            <w:t>d</w:t>
          </w:r>
          <w:r w:rsidR="00444678" w:rsidRPr="00CB40EF">
            <w:rPr>
              <w:iCs/>
              <w:noProof/>
              <w:sz w:val="20"/>
              <w:szCs w:val="20"/>
            </w:rPr>
            <w:t>uction</w:t>
          </w:r>
          <w:r w:rsidRPr="00CB40EF">
            <w:rPr>
              <w:noProof/>
              <w:sz w:val="20"/>
              <w:szCs w:val="20"/>
            </w:rPr>
            <w:tab/>
          </w:r>
          <w:r w:rsidR="00444678" w:rsidRPr="00CB40EF">
            <w:rPr>
              <w:noProof/>
              <w:sz w:val="20"/>
              <w:szCs w:val="20"/>
            </w:rPr>
            <w:t>1</w:t>
          </w:r>
        </w:p>
        <w:p w14:paraId="27D1315C" w14:textId="641152F8" w:rsidR="006939AB" w:rsidRDefault="00CB40EF" w:rsidP="00CB40EF">
          <w:pPr>
            <w:pStyle w:val="TOC2"/>
            <w:spacing w:before="120" w:after="0"/>
          </w:pPr>
          <w:r>
            <w:t xml:space="preserve">  </w:t>
          </w:r>
          <w:r w:rsidR="00AB206D" w:rsidRPr="00CB40EF">
            <w:t>Questions</w:t>
          </w:r>
          <w:r w:rsidRPr="00CB40EF">
            <w:tab/>
          </w:r>
          <w:r w:rsidR="00D73464">
            <w:t>4</w:t>
          </w:r>
        </w:p>
        <w:p w14:paraId="6CCFCC7F" w14:textId="767A673F" w:rsidR="004E3CA6" w:rsidRPr="00CB40EF" w:rsidRDefault="005B12CE" w:rsidP="00CB40EF">
          <w:pPr>
            <w:pStyle w:val="TOC1"/>
            <w:spacing w:after="0" w:line="240" w:lineRule="auto"/>
            <w:rPr>
              <w:noProof/>
              <w:sz w:val="20"/>
              <w:szCs w:val="20"/>
            </w:rPr>
          </w:pPr>
          <w:r>
            <w:rPr>
              <w:noProof/>
              <w:sz w:val="20"/>
              <w:szCs w:val="20"/>
            </w:rPr>
            <w:br/>
          </w:r>
          <w:r w:rsidR="004E3CA6" w:rsidRPr="00CB40EF">
            <w:rPr>
              <w:noProof/>
              <w:sz w:val="20"/>
              <w:szCs w:val="20"/>
            </w:rPr>
            <w:fldChar w:fldCharType="begin"/>
          </w:r>
          <w:r w:rsidR="004E3CA6" w:rsidRPr="00CB40EF">
            <w:rPr>
              <w:sz w:val="20"/>
              <w:szCs w:val="20"/>
            </w:rPr>
            <w:instrText xml:space="preserve"> TOC \o "1-3" \u </w:instrText>
          </w:r>
          <w:r w:rsidR="004E3CA6" w:rsidRPr="00CB40EF">
            <w:rPr>
              <w:noProof/>
              <w:sz w:val="20"/>
              <w:szCs w:val="20"/>
            </w:rPr>
            <w:fldChar w:fldCharType="separate"/>
          </w:r>
          <w:r w:rsidR="004E3CA6" w:rsidRPr="00CB40EF">
            <w:rPr>
              <w:iCs/>
              <w:noProof/>
              <w:sz w:val="20"/>
              <w:szCs w:val="20"/>
            </w:rPr>
            <w:t>Data Gathering</w:t>
          </w:r>
          <w:r w:rsidR="004E3CA6" w:rsidRPr="00CB40EF">
            <w:rPr>
              <w:noProof/>
              <w:sz w:val="20"/>
              <w:szCs w:val="20"/>
            </w:rPr>
            <w:tab/>
          </w:r>
          <w:r w:rsidR="00D73464">
            <w:rPr>
              <w:noProof/>
              <w:sz w:val="20"/>
              <w:szCs w:val="20"/>
            </w:rPr>
            <w:t>5</w:t>
          </w:r>
        </w:p>
        <w:p w14:paraId="7AE520D0" w14:textId="6C0186FE" w:rsidR="004E3CA6" w:rsidRPr="00CB40EF" w:rsidRDefault="00CB40EF" w:rsidP="00CB40EF">
          <w:pPr>
            <w:pStyle w:val="TOC2"/>
            <w:spacing w:before="120" w:after="0"/>
            <w:rPr>
              <w:rFonts w:eastAsiaTheme="minorEastAsia"/>
              <w:color w:val="auto"/>
              <w:lang w:eastAsia="en-US"/>
            </w:rPr>
          </w:pPr>
          <w:r>
            <w:t xml:space="preserve">  </w:t>
          </w:r>
          <w:r w:rsidR="004E3CA6" w:rsidRPr="00CB40EF">
            <w:t xml:space="preserve">Heart </w:t>
          </w:r>
          <w:r w:rsidR="00F666E4">
            <w:t>Disease Dataset</w:t>
          </w:r>
          <w:r w:rsidR="004E3CA6" w:rsidRPr="00CB40EF">
            <w:tab/>
          </w:r>
          <w:r w:rsidR="007B48B0">
            <w:t>5</w:t>
          </w:r>
        </w:p>
        <w:p w14:paraId="7F03DAD3" w14:textId="7377B62D" w:rsidR="005B12CE" w:rsidRDefault="00CB40EF" w:rsidP="005B12CE">
          <w:pPr>
            <w:pStyle w:val="TOC2"/>
            <w:spacing w:before="120" w:after="0"/>
          </w:pPr>
          <w:r w:rsidRPr="00CB40EF">
            <w:t xml:space="preserve">  </w:t>
          </w:r>
          <w:r w:rsidR="004E3CA6" w:rsidRPr="00CB40EF">
            <w:t xml:space="preserve">Heart </w:t>
          </w:r>
          <w:r w:rsidR="00F666E4">
            <w:t>Failure Prediction Dataset</w:t>
          </w:r>
          <w:r w:rsidR="004E3CA6" w:rsidRPr="00CB40EF">
            <w:tab/>
          </w:r>
          <w:r w:rsidR="00F666E4">
            <w:t>1</w:t>
          </w:r>
          <w:r w:rsidR="007B48B0">
            <w:t>2</w:t>
          </w:r>
        </w:p>
        <w:p w14:paraId="44874AF0" w14:textId="33DAFF06" w:rsidR="005B12CE" w:rsidRPr="00CB40EF" w:rsidRDefault="005B12CE" w:rsidP="005B12CE">
          <w:pPr>
            <w:pStyle w:val="TOC1"/>
            <w:spacing w:after="0" w:line="240" w:lineRule="auto"/>
            <w:rPr>
              <w:noProof/>
              <w:sz w:val="20"/>
              <w:szCs w:val="20"/>
            </w:rPr>
          </w:pPr>
          <w:r>
            <w:rPr>
              <w:noProof/>
              <w:sz w:val="20"/>
              <w:szCs w:val="20"/>
            </w:rPr>
            <w:br/>
          </w: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CLUSTERING AND PCA</w:t>
          </w:r>
          <w:r w:rsidRPr="00CB40EF">
            <w:rPr>
              <w:noProof/>
              <w:sz w:val="20"/>
              <w:szCs w:val="20"/>
            </w:rPr>
            <w:tab/>
          </w:r>
          <w:r>
            <w:rPr>
              <w:noProof/>
              <w:sz w:val="20"/>
              <w:szCs w:val="20"/>
            </w:rPr>
            <w:t>1</w:t>
          </w:r>
          <w:r w:rsidR="007B48B0">
            <w:rPr>
              <w:noProof/>
              <w:sz w:val="20"/>
              <w:szCs w:val="20"/>
            </w:rPr>
            <w:t>9</w:t>
          </w:r>
        </w:p>
        <w:p w14:paraId="1552AE16" w14:textId="204E6227" w:rsidR="005B12CE" w:rsidRPr="00CB40EF" w:rsidRDefault="005B12CE" w:rsidP="005B12CE">
          <w:pPr>
            <w:pStyle w:val="TOC2"/>
            <w:spacing w:before="120" w:after="0"/>
            <w:rPr>
              <w:rFonts w:eastAsiaTheme="minorEastAsia"/>
              <w:color w:val="auto"/>
              <w:lang w:eastAsia="en-US"/>
            </w:rPr>
          </w:pPr>
          <w:r>
            <w:t xml:space="preserve">  KMeans without PCA</w:t>
          </w:r>
          <w:r w:rsidRPr="00CB40EF">
            <w:tab/>
          </w:r>
          <w:r>
            <w:t>1</w:t>
          </w:r>
          <w:r w:rsidR="007B48B0">
            <w:t>9</w:t>
          </w:r>
        </w:p>
        <w:p w14:paraId="62C190E9" w14:textId="0F964C82" w:rsidR="005B12CE" w:rsidRDefault="005B12CE" w:rsidP="005B12CE">
          <w:pPr>
            <w:pStyle w:val="TOC2"/>
            <w:spacing w:before="120" w:after="0"/>
          </w:pPr>
          <w:r w:rsidRPr="00CB40EF">
            <w:t xml:space="preserve">  </w:t>
          </w:r>
          <w:r>
            <w:t>KMeans with PCA</w:t>
          </w:r>
          <w:r w:rsidRPr="00CB40EF">
            <w:tab/>
          </w:r>
          <w:r w:rsidR="00DE338F">
            <w:t>2</w:t>
          </w:r>
          <w:r w:rsidR="007B48B0">
            <w:t>9</w:t>
          </w:r>
          <w:r w:rsidRPr="005B12CE">
            <w:t xml:space="preserve"> </w:t>
          </w:r>
        </w:p>
        <w:p w14:paraId="4AC69636" w14:textId="511B33F4" w:rsidR="005B12CE" w:rsidRPr="005B12CE" w:rsidRDefault="005B12CE" w:rsidP="005B12CE">
          <w:pPr>
            <w:pStyle w:val="TOC2"/>
            <w:spacing w:before="120" w:after="0"/>
          </w:pPr>
          <w:r>
            <w:t xml:space="preserve">  Agglomerative Hierachical Clustering</w:t>
          </w:r>
          <w:r w:rsidRPr="00CB40EF">
            <w:tab/>
          </w:r>
          <w:r w:rsidR="007B48B0">
            <w:t>40</w:t>
          </w:r>
        </w:p>
        <w:p w14:paraId="765FF553" w14:textId="77777777" w:rsidR="00B5472C" w:rsidRDefault="005B12CE" w:rsidP="00B5472C">
          <w:pPr>
            <w:pStyle w:val="TOC1"/>
            <w:spacing w:after="0" w:line="240" w:lineRule="auto"/>
            <w:rPr>
              <w:b w:val="0"/>
              <w:bCs w:val="0"/>
              <w:caps w:val="0"/>
              <w:color w:val="2A2A2A" w:themeColor="text2"/>
              <w:sz w:val="20"/>
              <w:szCs w:val="20"/>
            </w:rPr>
          </w:pPr>
          <w:r w:rsidRPr="00CB40EF">
            <w:rPr>
              <w:b w:val="0"/>
              <w:bCs w:val="0"/>
              <w:caps w:val="0"/>
              <w:color w:val="2A2A2A" w:themeColor="text2"/>
              <w:sz w:val="20"/>
              <w:szCs w:val="20"/>
            </w:rPr>
            <w:fldChar w:fldCharType="end"/>
          </w:r>
        </w:p>
        <w:p w14:paraId="4275F6A8" w14:textId="547ECF18" w:rsidR="00B5472C" w:rsidRPr="00CB40EF" w:rsidRDefault="00B5472C" w:rsidP="00B5472C">
          <w:pPr>
            <w:pStyle w:val="TOC1"/>
            <w:spacing w:after="0" w:line="240" w:lineRule="auto"/>
            <w:rPr>
              <w:noProof/>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REGRESSION</w:t>
          </w:r>
          <w:r w:rsidRPr="00CB40EF">
            <w:rPr>
              <w:noProof/>
              <w:sz w:val="20"/>
              <w:szCs w:val="20"/>
            </w:rPr>
            <w:tab/>
          </w:r>
          <w:r>
            <w:rPr>
              <w:noProof/>
              <w:sz w:val="20"/>
              <w:szCs w:val="20"/>
            </w:rPr>
            <w:t>4</w:t>
          </w:r>
          <w:r w:rsidR="007B48B0">
            <w:rPr>
              <w:noProof/>
              <w:sz w:val="20"/>
              <w:szCs w:val="20"/>
            </w:rPr>
            <w:t>3</w:t>
          </w:r>
        </w:p>
        <w:p w14:paraId="42845510" w14:textId="7F1FBBBA" w:rsidR="00B5472C" w:rsidRPr="00CB40EF" w:rsidRDefault="00B5472C" w:rsidP="00B5472C">
          <w:pPr>
            <w:pStyle w:val="TOC2"/>
            <w:spacing w:before="120" w:after="0"/>
            <w:rPr>
              <w:rFonts w:eastAsiaTheme="minorEastAsia"/>
              <w:color w:val="auto"/>
              <w:lang w:eastAsia="en-US"/>
            </w:rPr>
          </w:pPr>
          <w:r>
            <w:t xml:space="preserve">  Linear Regression</w:t>
          </w:r>
          <w:r w:rsidRPr="00CB40EF">
            <w:tab/>
          </w:r>
          <w:r>
            <w:t>4</w:t>
          </w:r>
          <w:r w:rsidR="00EC590C">
            <w:t>2</w:t>
          </w:r>
        </w:p>
        <w:p w14:paraId="07981C0A" w14:textId="4A1A5D39" w:rsidR="00B5472C" w:rsidRPr="005B12CE" w:rsidRDefault="00B5472C" w:rsidP="00B5472C">
          <w:pPr>
            <w:pStyle w:val="TOC2"/>
            <w:spacing w:before="120" w:after="0"/>
          </w:pPr>
          <w:r w:rsidRPr="00CB40EF">
            <w:t xml:space="preserve">  </w:t>
          </w:r>
          <w:r>
            <w:t>Logistical Regression</w:t>
          </w:r>
          <w:r w:rsidRPr="00CB40EF">
            <w:tab/>
          </w:r>
          <w:r>
            <w:t>4</w:t>
          </w:r>
          <w:r w:rsidR="007B48B0">
            <w:t>9</w:t>
          </w:r>
          <w:r w:rsidRPr="005B12CE">
            <w:t xml:space="preserve"> </w:t>
          </w:r>
        </w:p>
        <w:p w14:paraId="14AAC160" w14:textId="77777777" w:rsidR="002C6612" w:rsidRDefault="00B5472C" w:rsidP="00904F98">
          <w:pPr>
            <w:pStyle w:val="TOC1"/>
            <w:spacing w:after="0" w:line="240" w:lineRule="auto"/>
            <w:rPr>
              <w:b w:val="0"/>
              <w:bCs w:val="0"/>
              <w:caps w:val="0"/>
              <w:color w:val="2A2A2A" w:themeColor="text2"/>
              <w:sz w:val="20"/>
              <w:szCs w:val="20"/>
            </w:rPr>
          </w:pPr>
          <w:r w:rsidRPr="00CB40EF">
            <w:rPr>
              <w:b w:val="0"/>
              <w:bCs w:val="0"/>
              <w:caps w:val="0"/>
              <w:color w:val="2A2A2A" w:themeColor="text2"/>
              <w:sz w:val="20"/>
              <w:szCs w:val="20"/>
            </w:rPr>
            <w:fldChar w:fldCharType="end"/>
          </w:r>
        </w:p>
        <w:p w14:paraId="53AE5E6D" w14:textId="26632DCF" w:rsidR="002C6612" w:rsidRPr="00CB40EF" w:rsidRDefault="002C6612" w:rsidP="002C6612">
          <w:pPr>
            <w:pStyle w:val="TOC1"/>
            <w:spacing w:after="0" w:line="240" w:lineRule="auto"/>
            <w:rPr>
              <w:noProof/>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Decision Tree Classification</w:t>
          </w:r>
          <w:r w:rsidRPr="00CB40EF">
            <w:rPr>
              <w:noProof/>
              <w:sz w:val="20"/>
              <w:szCs w:val="20"/>
            </w:rPr>
            <w:tab/>
          </w:r>
          <w:r>
            <w:rPr>
              <w:noProof/>
              <w:sz w:val="20"/>
              <w:szCs w:val="20"/>
            </w:rPr>
            <w:t>5</w:t>
          </w:r>
          <w:r w:rsidR="007B48B0">
            <w:rPr>
              <w:noProof/>
              <w:sz w:val="20"/>
              <w:szCs w:val="20"/>
            </w:rPr>
            <w:t>5</w:t>
          </w:r>
        </w:p>
        <w:p w14:paraId="63694B9F" w14:textId="6B66725B" w:rsidR="002C6612" w:rsidRPr="00CB40EF" w:rsidRDefault="002C6612" w:rsidP="002C6612">
          <w:pPr>
            <w:pStyle w:val="TOC2"/>
            <w:spacing w:before="120" w:after="0"/>
            <w:rPr>
              <w:rFonts w:eastAsiaTheme="minorEastAsia"/>
              <w:color w:val="auto"/>
              <w:lang w:eastAsia="en-US"/>
            </w:rPr>
          </w:pPr>
          <w:r>
            <w:t xml:space="preserve">  Quantitative</w:t>
          </w:r>
          <w:r w:rsidRPr="00CB40EF">
            <w:tab/>
          </w:r>
          <w:r>
            <w:t>5</w:t>
          </w:r>
          <w:r w:rsidR="007B48B0">
            <w:t>6</w:t>
          </w:r>
        </w:p>
        <w:p w14:paraId="5986EC4D" w14:textId="68BB35AD" w:rsidR="002C6612" w:rsidRPr="005B12CE" w:rsidRDefault="002C6612" w:rsidP="002C6612">
          <w:pPr>
            <w:pStyle w:val="TOC2"/>
            <w:spacing w:before="120" w:after="0"/>
          </w:pPr>
          <w:r w:rsidRPr="00CB40EF">
            <w:t xml:space="preserve">  </w:t>
          </w:r>
          <w:r>
            <w:t>Qualitative</w:t>
          </w:r>
          <w:r w:rsidRPr="00CB40EF">
            <w:tab/>
          </w:r>
          <w:r w:rsidR="002B3A3C">
            <w:t>6</w:t>
          </w:r>
          <w:r w:rsidR="007B48B0">
            <w:t>2</w:t>
          </w:r>
          <w:r w:rsidRPr="005B12CE">
            <w:t xml:space="preserve"> </w:t>
          </w:r>
        </w:p>
        <w:p w14:paraId="4644AD04" w14:textId="28242223" w:rsidR="002C6612" w:rsidRDefault="002C6612" w:rsidP="002C6612">
          <w:pPr>
            <w:rPr>
              <w:b/>
              <w:bCs/>
              <w:caps/>
              <w:color w:val="2A2A2A" w:themeColor="text2"/>
              <w:sz w:val="20"/>
              <w:szCs w:val="20"/>
            </w:rPr>
          </w:pPr>
          <w:r w:rsidRPr="00CB40EF">
            <w:rPr>
              <w:b/>
              <w:bCs/>
              <w:caps/>
              <w:color w:val="2A2A2A" w:themeColor="text2"/>
              <w:sz w:val="20"/>
              <w:szCs w:val="20"/>
            </w:rPr>
            <w:fldChar w:fldCharType="end"/>
          </w:r>
        </w:p>
        <w:p w14:paraId="05E9A525" w14:textId="37204CB4" w:rsidR="002B3A3C" w:rsidRPr="00CB40EF" w:rsidRDefault="002B3A3C" w:rsidP="002B3A3C">
          <w:pPr>
            <w:pStyle w:val="TOC1"/>
            <w:spacing w:after="0" w:line="240" w:lineRule="auto"/>
            <w:rPr>
              <w:noProof/>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naïve BAYES</w:t>
          </w:r>
          <w:r w:rsidRPr="00CB40EF">
            <w:rPr>
              <w:noProof/>
              <w:sz w:val="20"/>
              <w:szCs w:val="20"/>
            </w:rPr>
            <w:tab/>
          </w:r>
          <w:r>
            <w:rPr>
              <w:noProof/>
              <w:sz w:val="20"/>
              <w:szCs w:val="20"/>
            </w:rPr>
            <w:t>6</w:t>
          </w:r>
          <w:r w:rsidR="007B48B0">
            <w:rPr>
              <w:noProof/>
              <w:sz w:val="20"/>
              <w:szCs w:val="20"/>
            </w:rPr>
            <w:t>7</w:t>
          </w:r>
        </w:p>
        <w:p w14:paraId="6F7131A3" w14:textId="350F4AD9" w:rsidR="002B3A3C" w:rsidRPr="00CB40EF" w:rsidRDefault="002B3A3C" w:rsidP="002B3A3C">
          <w:pPr>
            <w:pStyle w:val="TOC2"/>
            <w:spacing w:before="120" w:after="0"/>
            <w:rPr>
              <w:rFonts w:eastAsiaTheme="minorEastAsia"/>
              <w:color w:val="auto"/>
              <w:lang w:eastAsia="en-US"/>
            </w:rPr>
          </w:pPr>
          <w:r>
            <w:t xml:space="preserve">  Gaussian</w:t>
          </w:r>
          <w:r w:rsidRPr="00CB40EF">
            <w:tab/>
          </w:r>
          <w:r>
            <w:t>6</w:t>
          </w:r>
          <w:r w:rsidR="007B48B0">
            <w:t>8</w:t>
          </w:r>
        </w:p>
        <w:p w14:paraId="648A3911" w14:textId="6091C8A3" w:rsidR="002B3A3C" w:rsidRPr="005B12CE" w:rsidRDefault="002B3A3C" w:rsidP="002B3A3C">
          <w:pPr>
            <w:pStyle w:val="TOC2"/>
            <w:spacing w:before="120" w:after="0"/>
          </w:pPr>
          <w:r w:rsidRPr="00CB40EF">
            <w:t xml:space="preserve">  </w:t>
          </w:r>
          <w:r>
            <w:t>Categorical</w:t>
          </w:r>
          <w:r w:rsidRPr="00CB40EF">
            <w:tab/>
          </w:r>
          <w:r>
            <w:t>7</w:t>
          </w:r>
          <w:r w:rsidR="007B48B0">
            <w:t>1</w:t>
          </w:r>
          <w:r w:rsidRPr="005B12CE">
            <w:t xml:space="preserve"> </w:t>
          </w:r>
        </w:p>
        <w:p w14:paraId="52047635" w14:textId="2BD1774B" w:rsidR="00994640" w:rsidRPr="00CB40EF" w:rsidRDefault="002B3A3C" w:rsidP="00994640">
          <w:pPr>
            <w:pStyle w:val="TOC1"/>
            <w:spacing w:after="0" w:line="240" w:lineRule="auto"/>
            <w:rPr>
              <w:noProof/>
              <w:sz w:val="20"/>
              <w:szCs w:val="20"/>
            </w:rPr>
          </w:pPr>
          <w:r w:rsidRPr="00CB40EF">
            <w:rPr>
              <w:b w:val="0"/>
              <w:bCs w:val="0"/>
              <w:caps w:val="0"/>
              <w:color w:val="2A2A2A" w:themeColor="text2"/>
              <w:sz w:val="20"/>
              <w:szCs w:val="20"/>
            </w:rPr>
            <w:lastRenderedPageBreak/>
            <w:fldChar w:fldCharType="end"/>
          </w:r>
          <w:r w:rsidR="00994640" w:rsidRPr="00CB40EF">
            <w:rPr>
              <w:noProof/>
              <w:sz w:val="20"/>
              <w:szCs w:val="20"/>
            </w:rPr>
            <w:fldChar w:fldCharType="begin"/>
          </w:r>
          <w:r w:rsidR="00994640" w:rsidRPr="00CB40EF">
            <w:rPr>
              <w:sz w:val="20"/>
              <w:szCs w:val="20"/>
            </w:rPr>
            <w:instrText xml:space="preserve"> TOC \o "1-3" \u </w:instrText>
          </w:r>
          <w:r w:rsidR="00994640" w:rsidRPr="00CB40EF">
            <w:rPr>
              <w:noProof/>
              <w:sz w:val="20"/>
              <w:szCs w:val="20"/>
            </w:rPr>
            <w:fldChar w:fldCharType="separate"/>
          </w:r>
          <w:r w:rsidR="00994640">
            <w:rPr>
              <w:iCs/>
              <w:noProof/>
              <w:sz w:val="20"/>
              <w:szCs w:val="20"/>
            </w:rPr>
            <w:t>Support Vector Machines</w:t>
          </w:r>
          <w:r w:rsidR="00994640" w:rsidRPr="00CB40EF">
            <w:rPr>
              <w:noProof/>
              <w:sz w:val="20"/>
              <w:szCs w:val="20"/>
            </w:rPr>
            <w:tab/>
          </w:r>
          <w:r w:rsidR="00994640">
            <w:rPr>
              <w:noProof/>
              <w:sz w:val="20"/>
              <w:szCs w:val="20"/>
            </w:rPr>
            <w:t>7</w:t>
          </w:r>
          <w:r w:rsidR="007B48B0">
            <w:rPr>
              <w:noProof/>
              <w:sz w:val="20"/>
              <w:szCs w:val="20"/>
            </w:rPr>
            <w:t>5</w:t>
          </w:r>
        </w:p>
        <w:p w14:paraId="1037A281" w14:textId="59588103" w:rsidR="00994640" w:rsidRPr="00CB40EF" w:rsidRDefault="00994640" w:rsidP="00994640">
          <w:pPr>
            <w:pStyle w:val="TOC2"/>
            <w:spacing w:before="120" w:after="0"/>
            <w:rPr>
              <w:rFonts w:eastAsiaTheme="minorEastAsia"/>
              <w:color w:val="auto"/>
              <w:lang w:eastAsia="en-US"/>
            </w:rPr>
          </w:pPr>
          <w:r>
            <w:t xml:space="preserve">  </w:t>
          </w:r>
          <w:r w:rsidR="00252B29">
            <w:t>Polynomial</w:t>
          </w:r>
          <w:r w:rsidRPr="00CB40EF">
            <w:tab/>
          </w:r>
          <w:r w:rsidR="00252B29">
            <w:t>7</w:t>
          </w:r>
          <w:r w:rsidR="007B48B0">
            <w:t>6</w:t>
          </w:r>
        </w:p>
        <w:p w14:paraId="25AC445D" w14:textId="25469E4A" w:rsidR="00252B29" w:rsidRDefault="00994640" w:rsidP="00994640">
          <w:pPr>
            <w:pStyle w:val="TOC2"/>
            <w:spacing w:before="120" w:after="0"/>
          </w:pPr>
          <w:r w:rsidRPr="00CB40EF">
            <w:t xml:space="preserve">  </w:t>
          </w:r>
          <w:r w:rsidR="00252B29">
            <w:t>RBF</w:t>
          </w:r>
          <w:r w:rsidRPr="00CB40EF">
            <w:tab/>
          </w:r>
          <w:r>
            <w:t>7</w:t>
          </w:r>
          <w:r w:rsidR="007B48B0">
            <w:t>9</w:t>
          </w:r>
        </w:p>
        <w:p w14:paraId="4161DAC6" w14:textId="476AE1B6" w:rsidR="00994640" w:rsidRPr="005B12CE" w:rsidRDefault="00252B29" w:rsidP="00994640">
          <w:pPr>
            <w:pStyle w:val="TOC2"/>
            <w:spacing w:before="120" w:after="0"/>
          </w:pPr>
          <w:r>
            <w:t xml:space="preserve">  Sigmoid</w:t>
          </w:r>
          <w:r w:rsidRPr="00CB40EF">
            <w:tab/>
          </w:r>
          <w:r>
            <w:t>8</w:t>
          </w:r>
          <w:r w:rsidR="007B48B0">
            <w:t>1</w:t>
          </w:r>
          <w:r w:rsidR="00994640" w:rsidRPr="005B12CE">
            <w:t xml:space="preserve"> </w:t>
          </w:r>
        </w:p>
        <w:p w14:paraId="281D44EB" w14:textId="6212A256" w:rsidR="002B3A3C" w:rsidRDefault="00994640" w:rsidP="00994640">
          <w:pPr>
            <w:rPr>
              <w:b/>
              <w:bCs/>
              <w:caps/>
              <w:color w:val="2A2A2A" w:themeColor="text2"/>
              <w:sz w:val="20"/>
              <w:szCs w:val="20"/>
            </w:rPr>
          </w:pPr>
          <w:r w:rsidRPr="00CB40EF">
            <w:rPr>
              <w:b/>
              <w:bCs/>
              <w:caps/>
              <w:color w:val="2A2A2A" w:themeColor="text2"/>
              <w:sz w:val="20"/>
              <w:szCs w:val="20"/>
            </w:rPr>
            <w:fldChar w:fldCharType="end"/>
          </w:r>
        </w:p>
        <w:p w14:paraId="6E5206C7" w14:textId="452D4E48" w:rsidR="00252B29" w:rsidRPr="00CB40EF" w:rsidRDefault="00252B29" w:rsidP="00252B29">
          <w:pPr>
            <w:pStyle w:val="TOC1"/>
            <w:spacing w:after="0" w:line="240" w:lineRule="auto"/>
            <w:rPr>
              <w:noProof/>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Ensemble Classification</w:t>
          </w:r>
          <w:r w:rsidRPr="00CB40EF">
            <w:rPr>
              <w:noProof/>
              <w:sz w:val="20"/>
              <w:szCs w:val="20"/>
            </w:rPr>
            <w:tab/>
          </w:r>
          <w:r>
            <w:rPr>
              <w:noProof/>
              <w:sz w:val="20"/>
              <w:szCs w:val="20"/>
            </w:rPr>
            <w:t>8</w:t>
          </w:r>
          <w:r w:rsidR="007B48B0">
            <w:rPr>
              <w:noProof/>
              <w:sz w:val="20"/>
              <w:szCs w:val="20"/>
            </w:rPr>
            <w:t>4</w:t>
          </w:r>
        </w:p>
        <w:p w14:paraId="5BDAE6A5" w14:textId="6B9EEC3C" w:rsidR="00252B29" w:rsidRPr="00CB40EF" w:rsidRDefault="00252B29" w:rsidP="00252B29">
          <w:pPr>
            <w:pStyle w:val="TOC2"/>
            <w:spacing w:before="120" w:after="0"/>
            <w:rPr>
              <w:rFonts w:eastAsiaTheme="minorEastAsia"/>
              <w:color w:val="auto"/>
              <w:lang w:eastAsia="en-US"/>
            </w:rPr>
          </w:pPr>
          <w:r>
            <w:t xml:space="preserve">  Random Forest</w:t>
          </w:r>
          <w:r w:rsidRPr="00CB40EF">
            <w:tab/>
          </w:r>
          <w:r w:rsidR="00283B80">
            <w:t>8</w:t>
          </w:r>
          <w:r w:rsidR="007B48B0">
            <w:t>5</w:t>
          </w:r>
        </w:p>
        <w:p w14:paraId="77CF266C" w14:textId="1CA7B06C" w:rsidR="00252B29" w:rsidRDefault="00252B29" w:rsidP="00252B29">
          <w:pPr>
            <w:pStyle w:val="TOC2"/>
            <w:spacing w:before="120" w:after="0"/>
          </w:pPr>
          <w:r w:rsidRPr="00CB40EF">
            <w:t xml:space="preserve">  </w:t>
          </w:r>
          <w:r>
            <w:t>AdaBoost</w:t>
          </w:r>
          <w:r w:rsidRPr="00CB40EF">
            <w:tab/>
          </w:r>
          <w:r w:rsidR="00283B80">
            <w:t>9</w:t>
          </w:r>
          <w:r w:rsidR="007B48B0">
            <w:t>1</w:t>
          </w:r>
        </w:p>
        <w:p w14:paraId="6101FF4F" w14:textId="5ECD939E" w:rsidR="00252B29" w:rsidRPr="005B12CE" w:rsidRDefault="00252B29" w:rsidP="00252B29">
          <w:pPr>
            <w:pStyle w:val="TOC2"/>
            <w:spacing w:before="120" w:after="0"/>
          </w:pPr>
          <w:r>
            <w:t xml:space="preserve">  Stacking</w:t>
          </w:r>
          <w:r w:rsidRPr="00CB40EF">
            <w:tab/>
          </w:r>
          <w:r w:rsidR="00283B80">
            <w:t>9</w:t>
          </w:r>
          <w:r w:rsidR="007B48B0">
            <w:t>5</w:t>
          </w:r>
          <w:r w:rsidRPr="005B12CE">
            <w:t xml:space="preserve"> </w:t>
          </w:r>
        </w:p>
        <w:p w14:paraId="2126F357" w14:textId="24AC6021" w:rsidR="00252B29" w:rsidRPr="002C6612" w:rsidRDefault="00252B29" w:rsidP="00252B29">
          <w:r w:rsidRPr="00CB40EF">
            <w:rPr>
              <w:b/>
              <w:bCs/>
              <w:caps/>
              <w:color w:val="2A2A2A" w:themeColor="text2"/>
              <w:sz w:val="20"/>
              <w:szCs w:val="20"/>
            </w:rPr>
            <w:fldChar w:fldCharType="end"/>
          </w:r>
        </w:p>
        <w:p w14:paraId="45FEDB29" w14:textId="5FB1755C" w:rsidR="007B48B0" w:rsidRPr="007B48B0" w:rsidRDefault="00904F98" w:rsidP="007B48B0">
          <w:pPr>
            <w:pStyle w:val="TOC1"/>
            <w:spacing w:after="0" w:line="240" w:lineRule="auto"/>
            <w:rPr>
              <w:b w:val="0"/>
              <w:bCs w:val="0"/>
              <w:caps w:val="0"/>
              <w:color w:val="2A2A2A" w:themeColor="text2"/>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Conclusions</w:t>
          </w:r>
          <w:r w:rsidRPr="00CB40EF">
            <w:rPr>
              <w:noProof/>
              <w:sz w:val="20"/>
              <w:szCs w:val="20"/>
            </w:rPr>
            <w:tab/>
          </w:r>
          <w:r w:rsidR="00283B80">
            <w:rPr>
              <w:noProof/>
              <w:sz w:val="20"/>
              <w:szCs w:val="20"/>
            </w:rPr>
            <w:t>9</w:t>
          </w:r>
          <w:r w:rsidR="007B48B0">
            <w:rPr>
              <w:noProof/>
              <w:sz w:val="20"/>
              <w:szCs w:val="20"/>
            </w:rPr>
            <w:t>7</w:t>
          </w:r>
          <w:r w:rsidRPr="00CB40EF">
            <w:rPr>
              <w:b w:val="0"/>
              <w:bCs w:val="0"/>
              <w:caps w:val="0"/>
              <w:color w:val="2A2A2A" w:themeColor="text2"/>
              <w:sz w:val="20"/>
              <w:szCs w:val="20"/>
            </w:rPr>
            <w:fldChar w:fldCharType="end"/>
          </w:r>
        </w:p>
        <w:p w14:paraId="592A6A52" w14:textId="77777777" w:rsidR="007B48B0" w:rsidRDefault="007B48B0" w:rsidP="007B48B0">
          <w:pPr>
            <w:pStyle w:val="TOC1"/>
            <w:spacing w:after="0" w:line="240" w:lineRule="auto"/>
            <w:rPr>
              <w:noProof/>
              <w:sz w:val="20"/>
              <w:szCs w:val="20"/>
            </w:rPr>
          </w:pPr>
        </w:p>
        <w:p w14:paraId="1EC0A61D" w14:textId="40A0B41C" w:rsidR="007B48B0" w:rsidRPr="00B5472C" w:rsidRDefault="007B48B0" w:rsidP="007B48B0">
          <w:pPr>
            <w:pStyle w:val="TOC1"/>
            <w:spacing w:after="0" w:line="240" w:lineRule="auto"/>
            <w:rPr>
              <w:b w:val="0"/>
              <w:bCs w:val="0"/>
              <w:caps w:val="0"/>
              <w:color w:val="2A2A2A" w:themeColor="text2"/>
              <w:sz w:val="20"/>
              <w:szCs w:val="20"/>
            </w:rPr>
          </w:pPr>
          <w:r w:rsidRPr="00CB40EF">
            <w:rPr>
              <w:noProof/>
              <w:sz w:val="20"/>
              <w:szCs w:val="20"/>
            </w:rPr>
            <w:fldChar w:fldCharType="begin"/>
          </w:r>
          <w:r w:rsidRPr="00CB40EF">
            <w:rPr>
              <w:sz w:val="20"/>
              <w:szCs w:val="20"/>
            </w:rPr>
            <w:instrText xml:space="preserve"> TOC \o "1-3" \u </w:instrText>
          </w:r>
          <w:r w:rsidRPr="00CB40EF">
            <w:rPr>
              <w:noProof/>
              <w:sz w:val="20"/>
              <w:szCs w:val="20"/>
            </w:rPr>
            <w:fldChar w:fldCharType="separate"/>
          </w:r>
          <w:r>
            <w:rPr>
              <w:iCs/>
              <w:noProof/>
              <w:sz w:val="20"/>
              <w:szCs w:val="20"/>
            </w:rPr>
            <w:t>About the Author and Improvements</w:t>
          </w:r>
          <w:r w:rsidRPr="00CB40EF">
            <w:rPr>
              <w:noProof/>
              <w:sz w:val="20"/>
              <w:szCs w:val="20"/>
            </w:rPr>
            <w:tab/>
          </w:r>
          <w:r>
            <w:rPr>
              <w:noProof/>
              <w:sz w:val="20"/>
              <w:szCs w:val="20"/>
            </w:rPr>
            <w:t>101</w:t>
          </w:r>
          <w:r w:rsidRPr="00CB40EF">
            <w:rPr>
              <w:b w:val="0"/>
              <w:bCs w:val="0"/>
              <w:caps w:val="0"/>
              <w:color w:val="2A2A2A" w:themeColor="text2"/>
              <w:sz w:val="20"/>
              <w:szCs w:val="20"/>
            </w:rPr>
            <w:fldChar w:fldCharType="end"/>
          </w:r>
        </w:p>
        <w:p w14:paraId="45B72985" w14:textId="77777777" w:rsidR="007B48B0" w:rsidRPr="007B48B0" w:rsidRDefault="007B48B0" w:rsidP="007B48B0"/>
        <w:p w14:paraId="4FD54A11" w14:textId="2A703716" w:rsidR="005B12CE" w:rsidRPr="005B12CE" w:rsidRDefault="005B12CE" w:rsidP="005B12CE"/>
        <w:p w14:paraId="190C4589" w14:textId="108DDF66" w:rsidR="004E3CA6" w:rsidRPr="00CB40EF" w:rsidRDefault="004E3CA6" w:rsidP="00CB40EF">
          <w:pPr>
            <w:spacing w:before="120" w:after="0" w:line="240" w:lineRule="auto"/>
            <w:rPr>
              <w:sz w:val="20"/>
              <w:szCs w:val="20"/>
            </w:rPr>
          </w:pPr>
          <w:r w:rsidRPr="00CB40EF">
            <w:rPr>
              <w:rFonts w:asciiTheme="majorHAnsi" w:hAnsiTheme="majorHAnsi"/>
              <w:b/>
              <w:bCs/>
              <w:caps/>
              <w:color w:val="2A2A2A" w:themeColor="text2"/>
              <w:sz w:val="20"/>
              <w:szCs w:val="20"/>
            </w:rPr>
            <w:fldChar w:fldCharType="end"/>
          </w:r>
        </w:p>
        <w:p w14:paraId="20F9A30D" w14:textId="77777777" w:rsidR="004E3CA6" w:rsidRPr="00CB40EF" w:rsidRDefault="004E3CA6" w:rsidP="004E3CA6">
          <w:pPr>
            <w:rPr>
              <w:sz w:val="20"/>
              <w:szCs w:val="20"/>
            </w:rPr>
          </w:pPr>
        </w:p>
        <w:p w14:paraId="2609C0EC" w14:textId="77777777" w:rsidR="006939AB" w:rsidRDefault="00000000">
          <w:pPr>
            <w:rPr>
              <w:rFonts w:asciiTheme="majorHAnsi" w:hAnsiTheme="majorHAnsi"/>
              <w:b/>
              <w:bCs/>
              <w:caps/>
              <w:color w:val="2A2A2A" w:themeColor="text2"/>
              <w:sz w:val="20"/>
              <w:szCs w:val="20"/>
            </w:rPr>
          </w:pPr>
          <w:r w:rsidRPr="00CB40EF">
            <w:rPr>
              <w:rFonts w:asciiTheme="majorHAnsi" w:hAnsiTheme="majorHAnsi"/>
              <w:b/>
              <w:bCs/>
              <w:caps/>
              <w:color w:val="2A2A2A" w:themeColor="text2"/>
              <w:sz w:val="20"/>
              <w:szCs w:val="20"/>
            </w:rPr>
            <w:fldChar w:fldCharType="end"/>
          </w:r>
        </w:p>
      </w:sdtContent>
    </w:sdt>
    <w:p w14:paraId="20DBE177" w14:textId="77777777" w:rsidR="007B48B0" w:rsidRDefault="007B48B0" w:rsidP="007B48B0">
      <w:pPr>
        <w:rPr>
          <w:rFonts w:asciiTheme="majorHAnsi" w:hAnsiTheme="majorHAnsi"/>
          <w:b/>
          <w:bCs/>
          <w:caps/>
          <w:color w:val="2A2A2A" w:themeColor="text2"/>
          <w:sz w:val="20"/>
          <w:szCs w:val="20"/>
        </w:rPr>
      </w:pPr>
    </w:p>
    <w:p w14:paraId="57F8DC57" w14:textId="0E920EC5" w:rsidR="007B48B0" w:rsidRDefault="007B48B0" w:rsidP="007B48B0">
      <w:pPr>
        <w:tabs>
          <w:tab w:val="left" w:pos="1524"/>
        </w:tabs>
        <w:rPr>
          <w:rFonts w:asciiTheme="majorHAnsi" w:hAnsiTheme="majorHAnsi"/>
          <w:b/>
          <w:bCs/>
          <w:caps/>
          <w:color w:val="2A2A2A" w:themeColor="text2"/>
          <w:sz w:val="20"/>
          <w:szCs w:val="20"/>
        </w:rPr>
      </w:pPr>
      <w:r>
        <w:rPr>
          <w:rFonts w:asciiTheme="majorHAnsi" w:hAnsiTheme="majorHAnsi"/>
          <w:b/>
          <w:bCs/>
          <w:caps/>
          <w:color w:val="2A2A2A" w:themeColor="text2"/>
          <w:sz w:val="20"/>
          <w:szCs w:val="20"/>
        </w:rPr>
        <w:tab/>
      </w:r>
    </w:p>
    <w:p w14:paraId="29F85C4F" w14:textId="01B16C3D" w:rsidR="007B48B0" w:rsidRPr="007B48B0" w:rsidRDefault="007B48B0" w:rsidP="007B48B0">
      <w:pPr>
        <w:tabs>
          <w:tab w:val="left" w:pos="1524"/>
        </w:tabs>
        <w:sectPr w:rsidR="007B48B0" w:rsidRPr="007B48B0" w:rsidSect="00444678">
          <w:footerReference w:type="even" r:id="rId13"/>
          <w:footerReference w:type="default" r:id="rId14"/>
          <w:footerReference w:type="first" r:id="rId15"/>
          <w:pgSz w:w="12240" w:h="15840"/>
          <w:pgMar w:top="2520" w:right="1800" w:bottom="1728" w:left="1800" w:header="720" w:footer="720" w:gutter="0"/>
          <w:pgNumType w:start="1"/>
          <w:cols w:space="720"/>
          <w:titlePg/>
          <w:docGrid w:linePitch="360"/>
        </w:sectPr>
      </w:pPr>
      <w:r>
        <w:tab/>
      </w:r>
    </w:p>
    <w:p w14:paraId="18093B23" w14:textId="3B95397A" w:rsidR="009F62DC" w:rsidRDefault="00444678" w:rsidP="009F62DC">
      <w:pPr>
        <w:pStyle w:val="Heading1"/>
        <w:spacing w:after="600"/>
      </w:pPr>
      <w:bookmarkStart w:id="0" w:name="_Toc408396851"/>
      <w:r>
        <w:rPr>
          <w:rStyle w:val="Emphasis"/>
        </w:rPr>
        <w:lastRenderedPageBreak/>
        <w:t>Intro</w:t>
      </w:r>
      <w:r w:rsidR="00E20DC0">
        <w:rPr>
          <w:rStyle w:val="Emphasis"/>
        </w:rPr>
        <w:t>d</w:t>
      </w:r>
      <w:r>
        <w:rPr>
          <w:rStyle w:val="Emphasis"/>
        </w:rPr>
        <w:t>uction</w:t>
      </w:r>
      <w:bookmarkEnd w:id="0"/>
    </w:p>
    <w:p w14:paraId="0966073F" w14:textId="7A067BD8" w:rsidR="00CB40EF" w:rsidRDefault="00CB40EF" w:rsidP="00CB40EF">
      <w:pPr>
        <w:pStyle w:val="Heading2"/>
      </w:pPr>
      <w:r>
        <w:t>Topic Information</w:t>
      </w:r>
    </w:p>
    <w:p w14:paraId="4D35BDD5" w14:textId="4C1D0E0F" w:rsidR="009F62DC" w:rsidRDefault="00115771" w:rsidP="002B1533">
      <w:pPr>
        <w:jc w:val="both"/>
      </w:pPr>
      <w:r>
        <w:rPr>
          <w:noProof/>
        </w:rPr>
        <w:drawing>
          <wp:anchor distT="0" distB="0" distL="114300" distR="114300" simplePos="0" relativeHeight="251658240" behindDoc="1" locked="0" layoutInCell="1" allowOverlap="1" wp14:anchorId="79B05201" wp14:editId="5B5D0CE4">
            <wp:simplePos x="0" y="0"/>
            <wp:positionH relativeFrom="column">
              <wp:posOffset>5080</wp:posOffset>
            </wp:positionH>
            <wp:positionV relativeFrom="paragraph">
              <wp:posOffset>3709478</wp:posOffset>
            </wp:positionV>
            <wp:extent cx="2168525" cy="1626235"/>
            <wp:effectExtent l="0" t="0" r="3175" b="0"/>
            <wp:wrapTight wrapText="bothSides">
              <wp:wrapPolygon edited="0">
                <wp:start x="0" y="0"/>
                <wp:lineTo x="0" y="21423"/>
                <wp:lineTo x="21505" y="21423"/>
                <wp:lineTo x="21505" y="0"/>
                <wp:lineTo x="0" y="0"/>
              </wp:wrapPolygon>
            </wp:wrapTight>
            <wp:docPr id="1584057597" name="Picture 2" descr="Body Basics: The Heart (Slide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dy Basics: The Heart (Slidesh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8525" cy="16262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2DC">
        <w:t xml:space="preserve">A morbid question to ask is what the leading cause of death in the United States is. </w:t>
      </w:r>
      <w:r w:rsidR="00DE2F1A">
        <w:t>Despite what the news would make you believe, it has nothing to do with violence, crime, viruses, or infections.</w:t>
      </w:r>
      <w:r w:rsidR="009F62DC">
        <w:t xml:space="preserve"> </w:t>
      </w:r>
      <w:r w:rsidR="00DE2F1A">
        <w:t>Some might think it is cancer, sure to be high on the list.</w:t>
      </w:r>
      <w:r w:rsidR="009F62DC">
        <w:t xml:space="preserve"> However, the number one leading cause of death for Americans is heart disease. The heart is the most </w:t>
      </w:r>
      <w:r w:rsidR="00E20DC0">
        <w:t>essential</w:t>
      </w:r>
      <w:r w:rsidR="009F62DC">
        <w:t xml:space="preserve"> organ of all to understand. It acts as </w:t>
      </w:r>
      <w:r w:rsidR="00E20DC0">
        <w:t xml:space="preserve">a </w:t>
      </w:r>
      <w:r w:rsidR="009F62DC">
        <w:t xml:space="preserve">pump to move blood through the </w:t>
      </w:r>
      <w:r w:rsidR="00AD0405" w:rsidRPr="00AD0405">
        <w:t xml:space="preserve">body, keeping us all alive; </w:t>
      </w:r>
      <w:r w:rsidR="00D73464" w:rsidRPr="00AD0405">
        <w:t>yet</w:t>
      </w:r>
      <w:r w:rsidR="009F62DC">
        <w:t xml:space="preserve"> many Americans and people around the world seem to neglect the health of this vital organ. It is not </w:t>
      </w:r>
      <w:r w:rsidR="00DC163C">
        <w:t>difficult</w:t>
      </w:r>
      <w:r w:rsidR="009F62DC">
        <w:t xml:space="preserve"> to grasp the importance of this topic, but if true insights into the causes of this disease are not explored, lifesaving measures </w:t>
      </w:r>
      <w:r w:rsidR="00DC163C">
        <w:t>may</w:t>
      </w:r>
      <w:r w:rsidR="001C5996">
        <w:t xml:space="preserve"> go undiscovered. That is why this paper is an exploration </w:t>
      </w:r>
      <w:r w:rsidR="00E20DC0">
        <w:t>of</w:t>
      </w:r>
      <w:r w:rsidR="001C5996">
        <w:t xml:space="preserve"> the lifestyle and health factors that contribute </w:t>
      </w:r>
      <w:r w:rsidR="00E20DC0">
        <w:t xml:space="preserve">to </w:t>
      </w:r>
      <w:r w:rsidR="001C5996">
        <w:t xml:space="preserve">and cause heart disease in all its forms. Finding the characteristics that lower a person’s chance </w:t>
      </w:r>
      <w:r w:rsidR="00E20DC0">
        <w:t>of</w:t>
      </w:r>
      <w:r w:rsidR="001C5996">
        <w:t xml:space="preserve"> heart disease could mean saving potentially millions of people’s lives. </w:t>
      </w:r>
      <w:r>
        <w:fldChar w:fldCharType="begin"/>
      </w:r>
      <w:r>
        <w:instrText xml:space="preserve"> INCLUDEPICTURE "https://www.childrensmn.org/educationmaterials/assets/img/heart-enss-3.gif" \* MERGEFORMATINET </w:instrText>
      </w:r>
      <w:r>
        <w:fldChar w:fldCharType="separate"/>
      </w:r>
      <w:r>
        <w:fldChar w:fldCharType="end"/>
      </w:r>
    </w:p>
    <w:p w14:paraId="5FE878BA" w14:textId="62E024BC" w:rsidR="001C5996" w:rsidRDefault="00115771" w:rsidP="002B1533">
      <w:pPr>
        <w:jc w:val="both"/>
      </w:pPr>
      <w:r>
        <w:rPr>
          <w:noProof/>
        </w:rPr>
        <mc:AlternateContent>
          <mc:Choice Requires="wps">
            <w:drawing>
              <wp:anchor distT="0" distB="0" distL="114300" distR="114300" simplePos="0" relativeHeight="251660288" behindDoc="1" locked="0" layoutInCell="1" allowOverlap="1" wp14:anchorId="69E3E5FD" wp14:editId="47FE5F93">
                <wp:simplePos x="0" y="0"/>
                <wp:positionH relativeFrom="column">
                  <wp:posOffset>5080</wp:posOffset>
                </wp:positionH>
                <wp:positionV relativeFrom="paragraph">
                  <wp:posOffset>1692231</wp:posOffset>
                </wp:positionV>
                <wp:extent cx="2168525" cy="148590"/>
                <wp:effectExtent l="0" t="0" r="3175" b="3810"/>
                <wp:wrapTight wrapText="bothSides">
                  <wp:wrapPolygon edited="0">
                    <wp:start x="0" y="0"/>
                    <wp:lineTo x="0" y="20308"/>
                    <wp:lineTo x="21505" y="20308"/>
                    <wp:lineTo x="21505" y="0"/>
                    <wp:lineTo x="0" y="0"/>
                  </wp:wrapPolygon>
                </wp:wrapTight>
                <wp:docPr id="727286338" name="Text Box 1"/>
                <wp:cNvGraphicFramePr/>
                <a:graphic xmlns:a="http://schemas.openxmlformats.org/drawingml/2006/main">
                  <a:graphicData uri="http://schemas.microsoft.com/office/word/2010/wordprocessingShape">
                    <wps:wsp>
                      <wps:cNvSpPr txBox="1"/>
                      <wps:spPr>
                        <a:xfrm>
                          <a:off x="0" y="0"/>
                          <a:ext cx="2168525" cy="148590"/>
                        </a:xfrm>
                        <a:prstGeom prst="rect">
                          <a:avLst/>
                        </a:prstGeom>
                        <a:solidFill>
                          <a:prstClr val="white"/>
                        </a:solidFill>
                        <a:ln>
                          <a:noFill/>
                        </a:ln>
                      </wps:spPr>
                      <wps:txbx>
                        <w:txbxContent>
                          <w:p w14:paraId="02C64DD6" w14:textId="0CA4C6FD" w:rsidR="00115771" w:rsidRPr="00115771" w:rsidRDefault="00115771" w:rsidP="00115771">
                            <w:pPr>
                              <w:pStyle w:val="Caption"/>
                            </w:pPr>
                            <w:r>
                              <w:t>Illustration of heart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E3E5FD" id="_x0000_t202" coordsize="21600,21600" o:spt="202" path="m,l,21600r21600,l21600,xe">
                <v:stroke joinstyle="miter"/>
                <v:path gradientshapeok="t" o:connecttype="rect"/>
              </v:shapetype>
              <v:shape id="Text Box 1" o:spid="_x0000_s1026" type="#_x0000_t202" style="position:absolute;left:0;text-align:left;margin-left:.4pt;margin-top:133.25pt;width:170.75pt;height:11.7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" stroked="f">
                <v:textbox inset="0,0,0,0">
                  <w:txbxContent>
                    <w:p w14:paraId="02C64DD6" w14:textId="0CA4C6FD" w:rsidR="00115771" w:rsidRPr="00115771" w:rsidRDefault="00115771" w:rsidP="00115771">
                      <w:pPr>
                        <w:pStyle w:val="Caption"/>
                      </w:pPr>
                      <w:r>
                        <w:t>Illustration of heart function</w:t>
                      </w:r>
                    </w:p>
                  </w:txbxContent>
                </v:textbox>
                <w10:wrap type="tight"/>
              </v:shape>
            </w:pict>
          </mc:Fallback>
        </mc:AlternateContent>
      </w:r>
      <w:r w:rsidR="00DC163C">
        <w:t>R</w:t>
      </w:r>
      <w:r w:rsidR="001C5996">
        <w:t xml:space="preserve">esearch into heart disease is extensive, and it is impossible to </w:t>
      </w:r>
      <w:r w:rsidR="00DC163C">
        <w:t>provid</w:t>
      </w:r>
      <w:r w:rsidR="001C5996">
        <w:t xml:space="preserve">e an overview of all of it. However, a simple introduction to what is meant by heart disease is needed. The classic manifestation of heart disease is </w:t>
      </w:r>
      <w:r w:rsidR="00E20DC0">
        <w:t>a</w:t>
      </w:r>
      <w:r w:rsidR="001C5996">
        <w:t xml:space="preserve"> heart attack, where the arteries that supply blood to the heart muscle narrow or shut</w:t>
      </w:r>
      <w:r w:rsidR="00CC6A24">
        <w:t>,</w:t>
      </w:r>
      <w:r w:rsidR="001C5996">
        <w:t xml:space="preserve"> leading to an acute (sudden) lack of blood and oxygen to the brain and other parts of the body. Heart attacks can </w:t>
      </w:r>
      <w:r w:rsidR="00E20DC0">
        <w:t xml:space="preserve">be </w:t>
      </w:r>
      <w:r w:rsidR="001C5996">
        <w:t xml:space="preserve">dangerous and common, but there are many </w:t>
      </w:r>
      <w:r w:rsidR="00CC6A24">
        <w:t>different</w:t>
      </w:r>
      <w:r w:rsidR="001C5996">
        <w:t xml:space="preserve"> conditions of heart disease beyond them, including coronary artery disease, heart failure, arrhythmias, valve disease, heart defects, and many more. All have </w:t>
      </w:r>
      <w:r w:rsidR="00CC6A24">
        <w:t>a simila</w:t>
      </w:r>
      <w:r w:rsidR="001C5996">
        <w:t xml:space="preserve">r effect on the span and quality of the patient’s life. That is </w:t>
      </w:r>
      <w:r w:rsidR="001C5996">
        <w:lastRenderedPageBreak/>
        <w:t xml:space="preserve">why </w:t>
      </w:r>
      <w:proofErr w:type="gramStart"/>
      <w:r w:rsidR="001C5996">
        <w:t>this paper a</w:t>
      </w:r>
      <w:r w:rsidR="005E0752">
        <w:t>im</w:t>
      </w:r>
      <w:r w:rsidR="001C5996">
        <w:t>s</w:t>
      </w:r>
      <w:proofErr w:type="gramEnd"/>
      <w:r w:rsidR="001C5996">
        <w:t xml:space="preserve"> to </w:t>
      </w:r>
      <w:r w:rsidR="005E0752">
        <w:t>identify</w:t>
      </w:r>
      <w:r w:rsidR="001C5996">
        <w:t xml:space="preserve"> the </w:t>
      </w:r>
      <w:r w:rsidR="005E0752">
        <w:t>key</w:t>
      </w:r>
      <w:r w:rsidR="001C5996">
        <w:t xml:space="preserve"> factors </w:t>
      </w:r>
      <w:r w:rsidR="005E0752">
        <w:t>contributing to</w:t>
      </w:r>
      <w:r w:rsidR="001C5996">
        <w:t xml:space="preserve"> </w:t>
      </w:r>
      <w:r w:rsidR="00E20DC0">
        <w:t xml:space="preserve">the </w:t>
      </w:r>
      <w:r w:rsidR="001C5996">
        <w:t>development of these conditions</w:t>
      </w:r>
      <w:r w:rsidR="005E0752">
        <w:t>,</w:t>
      </w:r>
      <w:r w:rsidR="001C5996">
        <w:t xml:space="preserve"> </w:t>
      </w:r>
      <w:r w:rsidR="005E0752">
        <w:t>enabling</w:t>
      </w:r>
      <w:r w:rsidR="001C5996">
        <w:t xml:space="preserve"> researchers and everyday people </w:t>
      </w:r>
      <w:r w:rsidR="005E0752">
        <w:t>to lead</w:t>
      </w:r>
      <w:r w:rsidR="001C5996">
        <w:t xml:space="preserve"> better</w:t>
      </w:r>
      <w:r w:rsidR="00CC6A24">
        <w:t>,</w:t>
      </w:r>
      <w:r w:rsidR="001C5996">
        <w:t xml:space="preserve"> healthier lives. In the next section, there will be questions that this report hopes to answer in detail.</w:t>
      </w:r>
    </w:p>
    <w:p w14:paraId="4EE79FC2" w14:textId="2F1585BE" w:rsidR="00D73464" w:rsidRDefault="00D73464" w:rsidP="00D73464">
      <w:pPr>
        <w:jc w:val="both"/>
      </w:pPr>
      <w:r>
        <w:rPr>
          <w:noProof/>
        </w:rPr>
        <mc:AlternateContent>
          <mc:Choice Requires="wps">
            <w:drawing>
              <wp:anchor distT="0" distB="0" distL="114300" distR="114300" simplePos="0" relativeHeight="251671552" behindDoc="1" locked="0" layoutInCell="1" allowOverlap="1" wp14:anchorId="07F333CC" wp14:editId="5F81ED75">
                <wp:simplePos x="0" y="0"/>
                <wp:positionH relativeFrom="column">
                  <wp:posOffset>2227285</wp:posOffset>
                </wp:positionH>
                <wp:positionV relativeFrom="paragraph">
                  <wp:posOffset>4241800</wp:posOffset>
                </wp:positionV>
                <wp:extent cx="3268345" cy="180340"/>
                <wp:effectExtent l="0" t="0" r="0" b="0"/>
                <wp:wrapTight wrapText="bothSides">
                  <wp:wrapPolygon edited="0">
                    <wp:start x="0" y="0"/>
                    <wp:lineTo x="0" y="19775"/>
                    <wp:lineTo x="21487" y="19775"/>
                    <wp:lineTo x="21487" y="0"/>
                    <wp:lineTo x="0" y="0"/>
                  </wp:wrapPolygon>
                </wp:wrapTight>
                <wp:docPr id="789789218" name="Text Box 1"/>
                <wp:cNvGraphicFramePr/>
                <a:graphic xmlns:a="http://schemas.openxmlformats.org/drawingml/2006/main">
                  <a:graphicData uri="http://schemas.microsoft.com/office/word/2010/wordprocessingShape">
                    <wps:wsp>
                      <wps:cNvSpPr txBox="1"/>
                      <wps:spPr>
                        <a:xfrm>
                          <a:off x="0" y="0"/>
                          <a:ext cx="3268345" cy="180340"/>
                        </a:xfrm>
                        <a:prstGeom prst="rect">
                          <a:avLst/>
                        </a:prstGeom>
                        <a:solidFill>
                          <a:prstClr val="white"/>
                        </a:solidFill>
                        <a:ln>
                          <a:noFill/>
                        </a:ln>
                      </wps:spPr>
                      <wps:txbx>
                        <w:txbxContent>
                          <w:p w14:paraId="5A5E581A" w14:textId="3070A10A" w:rsidR="00D73464" w:rsidRPr="00D73464" w:rsidRDefault="00D73464" w:rsidP="00D73464">
                            <w:pPr>
                              <w:pStyle w:val="Caption"/>
                              <w:rPr>
                                <w:noProof/>
                                <w:sz w:val="18"/>
                              </w:rPr>
                            </w:pPr>
                            <w:r w:rsidRPr="00D73464">
                              <w:rPr>
                                <w:sz w:val="18"/>
                              </w:rPr>
                              <w:t>Leading Causes of Death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333CC" id="_x0000_s1027" type="#_x0000_t202" style="position:absolute;left:0;text-align:left;margin-left:175.4pt;margin-top:334pt;width:257.35pt;height:14.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" stroked="f">
                <v:textbox inset="0,0,0,0">
                  <w:txbxContent>
                    <w:p w14:paraId="5A5E581A" w14:textId="3070A10A" w:rsidR="00D73464" w:rsidRPr="00D73464" w:rsidRDefault="00D73464" w:rsidP="00D73464">
                      <w:pPr>
                        <w:pStyle w:val="Caption"/>
                        <w:rPr>
                          <w:noProof/>
                          <w:sz w:val="18"/>
                        </w:rPr>
                      </w:pPr>
                      <w:r w:rsidRPr="00D73464">
                        <w:rPr>
                          <w:sz w:val="18"/>
                        </w:rPr>
                        <w:t>Leading Causes of Death 2014</w:t>
                      </w:r>
                    </w:p>
                  </w:txbxContent>
                </v:textbox>
                <w10:wrap type="tight"/>
              </v:shape>
            </w:pict>
          </mc:Fallback>
        </mc:AlternateContent>
      </w:r>
      <w:r>
        <w:rPr>
          <w:noProof/>
        </w:rPr>
        <w:drawing>
          <wp:anchor distT="0" distB="0" distL="114300" distR="114300" simplePos="0" relativeHeight="251669504" behindDoc="1" locked="0" layoutInCell="1" allowOverlap="1" wp14:anchorId="69041CBB" wp14:editId="2F7ED566">
            <wp:simplePos x="0" y="0"/>
            <wp:positionH relativeFrom="column">
              <wp:posOffset>2226945</wp:posOffset>
            </wp:positionH>
            <wp:positionV relativeFrom="paragraph">
              <wp:posOffset>1517207</wp:posOffset>
            </wp:positionV>
            <wp:extent cx="3268345" cy="2802890"/>
            <wp:effectExtent l="0" t="0" r="0" b="3810"/>
            <wp:wrapTight wrapText="bothSides">
              <wp:wrapPolygon edited="0">
                <wp:start x="0" y="0"/>
                <wp:lineTo x="0" y="21531"/>
                <wp:lineTo x="21487" y="21531"/>
                <wp:lineTo x="21487" y="0"/>
                <wp:lineTo x="0" y="0"/>
              </wp:wrapPolygon>
            </wp:wrapTight>
            <wp:docPr id="867826128" name="Picture 6" descr="Heart Disease- The Leading Cause of Death in the US — Science Leadership  Academy @ Center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rt Disease- The Leading Cause of Death in the US — Science Leadership  Academy @ Center Cit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68345" cy="2802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3464">
        <w:t xml:space="preserve">Recent advances in machine learning have enabled the analysis of large-scale medical datasets with a level of depth and efficiency </w:t>
      </w:r>
      <w:r>
        <w:t>that was</w:t>
      </w:r>
      <w:r w:rsidRPr="00D73464">
        <w:t xml:space="preserve"> previously </w:t>
      </w:r>
      <w:r>
        <w:t>im</w:t>
      </w:r>
      <w:r w:rsidRPr="00D73464">
        <w:t xml:space="preserve">possible. Algorithms can now detect subtle patterns in patient health records, lifestyle data, and clinical measurements to estimate the risk of developing heart disease. Unlike traditional methods that often rely on linear assumptions, machine learning models can uncover complex, nonlinear relationships between features, offering more nuanced insights. This </w:t>
      </w:r>
      <w:r>
        <w:t>enables</w:t>
      </w:r>
      <w:r w:rsidRPr="00D73464">
        <w:t xml:space="preserve"> </w:t>
      </w:r>
      <w:r>
        <w:t>the</w:t>
      </w:r>
      <w:r w:rsidRPr="00D73464">
        <w:t xml:space="preserve"> </w:t>
      </w:r>
      <w:r>
        <w:t>development</w:t>
      </w:r>
      <w:r w:rsidRPr="00D73464">
        <w:t xml:space="preserve"> </w:t>
      </w:r>
      <w:r>
        <w:t>of</w:t>
      </w:r>
      <w:r w:rsidRPr="00D73464">
        <w:t xml:space="preserve"> more precise, data-driven risk assessment tools that can </w:t>
      </w:r>
      <w:r>
        <w:t>enhanc</w:t>
      </w:r>
      <w:r w:rsidRPr="00D73464">
        <w:t>e both early detection and long-term prevention strategies</w:t>
      </w:r>
      <w:r>
        <w:t>, moving beyond broad public health guidelines</w:t>
      </w:r>
      <w:r w:rsidRPr="00D73464">
        <w:t>.</w:t>
      </w:r>
    </w:p>
    <w:p w14:paraId="2F14B9D3" w14:textId="77777777" w:rsidR="00D73464" w:rsidRDefault="00D73464" w:rsidP="00D73464">
      <w:pPr>
        <w:jc w:val="both"/>
      </w:pPr>
      <w:r w:rsidRPr="00D73464">
        <w:t xml:space="preserve">This report utilizes classification models, including logistic regression, decision trees, and support vector machines, to predict the presence of heart disease based on features such as cholesterol levels, resting blood pressure, maximum heart rate, and age. Dimensionality reduction techniques, such as Principal Component Analysis (PCA), are applied to visualize the data in a two-dimensional space, helping to reveal clusters and trends that support interpretation. The focus is not only on achieving high prediction accuracy but also on understanding which features carry the most predictive power. These insights can </w:t>
      </w:r>
      <w:r>
        <w:t>help</w:t>
      </w:r>
      <w:r w:rsidRPr="00D73464">
        <w:t xml:space="preserve"> healthcare professionals, researchers, and policymakers i</w:t>
      </w:r>
      <w:r>
        <w:t>dentify</w:t>
      </w:r>
      <w:r w:rsidRPr="00D73464">
        <w:t xml:space="preserve"> key risk factors and develop more effective interventions.</w:t>
      </w:r>
    </w:p>
    <w:p w14:paraId="41CCC9AB" w14:textId="4929A686" w:rsidR="00115771" w:rsidRDefault="00D73464" w:rsidP="00D73464">
      <w:pPr>
        <w:jc w:val="both"/>
      </w:pPr>
      <w:r>
        <w:lastRenderedPageBreak/>
        <w:t>I</w:t>
      </w:r>
      <w:r w:rsidR="00115771">
        <w:t xml:space="preserve"> chose this topic because I wanted to do something important and ha</w:t>
      </w:r>
      <w:r w:rsidR="00E20DC0">
        <w:t>d</w:t>
      </w:r>
      <w:r w:rsidR="00115771">
        <w:t xml:space="preserve"> the potential to affect people’s lives, even if it </w:t>
      </w:r>
      <w:r w:rsidR="00E20DC0">
        <w:t xml:space="preserve">was </w:t>
      </w:r>
      <w:r w:rsidR="00115771">
        <w:t xml:space="preserve">just my own. Everyone knows someone </w:t>
      </w:r>
      <w:r w:rsidR="00E20DC0">
        <w:t>who</w:t>
      </w:r>
      <w:r w:rsidR="00115771">
        <w:t xml:space="preserve"> has had this disease—maybe even died from it. It is one thing to tell people to have a better diet, exercise, and not smoke</w:t>
      </w:r>
      <w:r w:rsidR="00CC6A24">
        <w:t>,</w:t>
      </w:r>
      <w:r w:rsidR="00115771">
        <w:t xml:space="preserve"> but that doesn’t always engrain into people’s mind</w:t>
      </w:r>
      <w:r w:rsidR="00E20DC0">
        <w:t>s</w:t>
      </w:r>
      <w:r w:rsidR="00115771">
        <w:t xml:space="preserve">. However, having hard data with visualizations, predictions, and recommendations can have a </w:t>
      </w:r>
      <w:r w:rsidR="00DC163C" w:rsidRPr="00DC163C">
        <w:t>significantly greater impact because it presents the numbers in</w:t>
      </w:r>
      <w:r w:rsidR="00115771">
        <w:t xml:space="preserve"> a way that everyone can understand. I can think of no better topic th</w:t>
      </w:r>
      <w:r w:rsidR="00E20DC0">
        <w:t>a</w:t>
      </w:r>
      <w:r w:rsidR="00115771">
        <w:t xml:space="preserve">n heart disease for a report like this one because data science is the perfect method to reveal truths about this disease and present it in a non-technical way for all to enjoy. My goal is that by the end of this paper, </w:t>
      </w:r>
      <w:r w:rsidR="00AB206D">
        <w:t>readers will have a better understanding of the causes of heart disease, but also</w:t>
      </w:r>
      <w:r w:rsidR="00CC6A24">
        <w:t>,</w:t>
      </w:r>
      <w:r w:rsidR="00AB206D">
        <w:t xml:space="preserve"> more importantly, tools and recommendations for their own lives to reduce their risk of developing it.</w:t>
      </w:r>
    </w:p>
    <w:p w14:paraId="3206909E" w14:textId="37FCBFDD" w:rsidR="00D73464" w:rsidRDefault="00D73464" w:rsidP="002B1533">
      <w:pPr>
        <w:jc w:val="both"/>
      </w:pPr>
    </w:p>
    <w:p w14:paraId="663C45AA" w14:textId="77777777" w:rsidR="00AB206D" w:rsidRDefault="00AB206D" w:rsidP="009F62DC"/>
    <w:p w14:paraId="6BEC41FA" w14:textId="77777777" w:rsidR="00AB206D" w:rsidRDefault="00AB206D" w:rsidP="009F62DC"/>
    <w:p w14:paraId="21E217D8" w14:textId="77777777" w:rsidR="00AB206D" w:rsidRDefault="00AB206D" w:rsidP="009F62DC"/>
    <w:p w14:paraId="5D5E0600" w14:textId="77777777" w:rsidR="00AB206D" w:rsidRDefault="00AB206D" w:rsidP="009F62DC"/>
    <w:p w14:paraId="0ED7E088" w14:textId="77777777" w:rsidR="00AB206D" w:rsidRDefault="00AB206D" w:rsidP="009F62DC"/>
    <w:p w14:paraId="0A6DECB8" w14:textId="77777777" w:rsidR="00AB206D" w:rsidRDefault="00AB206D" w:rsidP="009F62DC"/>
    <w:p w14:paraId="61CDB13F" w14:textId="77777777" w:rsidR="00AB206D" w:rsidRDefault="00AB206D" w:rsidP="009F62DC"/>
    <w:p w14:paraId="7BA60FF9" w14:textId="77777777" w:rsidR="00AB206D" w:rsidRDefault="00AB206D" w:rsidP="009F62DC"/>
    <w:p w14:paraId="056CD032" w14:textId="77777777" w:rsidR="00AB206D" w:rsidRDefault="00AB206D" w:rsidP="009F62DC"/>
    <w:p w14:paraId="39645AE1" w14:textId="3B457512" w:rsidR="00AB206D" w:rsidRDefault="00AB206D" w:rsidP="00AB206D">
      <w:pPr>
        <w:pStyle w:val="Heading1"/>
      </w:pPr>
      <w:r>
        <w:lastRenderedPageBreak/>
        <w:t>Questions</w:t>
      </w:r>
    </w:p>
    <w:p w14:paraId="3707C88A" w14:textId="160A277B" w:rsidR="00AB206D" w:rsidRDefault="00AB206D" w:rsidP="004E3CA6">
      <w:pPr>
        <w:pStyle w:val="ListParagraph"/>
        <w:numPr>
          <w:ilvl w:val="0"/>
          <w:numId w:val="17"/>
        </w:numPr>
        <w:spacing w:before="240" w:after="600" w:line="240" w:lineRule="auto"/>
        <w:contextualSpacing w:val="0"/>
      </w:pPr>
      <w:r>
        <w:t>What is the health metric that has the largest connection to developing heart disease?</w:t>
      </w:r>
    </w:p>
    <w:p w14:paraId="1B283D03" w14:textId="701DAA6A" w:rsidR="00AB206D" w:rsidRDefault="00AB206D" w:rsidP="004E3CA6">
      <w:pPr>
        <w:pStyle w:val="ListParagraph"/>
        <w:numPr>
          <w:ilvl w:val="0"/>
          <w:numId w:val="17"/>
        </w:numPr>
        <w:spacing w:before="240" w:after="600" w:line="240" w:lineRule="auto"/>
        <w:contextualSpacing w:val="0"/>
      </w:pPr>
      <w:r>
        <w:t>What are the biggest lifestyle factors that lead to heart disease</w:t>
      </w:r>
      <w:r w:rsidR="00CC6A24">
        <w:t>,</w:t>
      </w:r>
      <w:r>
        <w:t xml:space="preserve"> e.g.</w:t>
      </w:r>
      <w:r w:rsidR="00CC6A24">
        <w:t>,</w:t>
      </w:r>
      <w:r>
        <w:t xml:space="preserve"> diet, smoking, exercise?</w:t>
      </w:r>
    </w:p>
    <w:p w14:paraId="07F544ED" w14:textId="76E4BA10" w:rsidR="00AB206D" w:rsidRDefault="00AB206D" w:rsidP="004E3CA6">
      <w:pPr>
        <w:pStyle w:val="ListParagraph"/>
        <w:numPr>
          <w:ilvl w:val="0"/>
          <w:numId w:val="17"/>
        </w:numPr>
        <w:spacing w:before="240" w:after="600" w:line="240" w:lineRule="auto"/>
        <w:contextualSpacing w:val="0"/>
      </w:pPr>
      <w:r>
        <w:t>Is there a link between BMI and heart disease?</w:t>
      </w:r>
    </w:p>
    <w:p w14:paraId="4F5C0B54" w14:textId="5E95E44D" w:rsidR="00AB206D" w:rsidRDefault="00AB206D" w:rsidP="004E3CA6">
      <w:pPr>
        <w:pStyle w:val="ListParagraph"/>
        <w:numPr>
          <w:ilvl w:val="0"/>
          <w:numId w:val="17"/>
        </w:numPr>
        <w:spacing w:before="240" w:after="360" w:line="240" w:lineRule="auto"/>
        <w:contextualSpacing w:val="0"/>
      </w:pPr>
      <w:r>
        <w:t xml:space="preserve">Do </w:t>
      </w:r>
      <w:r w:rsidR="004E3CA6">
        <w:t>m</w:t>
      </w:r>
      <w:r>
        <w:t xml:space="preserve">en and </w:t>
      </w:r>
      <w:r w:rsidR="004E3CA6">
        <w:t>w</w:t>
      </w:r>
      <w:r>
        <w:t>omen have different factors that lead to heart disease?</w:t>
      </w:r>
    </w:p>
    <w:p w14:paraId="602F5D5C" w14:textId="4BE610D0" w:rsidR="00AB206D" w:rsidRDefault="00AB206D" w:rsidP="004E3CA6">
      <w:pPr>
        <w:pStyle w:val="ListParagraph"/>
        <w:numPr>
          <w:ilvl w:val="0"/>
          <w:numId w:val="17"/>
        </w:numPr>
        <w:spacing w:before="240" w:after="600" w:line="240" w:lineRule="auto"/>
        <w:contextualSpacing w:val="0"/>
      </w:pPr>
      <w:r>
        <w:t xml:space="preserve">How do different types of chest pain relate to heart disease? </w:t>
      </w:r>
    </w:p>
    <w:p w14:paraId="20C67B57" w14:textId="2DF11A7A" w:rsidR="00AB206D" w:rsidRDefault="00AB206D" w:rsidP="004E3CA6">
      <w:pPr>
        <w:pStyle w:val="ListParagraph"/>
        <w:numPr>
          <w:ilvl w:val="0"/>
          <w:numId w:val="17"/>
        </w:numPr>
        <w:spacing w:before="240" w:after="600" w:line="240" w:lineRule="auto"/>
        <w:contextualSpacing w:val="0"/>
      </w:pPr>
      <w:r>
        <w:t xml:space="preserve">How does </w:t>
      </w:r>
      <w:r w:rsidR="00E20DC0">
        <w:t xml:space="preserve">the </w:t>
      </w:r>
      <w:r>
        <w:t>relationship between cholesterol and blood pressure most align with heart disease cases?</w:t>
      </w:r>
    </w:p>
    <w:p w14:paraId="625C3855" w14:textId="3F7D4F38" w:rsidR="00AB206D" w:rsidRDefault="00AB206D" w:rsidP="004E3CA6">
      <w:pPr>
        <w:pStyle w:val="ListParagraph"/>
        <w:numPr>
          <w:ilvl w:val="0"/>
          <w:numId w:val="17"/>
        </w:numPr>
        <w:spacing w:before="240" w:after="600" w:line="240" w:lineRule="auto"/>
        <w:contextualSpacing w:val="0"/>
      </w:pPr>
      <w:r>
        <w:t>How does family medical history affect the probability of heart disease?</w:t>
      </w:r>
    </w:p>
    <w:p w14:paraId="65C114BD" w14:textId="4BE0AC7E" w:rsidR="00AB206D" w:rsidRDefault="004E3CA6" w:rsidP="004E3CA6">
      <w:pPr>
        <w:pStyle w:val="ListParagraph"/>
        <w:numPr>
          <w:ilvl w:val="0"/>
          <w:numId w:val="17"/>
        </w:numPr>
        <w:spacing w:before="240" w:after="600" w:line="240" w:lineRule="auto"/>
        <w:contextualSpacing w:val="0"/>
      </w:pPr>
      <w:r>
        <w:t>What role does stress play in the development of heart disease?</w:t>
      </w:r>
    </w:p>
    <w:p w14:paraId="72268FD3" w14:textId="57229B69" w:rsidR="004E3CA6" w:rsidRDefault="004E3CA6" w:rsidP="004E3CA6">
      <w:pPr>
        <w:pStyle w:val="ListParagraph"/>
        <w:numPr>
          <w:ilvl w:val="0"/>
          <w:numId w:val="17"/>
        </w:numPr>
        <w:spacing w:before="240" w:after="600" w:line="240" w:lineRule="auto"/>
        <w:contextualSpacing w:val="0"/>
      </w:pPr>
      <w:r>
        <w:t>How does having diabetes affect a person’s chances of developing heart disease?</w:t>
      </w:r>
    </w:p>
    <w:p w14:paraId="7FD3AB9A" w14:textId="7B11DEEE" w:rsidR="00CB40EF" w:rsidRPr="00CD53C0" w:rsidRDefault="004E3CA6" w:rsidP="00CD53C0">
      <w:pPr>
        <w:pStyle w:val="ListParagraph"/>
        <w:numPr>
          <w:ilvl w:val="0"/>
          <w:numId w:val="17"/>
        </w:numPr>
        <w:spacing w:before="240" w:after="600" w:line="240" w:lineRule="auto"/>
        <w:contextualSpacing w:val="0"/>
      </w:pPr>
      <w:r>
        <w:t>What level of exercise is best for reducing the chance of heart disease?</w:t>
      </w:r>
      <w:r w:rsidR="00CB40EF">
        <w:br w:type="page"/>
      </w:r>
    </w:p>
    <w:p w14:paraId="25D924D5" w14:textId="7115814A" w:rsidR="00CB40EF" w:rsidRPr="00CB40EF" w:rsidRDefault="00CB40EF" w:rsidP="00CB40EF">
      <w:pPr>
        <w:pStyle w:val="Heading1"/>
        <w:rPr>
          <w:sz w:val="84"/>
          <w:szCs w:val="84"/>
        </w:rPr>
      </w:pPr>
      <w:r w:rsidRPr="00CB40EF">
        <w:rPr>
          <w:sz w:val="84"/>
          <w:szCs w:val="84"/>
        </w:rPr>
        <w:lastRenderedPageBreak/>
        <w:t>Data Gathering</w:t>
      </w:r>
    </w:p>
    <w:p w14:paraId="08EC0C5D" w14:textId="56EE0B34" w:rsidR="001C5996" w:rsidRDefault="00CB40EF" w:rsidP="00CB40EF">
      <w:pPr>
        <w:pStyle w:val="Heading2"/>
      </w:pPr>
      <w:r>
        <w:t xml:space="preserve">Heart </w:t>
      </w:r>
      <w:r w:rsidR="00CD53C0">
        <w:t>Disease Dataset</w:t>
      </w:r>
    </w:p>
    <w:p w14:paraId="479674DF" w14:textId="57FE7045" w:rsidR="00CD53C0" w:rsidRPr="009D468D" w:rsidRDefault="00651019" w:rsidP="002B1533">
      <w:pPr>
        <w:jc w:val="both"/>
        <w:rPr>
          <w:sz w:val="20"/>
          <w:szCs w:val="20"/>
        </w:rPr>
      </w:pPr>
      <w:r w:rsidRPr="009D468D">
        <w:rPr>
          <w:sz w:val="20"/>
          <w:szCs w:val="20"/>
        </w:rPr>
        <w:t>This dataset</w:t>
      </w:r>
      <w:r w:rsidR="005E0752">
        <w:rPr>
          <w:sz w:val="20"/>
          <w:szCs w:val="20"/>
        </w:rPr>
        <w:t>,</w:t>
      </w:r>
      <w:r w:rsidRPr="009D468D">
        <w:rPr>
          <w:sz w:val="20"/>
          <w:szCs w:val="20"/>
        </w:rPr>
        <w:t xml:space="preserve"> </w:t>
      </w:r>
      <w:r w:rsidR="005E0752">
        <w:rPr>
          <w:sz w:val="20"/>
          <w:szCs w:val="20"/>
        </w:rPr>
        <w:t>sourced</w:t>
      </w:r>
      <w:r w:rsidRPr="009D468D">
        <w:rPr>
          <w:sz w:val="20"/>
          <w:szCs w:val="20"/>
        </w:rPr>
        <w:t xml:space="preserve"> from Kaggle</w:t>
      </w:r>
      <w:r w:rsidR="005E0752">
        <w:rPr>
          <w:sz w:val="20"/>
          <w:szCs w:val="20"/>
        </w:rPr>
        <w:t>,</w:t>
      </w:r>
      <w:r w:rsidRPr="009D468D">
        <w:rPr>
          <w:sz w:val="20"/>
          <w:szCs w:val="20"/>
        </w:rPr>
        <w:t xml:space="preserve"> is </w:t>
      </w:r>
      <w:r w:rsidR="00E20DC0">
        <w:rPr>
          <w:sz w:val="20"/>
          <w:szCs w:val="20"/>
        </w:rPr>
        <w:t xml:space="preserve">a </w:t>
      </w:r>
      <w:r w:rsidR="00007E33">
        <w:rPr>
          <w:sz w:val="20"/>
          <w:szCs w:val="20"/>
        </w:rPr>
        <w:t>CSV</w:t>
      </w:r>
      <w:r w:rsidR="00B501C9">
        <w:rPr>
          <w:sz w:val="20"/>
          <w:szCs w:val="20"/>
        </w:rPr>
        <w:t xml:space="preserve"> file </w:t>
      </w:r>
      <w:r w:rsidR="005E0752">
        <w:rPr>
          <w:sz w:val="20"/>
          <w:szCs w:val="20"/>
        </w:rPr>
        <w:t>containing</w:t>
      </w:r>
      <w:r w:rsidRPr="009D468D">
        <w:rPr>
          <w:sz w:val="20"/>
          <w:szCs w:val="20"/>
        </w:rPr>
        <w:t xml:space="preserve"> health and lifestyle metrics for </w:t>
      </w:r>
      <w:r w:rsidR="005E0752">
        <w:rPr>
          <w:sz w:val="20"/>
          <w:szCs w:val="20"/>
        </w:rPr>
        <w:t>10,000 individuals</w:t>
      </w:r>
      <w:r w:rsidRPr="009D468D">
        <w:rPr>
          <w:sz w:val="20"/>
          <w:szCs w:val="20"/>
        </w:rPr>
        <w:t xml:space="preserve"> with and without heart disease. It is a mix of quantitative and qualitative data. The health metric</w:t>
      </w:r>
      <w:r w:rsidR="00E20DC0">
        <w:rPr>
          <w:sz w:val="20"/>
          <w:szCs w:val="20"/>
        </w:rPr>
        <w:t>s</w:t>
      </w:r>
      <w:r w:rsidRPr="009D468D">
        <w:rPr>
          <w:sz w:val="20"/>
          <w:szCs w:val="20"/>
        </w:rPr>
        <w:t xml:space="preserve">, including measurements of </w:t>
      </w:r>
      <w:r w:rsidR="00DC163C" w:rsidRPr="00DC163C">
        <w:rPr>
          <w:sz w:val="20"/>
          <w:szCs w:val="20"/>
        </w:rPr>
        <w:t>factors such as blood pressure and cholesterol, are quantitative data, while lifestyle features, including family history and exercise level, are qualitative</w:t>
      </w:r>
      <w:r w:rsidRPr="009D468D">
        <w:rPr>
          <w:sz w:val="20"/>
          <w:szCs w:val="20"/>
        </w:rPr>
        <w:t xml:space="preserve"> data. Interestingly, most of the qualitative data is measured in a B</w:t>
      </w:r>
      <w:r w:rsidR="005E0752">
        <w:rPr>
          <w:sz w:val="20"/>
          <w:szCs w:val="20"/>
        </w:rPr>
        <w:t>inary</w:t>
      </w:r>
      <w:r w:rsidRPr="009D468D">
        <w:rPr>
          <w:sz w:val="20"/>
          <w:szCs w:val="20"/>
        </w:rPr>
        <w:t xml:space="preserve"> fashion</w:t>
      </w:r>
      <w:r w:rsidR="005E0752">
        <w:rPr>
          <w:sz w:val="20"/>
          <w:szCs w:val="20"/>
        </w:rPr>
        <w:t>,</w:t>
      </w:r>
      <w:r w:rsidRPr="009D468D">
        <w:rPr>
          <w:sz w:val="20"/>
          <w:szCs w:val="20"/>
        </w:rPr>
        <w:t xml:space="preserve"> with only </w:t>
      </w:r>
      <w:r w:rsidR="005E0752">
        <w:rPr>
          <w:sz w:val="20"/>
          <w:szCs w:val="20"/>
        </w:rPr>
        <w:t>‘</w:t>
      </w:r>
      <w:r w:rsidRPr="009D468D">
        <w:rPr>
          <w:sz w:val="20"/>
          <w:szCs w:val="20"/>
        </w:rPr>
        <w:t>yes</w:t>
      </w:r>
      <w:r w:rsidR="005E0752">
        <w:rPr>
          <w:sz w:val="20"/>
          <w:szCs w:val="20"/>
        </w:rPr>
        <w:t>’</w:t>
      </w:r>
      <w:r w:rsidRPr="009D468D">
        <w:rPr>
          <w:sz w:val="20"/>
          <w:szCs w:val="20"/>
        </w:rPr>
        <w:t xml:space="preserve"> and </w:t>
      </w:r>
      <w:r w:rsidR="005E0752">
        <w:rPr>
          <w:sz w:val="20"/>
          <w:szCs w:val="20"/>
        </w:rPr>
        <w:t>‘</w:t>
      </w:r>
      <w:r w:rsidRPr="009D468D">
        <w:rPr>
          <w:sz w:val="20"/>
          <w:szCs w:val="20"/>
        </w:rPr>
        <w:t>no</w:t>
      </w:r>
      <w:r w:rsidR="005E0752">
        <w:rPr>
          <w:sz w:val="20"/>
          <w:szCs w:val="20"/>
        </w:rPr>
        <w:t>’</w:t>
      </w:r>
      <w:r w:rsidRPr="009D468D">
        <w:rPr>
          <w:sz w:val="20"/>
          <w:szCs w:val="20"/>
        </w:rPr>
        <w:t xml:space="preserve"> as the options.</w:t>
      </w:r>
      <w:r w:rsidR="00A46789" w:rsidRPr="009D468D">
        <w:rPr>
          <w:sz w:val="20"/>
          <w:szCs w:val="20"/>
        </w:rPr>
        <w:t xml:space="preserve"> However, the </w:t>
      </w:r>
      <w:r w:rsidR="00DC163C">
        <w:rPr>
          <w:sz w:val="20"/>
          <w:szCs w:val="20"/>
        </w:rPr>
        <w:t>dataset also includes</w:t>
      </w:r>
      <w:r w:rsidR="00A46789" w:rsidRPr="009D468D">
        <w:rPr>
          <w:sz w:val="20"/>
          <w:szCs w:val="20"/>
        </w:rPr>
        <w:t xml:space="preserve"> a few multiclass classification variables</w:t>
      </w:r>
      <w:r w:rsidR="00CC6A24">
        <w:rPr>
          <w:sz w:val="20"/>
          <w:szCs w:val="20"/>
        </w:rPr>
        <w:t>,</w:t>
      </w:r>
      <w:r w:rsidR="00A46789" w:rsidRPr="009D468D">
        <w:rPr>
          <w:sz w:val="20"/>
          <w:szCs w:val="20"/>
        </w:rPr>
        <w:t xml:space="preserve"> </w:t>
      </w:r>
      <w:r w:rsidR="00DC163C">
        <w:rPr>
          <w:sz w:val="20"/>
          <w:szCs w:val="20"/>
        </w:rPr>
        <w:t>such as</w:t>
      </w:r>
      <w:r w:rsidR="00A46789" w:rsidRPr="009D468D">
        <w:rPr>
          <w:sz w:val="20"/>
          <w:szCs w:val="20"/>
        </w:rPr>
        <w:t xml:space="preserve"> stress level. The label for the data is the </w:t>
      </w:r>
      <w:r w:rsidR="00DC163C">
        <w:rPr>
          <w:sz w:val="20"/>
          <w:szCs w:val="20"/>
        </w:rPr>
        <w:t>“</w:t>
      </w:r>
      <w:r w:rsidR="00A46789" w:rsidRPr="009D468D">
        <w:rPr>
          <w:sz w:val="20"/>
          <w:szCs w:val="20"/>
        </w:rPr>
        <w:t>Heart Disease Status</w:t>
      </w:r>
      <w:r w:rsidR="00DC163C">
        <w:rPr>
          <w:sz w:val="20"/>
          <w:szCs w:val="20"/>
        </w:rPr>
        <w:t>”</w:t>
      </w:r>
      <w:r w:rsidR="00A46789" w:rsidRPr="009D468D">
        <w:rPr>
          <w:sz w:val="20"/>
          <w:szCs w:val="20"/>
        </w:rPr>
        <w:t xml:space="preserve"> variable</w:t>
      </w:r>
      <w:r w:rsidR="00CC6A24">
        <w:rPr>
          <w:sz w:val="20"/>
          <w:szCs w:val="20"/>
        </w:rPr>
        <w:t>,</w:t>
      </w:r>
      <w:r w:rsidR="00A46789" w:rsidRPr="009D468D">
        <w:rPr>
          <w:sz w:val="20"/>
          <w:szCs w:val="20"/>
        </w:rPr>
        <w:t xml:space="preserve"> which </w:t>
      </w:r>
      <w:r w:rsidR="00DC163C">
        <w:rPr>
          <w:sz w:val="20"/>
          <w:szCs w:val="20"/>
        </w:rPr>
        <w:t>indicate</w:t>
      </w:r>
      <w:r w:rsidR="00A46789" w:rsidRPr="009D468D">
        <w:rPr>
          <w:sz w:val="20"/>
          <w:szCs w:val="20"/>
        </w:rPr>
        <w:t xml:space="preserve">s whether the patient has heart disease or not. This </w:t>
      </w:r>
      <w:r w:rsidR="00DC163C">
        <w:rPr>
          <w:sz w:val="20"/>
          <w:szCs w:val="20"/>
        </w:rPr>
        <w:t>label</w:t>
      </w:r>
      <w:r w:rsidR="00A46789" w:rsidRPr="009D468D">
        <w:rPr>
          <w:sz w:val="20"/>
          <w:szCs w:val="20"/>
        </w:rPr>
        <w:t xml:space="preserve"> </w:t>
      </w:r>
      <w:r w:rsidR="00DC163C">
        <w:rPr>
          <w:sz w:val="20"/>
          <w:szCs w:val="20"/>
        </w:rPr>
        <w:t>is</w:t>
      </w:r>
      <w:r w:rsidR="00A46789" w:rsidRPr="009D468D">
        <w:rPr>
          <w:sz w:val="20"/>
          <w:szCs w:val="20"/>
        </w:rPr>
        <w:t xml:space="preserve"> </w:t>
      </w:r>
      <w:r w:rsidR="005E0752">
        <w:rPr>
          <w:sz w:val="20"/>
          <w:szCs w:val="20"/>
        </w:rPr>
        <w:t>valuable</w:t>
      </w:r>
      <w:r w:rsidR="00A46789" w:rsidRPr="009D468D">
        <w:rPr>
          <w:sz w:val="20"/>
          <w:szCs w:val="20"/>
        </w:rPr>
        <w:t xml:space="preserve"> because the goal of this paper is to examine the factors </w:t>
      </w:r>
      <w:r w:rsidR="005E0752">
        <w:rPr>
          <w:sz w:val="20"/>
          <w:szCs w:val="20"/>
        </w:rPr>
        <w:t>contributing to</w:t>
      </w:r>
      <w:r w:rsidR="00A46789" w:rsidRPr="009D468D">
        <w:rPr>
          <w:sz w:val="20"/>
          <w:szCs w:val="20"/>
        </w:rPr>
        <w:t xml:space="preserve"> heart disease. Another type of label or one with more options would have to be reworked to fit the objective. </w:t>
      </w:r>
    </w:p>
    <w:p w14:paraId="12791A37" w14:textId="5755F429" w:rsidR="00A46789" w:rsidRPr="00A46789" w:rsidRDefault="00A46789" w:rsidP="00CD53C0">
      <w:pPr>
        <w:rPr>
          <w:b/>
          <w:bCs/>
        </w:rPr>
      </w:pPr>
      <w:r w:rsidRPr="00A46789">
        <w:rPr>
          <w:b/>
          <w:bCs/>
        </w:rPr>
        <w:t>Quantitative Data Variables</w:t>
      </w:r>
    </w:p>
    <w:p w14:paraId="58C53C8D" w14:textId="1A220BCC" w:rsidR="00A46789" w:rsidRPr="009D468D" w:rsidRDefault="00A46789" w:rsidP="002B1533">
      <w:pPr>
        <w:jc w:val="both"/>
        <w:rPr>
          <w:sz w:val="20"/>
          <w:szCs w:val="20"/>
        </w:rPr>
      </w:pPr>
      <w:r w:rsidRPr="009D468D">
        <w:rPr>
          <w:sz w:val="20"/>
          <w:szCs w:val="20"/>
        </w:rPr>
        <w:t xml:space="preserve">Age, Blood Pressure, Cholesterol Level, BMI, Sleep Hours, Triglyceride Level, Fasting Blood </w:t>
      </w:r>
      <w:r w:rsidR="00CC6A24">
        <w:rPr>
          <w:sz w:val="20"/>
          <w:szCs w:val="20"/>
        </w:rPr>
        <w:t>S</w:t>
      </w:r>
      <w:r w:rsidRPr="009D468D">
        <w:rPr>
          <w:sz w:val="20"/>
          <w:szCs w:val="20"/>
        </w:rPr>
        <w:t>ugar, CRP Level, Homocysteine Level</w:t>
      </w:r>
    </w:p>
    <w:p w14:paraId="248262F0" w14:textId="15CC4A13" w:rsidR="00A46789" w:rsidRPr="00A46789" w:rsidRDefault="00A46789" w:rsidP="00CD53C0">
      <w:pPr>
        <w:rPr>
          <w:b/>
          <w:bCs/>
        </w:rPr>
      </w:pPr>
      <w:r w:rsidRPr="00A46789">
        <w:rPr>
          <w:b/>
          <w:bCs/>
        </w:rPr>
        <w:t>Qualitative Data Variables</w:t>
      </w:r>
    </w:p>
    <w:p w14:paraId="654948A2" w14:textId="5B069E00" w:rsidR="00A46789" w:rsidRPr="009D468D" w:rsidRDefault="00A46789" w:rsidP="002B1533">
      <w:pPr>
        <w:jc w:val="both"/>
        <w:rPr>
          <w:sz w:val="20"/>
          <w:szCs w:val="20"/>
        </w:rPr>
      </w:pPr>
      <w:r w:rsidRPr="009D468D">
        <w:rPr>
          <w:sz w:val="20"/>
          <w:szCs w:val="20"/>
        </w:rPr>
        <w:t>Gender, Exercise Habits, Smoking, Family Heart Disease, Diabetes, High Blood Pressure, Low HDL, High LDL, Alcohol Consumption, Stress Level, Sugar Consumption, Heart Disease Status</w:t>
      </w:r>
    </w:p>
    <w:p w14:paraId="17A041D8" w14:textId="60DBAF7C" w:rsidR="00A46789" w:rsidRDefault="009D468D" w:rsidP="00CD53C0">
      <w:r w:rsidRPr="009D468D">
        <w:rPr>
          <w:noProof/>
        </w:rPr>
        <w:drawing>
          <wp:inline distT="0" distB="0" distL="0" distR="0" wp14:anchorId="66E818E3" wp14:editId="348CE30C">
            <wp:extent cx="5486400" cy="1732280"/>
            <wp:effectExtent l="0" t="0" r="0" b="0"/>
            <wp:docPr id="16713975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7535" name="Picture 1" descr="A screenshot of a graph&#10;&#10;Description automatically generated"/>
                    <pic:cNvPicPr/>
                  </pic:nvPicPr>
                  <pic:blipFill>
                    <a:blip r:embed="rId18"/>
                    <a:stretch>
                      <a:fillRect/>
                    </a:stretch>
                  </pic:blipFill>
                  <pic:spPr>
                    <a:xfrm>
                      <a:off x="0" y="0"/>
                      <a:ext cx="5486400" cy="1732280"/>
                    </a:xfrm>
                    <a:prstGeom prst="rect">
                      <a:avLst/>
                    </a:prstGeom>
                  </pic:spPr>
                </pic:pic>
              </a:graphicData>
            </a:graphic>
          </wp:inline>
        </w:drawing>
      </w:r>
    </w:p>
    <w:p w14:paraId="3C79FF25" w14:textId="6028DD43" w:rsidR="009D468D" w:rsidRDefault="009D468D" w:rsidP="00CD53C0">
      <w:r>
        <w:t xml:space="preserve">URL: </w:t>
      </w:r>
      <w:hyperlink r:id="rId19" w:history="1">
        <w:r w:rsidRPr="00A32B91">
          <w:rPr>
            <w:rStyle w:val="Hyperlink"/>
          </w:rPr>
          <w:t>https://www.kaggle.com/datasets/oktayrdeki/heart-disease</w:t>
        </w:r>
      </w:hyperlink>
    </w:p>
    <w:p w14:paraId="1F8ECB07" w14:textId="18B2100A" w:rsidR="009D468D" w:rsidRDefault="009D468D" w:rsidP="009D468D">
      <w:pPr>
        <w:pStyle w:val="Subtitle"/>
      </w:pPr>
      <w:r>
        <w:lastRenderedPageBreak/>
        <w:t>Data Cleaning</w:t>
      </w:r>
    </w:p>
    <w:p w14:paraId="127D10E8" w14:textId="2C3F7CD4" w:rsidR="009D468D" w:rsidRDefault="00B501C9" w:rsidP="002B1533">
      <w:pPr>
        <w:jc w:val="both"/>
      </w:pPr>
      <w:r>
        <w:t xml:space="preserve">After loading the </w:t>
      </w:r>
      <w:r w:rsidR="00E20DC0">
        <w:t>CSV</w:t>
      </w:r>
      <w:r>
        <w:t xml:space="preserve"> file into a </w:t>
      </w:r>
      <w:r w:rsidR="005E0752">
        <w:t>P</w:t>
      </w:r>
      <w:r>
        <w:t xml:space="preserve">andas data frame, the first </w:t>
      </w:r>
      <w:r w:rsidR="005E0752">
        <w:t>step is to verify</w:t>
      </w:r>
      <w:r>
        <w:t xml:space="preserve"> if </w:t>
      </w:r>
      <w:r w:rsidR="00CC6A24">
        <w:t>any variables in the datase</w:t>
      </w:r>
      <w:r>
        <w:t>t are not ne</w:t>
      </w:r>
      <w:r w:rsidR="005E0752">
        <w:t>cessary</w:t>
      </w:r>
      <w:r>
        <w:t xml:space="preserve"> for the analysis. </w:t>
      </w:r>
      <w:r w:rsidR="005E0752">
        <w:t>Fortunately</w:t>
      </w:r>
      <w:r>
        <w:t xml:space="preserve">, all the variables </w:t>
      </w:r>
      <w:r w:rsidR="005E0752">
        <w:t xml:space="preserve">in this file </w:t>
      </w:r>
      <w:r>
        <w:t xml:space="preserve">are useful, so nothing needs to be removed. Here is an image of the initial data frame. </w:t>
      </w:r>
      <w:r>
        <w:br/>
        <w:t xml:space="preserve"> </w:t>
      </w:r>
      <w:r>
        <w:rPr>
          <w:noProof/>
        </w:rPr>
        <w:drawing>
          <wp:inline distT="0" distB="0" distL="0" distR="0" wp14:anchorId="0D37A27A" wp14:editId="66A7DE49">
            <wp:extent cx="5486400" cy="2101850"/>
            <wp:effectExtent l="0" t="0" r="0" b="6350"/>
            <wp:docPr id="20093815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1534"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2101850"/>
                    </a:xfrm>
                    <a:prstGeom prst="rect">
                      <a:avLst/>
                    </a:prstGeom>
                  </pic:spPr>
                </pic:pic>
              </a:graphicData>
            </a:graphic>
          </wp:inline>
        </w:drawing>
      </w:r>
    </w:p>
    <w:p w14:paraId="0CD5925C" w14:textId="5EDA572F" w:rsidR="00B501C9" w:rsidRDefault="00B501C9" w:rsidP="002B1533">
      <w:pPr>
        <w:jc w:val="both"/>
      </w:pPr>
      <w:r>
        <w:t xml:space="preserve">The next step is to </w:t>
      </w:r>
      <w:r w:rsidR="005E0752">
        <w:t>determine</w:t>
      </w:r>
      <w:r>
        <w:t xml:space="preserve"> the number of missing values for each </w:t>
      </w:r>
      <w:r w:rsidR="005E0752">
        <w:t>variable</w:t>
      </w:r>
      <w:r>
        <w:t>. Here is a printout of the results.</w:t>
      </w:r>
    </w:p>
    <w:p w14:paraId="640287E6" w14:textId="71820AE7" w:rsidR="00B501C9" w:rsidRDefault="00B501C9" w:rsidP="008A566F">
      <w:pPr>
        <w:jc w:val="center"/>
      </w:pPr>
      <w:r>
        <w:rPr>
          <w:noProof/>
        </w:rPr>
        <w:drawing>
          <wp:inline distT="0" distB="0" distL="0" distR="0" wp14:anchorId="24E9278C" wp14:editId="1F672F19">
            <wp:extent cx="3340335" cy="3211032"/>
            <wp:effectExtent l="0" t="0" r="0" b="2540"/>
            <wp:docPr id="14097779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7961"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84538" cy="3253524"/>
                    </a:xfrm>
                    <a:prstGeom prst="rect">
                      <a:avLst/>
                    </a:prstGeom>
                  </pic:spPr>
                </pic:pic>
              </a:graphicData>
            </a:graphic>
          </wp:inline>
        </w:drawing>
      </w:r>
    </w:p>
    <w:p w14:paraId="3F1FB82A" w14:textId="1A9B37D8" w:rsidR="006E759F" w:rsidRDefault="00B501C9" w:rsidP="002B1533">
      <w:pPr>
        <w:jc w:val="both"/>
      </w:pPr>
      <w:r>
        <w:lastRenderedPageBreak/>
        <w:t>Most columns are missing some values</w:t>
      </w:r>
      <w:r w:rsidR="00CC6A24">
        <w:t>,</w:t>
      </w:r>
      <w:r>
        <w:t xml:space="preserve"> but </w:t>
      </w:r>
      <w:r w:rsidR="004C3B4C">
        <w:t>the</w:t>
      </w:r>
      <w:r>
        <w:t xml:space="preserve"> </w:t>
      </w:r>
      <w:r w:rsidR="005E0752">
        <w:t xml:space="preserve">missing </w:t>
      </w:r>
      <w:r>
        <w:t>number</w:t>
      </w:r>
      <w:r w:rsidR="004C3B4C">
        <w:t>s are small</w:t>
      </w:r>
      <w:r>
        <w:t xml:space="preserve"> compar</w:t>
      </w:r>
      <w:r w:rsidR="00CC6A24">
        <w:t>ed</w:t>
      </w:r>
      <w:r>
        <w:t xml:space="preserve"> to the </w:t>
      </w:r>
      <w:r w:rsidR="005E0752">
        <w:t xml:space="preserve">total of </w:t>
      </w:r>
      <w:r w:rsidR="006E759F">
        <w:t xml:space="preserve">ten thousand rows of data. However, there is one column that has </w:t>
      </w:r>
      <w:r w:rsidR="00E20DC0">
        <w:t xml:space="preserve">a </w:t>
      </w:r>
      <w:r w:rsidR="006E759F">
        <w:t xml:space="preserve">significant percentage of missing values—Alcohol consumption at 2586. This is over a quarter of the total entries in the data that are missing this value. This leaves a choice. Should the missing values be replaced, or the rows removed? </w:t>
      </w:r>
      <w:r w:rsidR="005E0752">
        <w:t>Al</w:t>
      </w:r>
      <w:r w:rsidR="006E759F">
        <w:t>though the number is high</w:t>
      </w:r>
      <w:r w:rsidR="00CC6A24">
        <w:t>,</w:t>
      </w:r>
      <w:r w:rsidR="006E759F">
        <w:t xml:space="preserve"> all rows with missing values will be </w:t>
      </w:r>
      <w:r w:rsidR="005E0752">
        <w:t>excluded from</w:t>
      </w:r>
      <w:r w:rsidR="004C3B4C">
        <w:t xml:space="preserve"> this report</w:t>
      </w:r>
      <w:r w:rsidR="006E759F">
        <w:t xml:space="preserve">. Even after all of them are gone, the data will still have over </w:t>
      </w:r>
      <w:r w:rsidR="00DC163C">
        <w:t>7,000</w:t>
      </w:r>
      <w:r w:rsidR="006E759F">
        <w:t xml:space="preserve"> entries</w:t>
      </w:r>
      <w:r w:rsidR="00CC6A24">
        <w:t>,</w:t>
      </w:r>
      <w:r w:rsidR="006E759F">
        <w:t xml:space="preserve"> which is more than enough to extract </w:t>
      </w:r>
      <w:r w:rsidR="00DC163C">
        <w:t xml:space="preserve">valuable </w:t>
      </w:r>
      <w:r w:rsidR="006E759F">
        <w:t xml:space="preserve">insights. Here is the data after dropping the values. </w:t>
      </w:r>
    </w:p>
    <w:p w14:paraId="13E65CFC" w14:textId="11FE9706" w:rsidR="006E759F" w:rsidRDefault="006F7F36" w:rsidP="002B1533">
      <w:pPr>
        <w:jc w:val="both"/>
      </w:pPr>
      <w:r w:rsidRPr="006F7F36">
        <w:rPr>
          <w:noProof/>
        </w:rPr>
        <w:drawing>
          <wp:inline distT="0" distB="0" distL="0" distR="0" wp14:anchorId="6EF47434" wp14:editId="39494B99">
            <wp:extent cx="5486400" cy="2242185"/>
            <wp:effectExtent l="0" t="0" r="0" b="5715"/>
            <wp:docPr id="171453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5800" name="Picture 1" descr="A screenshot of a computer&#10;&#10;Description automatically generated"/>
                    <pic:cNvPicPr/>
                  </pic:nvPicPr>
                  <pic:blipFill>
                    <a:blip r:embed="rId22"/>
                    <a:stretch>
                      <a:fillRect/>
                    </a:stretch>
                  </pic:blipFill>
                  <pic:spPr>
                    <a:xfrm>
                      <a:off x="0" y="0"/>
                      <a:ext cx="5486400" cy="2242185"/>
                    </a:xfrm>
                    <a:prstGeom prst="rect">
                      <a:avLst/>
                    </a:prstGeom>
                  </pic:spPr>
                </pic:pic>
              </a:graphicData>
            </a:graphic>
          </wp:inline>
        </w:drawing>
      </w:r>
    </w:p>
    <w:p w14:paraId="6BB2E8D6" w14:textId="342632C0" w:rsidR="006E759F" w:rsidRDefault="00E20DC0" w:rsidP="002B1533">
      <w:pPr>
        <w:jc w:val="both"/>
      </w:pPr>
      <w:r>
        <w:t>The n</w:t>
      </w:r>
      <w:r w:rsidR="006E759F">
        <w:t>ext step is to check that there are no</w:t>
      </w:r>
      <w:r w:rsidR="006F7F36">
        <w:t xml:space="preserve"> mistakes or</w:t>
      </w:r>
      <w:r w:rsidR="006E759F">
        <w:t xml:space="preserve"> outliers in the data. For the categorical and Boolean columns</w:t>
      </w:r>
      <w:r>
        <w:t>,</w:t>
      </w:r>
      <w:r w:rsidR="006E759F">
        <w:t xml:space="preserve"> this is relatively simple.</w:t>
      </w:r>
      <w:r w:rsidR="006F7F36">
        <w:t xml:space="preserve"> Since the values in these variables can only be one of a handful of options, it is easy to see when there are mistakes. Here are some of the results.</w:t>
      </w:r>
    </w:p>
    <w:p w14:paraId="669474B1" w14:textId="3E6D25D0" w:rsidR="006F7F36" w:rsidRDefault="006F7F36" w:rsidP="002B1533">
      <w:pPr>
        <w:jc w:val="both"/>
      </w:pPr>
      <w:r w:rsidRPr="006F7F36">
        <w:rPr>
          <w:noProof/>
        </w:rPr>
        <w:drawing>
          <wp:inline distT="0" distB="0" distL="0" distR="0" wp14:anchorId="389FD80C" wp14:editId="0DE9554E">
            <wp:extent cx="2755009" cy="946593"/>
            <wp:effectExtent l="0" t="0" r="1270" b="6350"/>
            <wp:docPr id="956374162"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74162" name="Picture 1" descr="A close-up of numbers&#10;&#10;Description automatically generated"/>
                    <pic:cNvPicPr/>
                  </pic:nvPicPr>
                  <pic:blipFill>
                    <a:blip r:embed="rId23"/>
                    <a:stretch>
                      <a:fillRect/>
                    </a:stretch>
                  </pic:blipFill>
                  <pic:spPr>
                    <a:xfrm>
                      <a:off x="0" y="0"/>
                      <a:ext cx="2770820" cy="952026"/>
                    </a:xfrm>
                    <a:prstGeom prst="rect">
                      <a:avLst/>
                    </a:prstGeom>
                  </pic:spPr>
                </pic:pic>
              </a:graphicData>
            </a:graphic>
          </wp:inline>
        </w:drawing>
      </w:r>
      <w:r w:rsidRPr="006F7F36">
        <w:rPr>
          <w:noProof/>
        </w:rPr>
        <w:drawing>
          <wp:inline distT="0" distB="0" distL="0" distR="0" wp14:anchorId="7AC5DEA0" wp14:editId="7F06CBE8">
            <wp:extent cx="2489200" cy="952500"/>
            <wp:effectExtent l="0" t="0" r="0" b="0"/>
            <wp:docPr id="20603234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23433" name="Picture 1" descr="A black background with white text&#10;&#10;Description automatically generated"/>
                    <pic:cNvPicPr/>
                  </pic:nvPicPr>
                  <pic:blipFill>
                    <a:blip r:embed="rId24"/>
                    <a:stretch>
                      <a:fillRect/>
                    </a:stretch>
                  </pic:blipFill>
                  <pic:spPr>
                    <a:xfrm>
                      <a:off x="0" y="0"/>
                      <a:ext cx="2491792" cy="953492"/>
                    </a:xfrm>
                    <a:prstGeom prst="rect">
                      <a:avLst/>
                    </a:prstGeom>
                  </pic:spPr>
                </pic:pic>
              </a:graphicData>
            </a:graphic>
          </wp:inline>
        </w:drawing>
      </w:r>
      <w:r>
        <w:br/>
      </w:r>
      <w:r w:rsidRPr="006F7F36">
        <w:rPr>
          <w:noProof/>
        </w:rPr>
        <w:drawing>
          <wp:inline distT="0" distB="0" distL="0" distR="0" wp14:anchorId="1A976974" wp14:editId="0D4BBD1E">
            <wp:extent cx="2754630" cy="857309"/>
            <wp:effectExtent l="0" t="0" r="1270" b="6350"/>
            <wp:docPr id="20674374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7403" name="Picture 1" descr="A black background with white text&#10;&#10;Description automatically generated"/>
                    <pic:cNvPicPr/>
                  </pic:nvPicPr>
                  <pic:blipFill>
                    <a:blip r:embed="rId25"/>
                    <a:stretch>
                      <a:fillRect/>
                    </a:stretch>
                  </pic:blipFill>
                  <pic:spPr>
                    <a:xfrm>
                      <a:off x="0" y="0"/>
                      <a:ext cx="2771156" cy="862452"/>
                    </a:xfrm>
                    <a:prstGeom prst="rect">
                      <a:avLst/>
                    </a:prstGeom>
                  </pic:spPr>
                </pic:pic>
              </a:graphicData>
            </a:graphic>
          </wp:inline>
        </w:drawing>
      </w:r>
      <w:r w:rsidRPr="006F7F36">
        <w:rPr>
          <w:noProof/>
        </w:rPr>
        <w:drawing>
          <wp:inline distT="0" distB="0" distL="0" distR="0" wp14:anchorId="7C506730" wp14:editId="03126FB7">
            <wp:extent cx="2668773" cy="858299"/>
            <wp:effectExtent l="0" t="0" r="0" b="5715"/>
            <wp:docPr id="9727272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27276" name="Picture 1" descr="A black background with white text&#10;&#10;Description automatically generated"/>
                    <pic:cNvPicPr/>
                  </pic:nvPicPr>
                  <pic:blipFill>
                    <a:blip r:embed="rId26"/>
                    <a:stretch>
                      <a:fillRect/>
                    </a:stretch>
                  </pic:blipFill>
                  <pic:spPr>
                    <a:xfrm>
                      <a:off x="0" y="0"/>
                      <a:ext cx="2698183" cy="867758"/>
                    </a:xfrm>
                    <a:prstGeom prst="rect">
                      <a:avLst/>
                    </a:prstGeom>
                  </pic:spPr>
                </pic:pic>
              </a:graphicData>
            </a:graphic>
          </wp:inline>
        </w:drawing>
      </w:r>
    </w:p>
    <w:p w14:paraId="4FEC33B4" w14:textId="4F609613" w:rsidR="00DC687B" w:rsidRDefault="00DC687B" w:rsidP="002B1533">
      <w:pPr>
        <w:jc w:val="both"/>
      </w:pPr>
      <w:r>
        <w:lastRenderedPageBreak/>
        <w:t>Thankfully, all the categorical variables have the correct values, so no</w:t>
      </w:r>
      <w:r w:rsidR="005E0752">
        <w:t xml:space="preserve"> changes are need</w:t>
      </w:r>
      <w:r>
        <w:t xml:space="preserve">ed there. </w:t>
      </w:r>
      <w:r w:rsidR="004C3B4C">
        <w:t>Once</w:t>
      </w:r>
      <w:r>
        <w:t xml:space="preserve"> the qualitative variables are checked</w:t>
      </w:r>
      <w:r w:rsidR="00CC6A24">
        <w:t>,</w:t>
      </w:r>
      <w:r>
        <w:t xml:space="preserve"> it’s time to </w:t>
      </w:r>
      <w:r w:rsidR="004C3B4C">
        <w:t>ensure</w:t>
      </w:r>
      <w:r>
        <w:t xml:space="preserve"> their data types are switch</w:t>
      </w:r>
      <w:r w:rsidR="00E20DC0">
        <w:t>ed</w:t>
      </w:r>
      <w:r>
        <w:t xml:space="preserve"> to category. This data type is best </w:t>
      </w:r>
      <w:r w:rsidR="00DC163C">
        <w:t xml:space="preserve">suited </w:t>
      </w:r>
      <w:r w:rsidR="00CC6A24">
        <w:t>f</w:t>
      </w:r>
      <w:r>
        <w:t>or this style of data</w:t>
      </w:r>
      <w:r w:rsidR="004C3B4C">
        <w:t>,</w:t>
      </w:r>
      <w:r>
        <w:t xml:space="preserve"> </w:t>
      </w:r>
      <w:r w:rsidR="004C3B4C">
        <w:t>which</w:t>
      </w:r>
      <w:r>
        <w:t xml:space="preserve"> </w:t>
      </w:r>
      <w:r w:rsidR="00DC163C">
        <w:t>typical</w:t>
      </w:r>
      <w:r>
        <w:t xml:space="preserve">ly has </w:t>
      </w:r>
      <w:r w:rsidR="00DC163C">
        <w:t xml:space="preserve">only </w:t>
      </w:r>
      <w:r>
        <w:t xml:space="preserve">a </w:t>
      </w:r>
      <w:r w:rsidR="000A009B">
        <w:t>limited number of</w:t>
      </w:r>
      <w:r>
        <w:t xml:space="preserve"> options available. Here is a look at the initial data types. </w:t>
      </w:r>
    </w:p>
    <w:p w14:paraId="75F2240E" w14:textId="77777777" w:rsidR="00DC687B" w:rsidRDefault="00DC687B" w:rsidP="008A566F">
      <w:pPr>
        <w:jc w:val="center"/>
      </w:pPr>
      <w:r w:rsidRPr="00DC687B">
        <w:rPr>
          <w:noProof/>
        </w:rPr>
        <w:drawing>
          <wp:inline distT="0" distB="0" distL="0" distR="0" wp14:anchorId="5CFEF5D1" wp14:editId="766F5DD5">
            <wp:extent cx="2395133" cy="3009014"/>
            <wp:effectExtent l="0" t="0" r="5715" b="1270"/>
            <wp:docPr id="12510989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8936" name="Picture 1"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445939" cy="3072841"/>
                    </a:xfrm>
                    <a:prstGeom prst="rect">
                      <a:avLst/>
                    </a:prstGeom>
                  </pic:spPr>
                </pic:pic>
              </a:graphicData>
            </a:graphic>
          </wp:inline>
        </w:drawing>
      </w:r>
    </w:p>
    <w:p w14:paraId="023525E2" w14:textId="44172305" w:rsidR="00DC687B" w:rsidRDefault="00DC687B" w:rsidP="002B1533">
      <w:pPr>
        <w:jc w:val="both"/>
      </w:pPr>
      <w:r>
        <w:t>As shown, the qualitative data is all in the object data type, but this is an easy fix since they are all the same. Here are the corrected data types.</w:t>
      </w:r>
    </w:p>
    <w:p w14:paraId="3AB2296F" w14:textId="007CD818" w:rsidR="00654BFF" w:rsidRDefault="00654BFF" w:rsidP="008A566F">
      <w:pPr>
        <w:jc w:val="center"/>
      </w:pPr>
      <w:r w:rsidRPr="00654BFF">
        <w:rPr>
          <w:noProof/>
        </w:rPr>
        <w:drawing>
          <wp:inline distT="0" distB="0" distL="0" distR="0" wp14:anchorId="30FD996F" wp14:editId="3055472A">
            <wp:extent cx="2350619" cy="2849526"/>
            <wp:effectExtent l="0" t="0" r="0" b="0"/>
            <wp:docPr id="442134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34311" name="Picture 1" descr="A screenshot of a computer screen&#10;&#10;Description automatically generated"/>
                    <pic:cNvPicPr/>
                  </pic:nvPicPr>
                  <pic:blipFill>
                    <a:blip r:embed="rId28"/>
                    <a:stretch>
                      <a:fillRect/>
                    </a:stretch>
                  </pic:blipFill>
                  <pic:spPr>
                    <a:xfrm>
                      <a:off x="0" y="0"/>
                      <a:ext cx="2360233" cy="2861180"/>
                    </a:xfrm>
                    <a:prstGeom prst="rect">
                      <a:avLst/>
                    </a:prstGeom>
                  </pic:spPr>
                </pic:pic>
              </a:graphicData>
            </a:graphic>
          </wp:inline>
        </w:drawing>
      </w:r>
    </w:p>
    <w:p w14:paraId="03D4FFF8" w14:textId="51360F4E" w:rsidR="00654BFF" w:rsidRDefault="00654BFF" w:rsidP="002B1533">
      <w:pPr>
        <w:jc w:val="both"/>
      </w:pPr>
      <w:r>
        <w:lastRenderedPageBreak/>
        <w:t xml:space="preserve">Now that the qualitative data is done, let’s move to the quantitative data. For these variables, visualizations </w:t>
      </w:r>
      <w:r w:rsidR="005E0752">
        <w:t>are more effective in identifying any discrepancies in</w:t>
      </w:r>
      <w:r>
        <w:t xml:space="preserve"> the numbers. Boxplot</w:t>
      </w:r>
      <w:r w:rsidR="00E20DC0">
        <w:t>s</w:t>
      </w:r>
      <w:r>
        <w:t xml:space="preserve"> work well as they allow outliers to jump out of the data rather than be hidden in a sea of rows and columns. Here is an example of one of the plots used to check the data. </w:t>
      </w:r>
    </w:p>
    <w:p w14:paraId="4D32E067" w14:textId="501CE64A" w:rsidR="00654BFF" w:rsidRDefault="00654BFF" w:rsidP="002B1533">
      <w:pPr>
        <w:jc w:val="both"/>
      </w:pPr>
      <w:r w:rsidRPr="00654BFF">
        <w:rPr>
          <w:noProof/>
        </w:rPr>
        <w:drawing>
          <wp:inline distT="0" distB="0" distL="0" distR="0" wp14:anchorId="7FBB8DB4" wp14:editId="666BEE34">
            <wp:extent cx="5486400" cy="4779645"/>
            <wp:effectExtent l="0" t="0" r="0" b="0"/>
            <wp:docPr id="106568743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434" name="Picture 1" descr="A blue rectangular object with white text&#10;&#10;Description automatically generated"/>
                    <pic:cNvPicPr/>
                  </pic:nvPicPr>
                  <pic:blipFill>
                    <a:blip r:embed="rId29"/>
                    <a:stretch>
                      <a:fillRect/>
                    </a:stretch>
                  </pic:blipFill>
                  <pic:spPr>
                    <a:xfrm>
                      <a:off x="0" y="0"/>
                      <a:ext cx="5486400" cy="4779645"/>
                    </a:xfrm>
                    <a:prstGeom prst="rect">
                      <a:avLst/>
                    </a:prstGeom>
                  </pic:spPr>
                </pic:pic>
              </a:graphicData>
            </a:graphic>
          </wp:inline>
        </w:drawing>
      </w:r>
    </w:p>
    <w:p w14:paraId="323712C6" w14:textId="109986DB" w:rsidR="00654BFF" w:rsidRDefault="00654BFF" w:rsidP="002B1533">
      <w:pPr>
        <w:jc w:val="both"/>
      </w:pPr>
      <w:r>
        <w:t xml:space="preserve">The data has a good distribution throughout the spectrum of values, and </w:t>
      </w:r>
      <w:r w:rsidR="002E10CA">
        <w:t xml:space="preserve">none of the values are outliers or mistakes. Here is another way to see this normal and preferred distribution in a density plot. </w:t>
      </w:r>
    </w:p>
    <w:p w14:paraId="21EC4678" w14:textId="77777777" w:rsidR="002E10CA" w:rsidRDefault="002E10CA" w:rsidP="002B1533">
      <w:pPr>
        <w:jc w:val="both"/>
      </w:pPr>
    </w:p>
    <w:p w14:paraId="48722FD4" w14:textId="77777777" w:rsidR="002E10CA" w:rsidRDefault="002E10CA" w:rsidP="002B1533">
      <w:pPr>
        <w:jc w:val="both"/>
      </w:pPr>
    </w:p>
    <w:p w14:paraId="5AD49D59" w14:textId="05AB9BA8" w:rsidR="002E10CA" w:rsidRDefault="002E10CA" w:rsidP="008A566F">
      <w:pPr>
        <w:jc w:val="center"/>
      </w:pPr>
      <w:r w:rsidRPr="002E10CA">
        <w:rPr>
          <w:noProof/>
        </w:rPr>
        <w:lastRenderedPageBreak/>
        <w:drawing>
          <wp:inline distT="0" distB="0" distL="0" distR="0" wp14:anchorId="237F20E6" wp14:editId="3E86F209">
            <wp:extent cx="4069383" cy="3200400"/>
            <wp:effectExtent l="0" t="0" r="0" b="0"/>
            <wp:docPr id="1589694939" name="Picture 1" descr="A graph of a level of hist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4939" name="Picture 1" descr="A graph of a level of histplot&#10;&#10;Description automatically generated"/>
                    <pic:cNvPicPr/>
                  </pic:nvPicPr>
                  <pic:blipFill>
                    <a:blip r:embed="rId30"/>
                    <a:stretch>
                      <a:fillRect/>
                    </a:stretch>
                  </pic:blipFill>
                  <pic:spPr>
                    <a:xfrm>
                      <a:off x="0" y="0"/>
                      <a:ext cx="4166299" cy="3276621"/>
                    </a:xfrm>
                    <a:prstGeom prst="rect">
                      <a:avLst/>
                    </a:prstGeom>
                  </pic:spPr>
                </pic:pic>
              </a:graphicData>
            </a:graphic>
          </wp:inline>
        </w:drawing>
      </w:r>
    </w:p>
    <w:p w14:paraId="41E3FDDC" w14:textId="4903CA1F" w:rsidR="002E10CA" w:rsidRDefault="002E10CA" w:rsidP="002B1533">
      <w:pPr>
        <w:jc w:val="both"/>
      </w:pPr>
      <w:r>
        <w:t>The values are all within a reasonable range</w:t>
      </w:r>
      <w:r w:rsidR="00CC6A24">
        <w:t>,</w:t>
      </w:r>
      <w:r>
        <w:t xml:space="preserve"> with no impossible values. All the quantitative values are </w:t>
      </w:r>
      <w:r w:rsidR="005E0752">
        <w:t>presented in</w:t>
      </w:r>
      <w:r>
        <w:t xml:space="preserve"> this</w:t>
      </w:r>
      <w:r w:rsidR="005E0752">
        <w:t xml:space="preserve"> manner</w:t>
      </w:r>
      <w:r w:rsidR="00CC6A24">
        <w:t>,</w:t>
      </w:r>
      <w:r>
        <w:t xml:space="preserve"> so </w:t>
      </w:r>
      <w:r w:rsidR="004C3B4C">
        <w:t>no cleaning is</w:t>
      </w:r>
      <w:r>
        <w:t xml:space="preserve"> </w:t>
      </w:r>
      <w:r w:rsidR="005E0752">
        <w:t>requir</w:t>
      </w:r>
      <w:r>
        <w:t xml:space="preserve">ed. As a final look at the data, let’s see how this plot works when dividing it by the label. </w:t>
      </w:r>
    </w:p>
    <w:p w14:paraId="3901F7B8" w14:textId="5033072D" w:rsidR="002E10CA" w:rsidRDefault="002E10CA" w:rsidP="008A566F">
      <w:pPr>
        <w:jc w:val="center"/>
      </w:pPr>
      <w:r w:rsidRPr="002E10CA">
        <w:rPr>
          <w:noProof/>
        </w:rPr>
        <w:drawing>
          <wp:inline distT="0" distB="0" distL="0" distR="0" wp14:anchorId="50A72822" wp14:editId="496BFBB8">
            <wp:extent cx="3988268" cy="3136605"/>
            <wp:effectExtent l="0" t="0" r="0" b="635"/>
            <wp:docPr id="1981752348" name="Picture 1" descr="A graph of a blue and orang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52348" name="Picture 1" descr="A graph of a blue and orange graph&#10;&#10;Description automatically generated"/>
                    <pic:cNvPicPr/>
                  </pic:nvPicPr>
                  <pic:blipFill>
                    <a:blip r:embed="rId31"/>
                    <a:stretch>
                      <a:fillRect/>
                    </a:stretch>
                  </pic:blipFill>
                  <pic:spPr>
                    <a:xfrm>
                      <a:off x="0" y="0"/>
                      <a:ext cx="4039571" cy="3176953"/>
                    </a:xfrm>
                    <a:prstGeom prst="rect">
                      <a:avLst/>
                    </a:prstGeom>
                  </pic:spPr>
                </pic:pic>
              </a:graphicData>
            </a:graphic>
          </wp:inline>
        </w:drawing>
      </w:r>
    </w:p>
    <w:p w14:paraId="76D5C604" w14:textId="1257DF69" w:rsidR="002E10CA" w:rsidRDefault="002E10CA" w:rsidP="002B1533">
      <w:pPr>
        <w:jc w:val="both"/>
      </w:pPr>
      <w:r>
        <w:t xml:space="preserve">The even distribution of values remains when the </w:t>
      </w:r>
      <w:r w:rsidR="007B48B0">
        <w:t>label</w:t>
      </w:r>
      <w:r w:rsidR="00DC163C">
        <w:t xml:space="preserve"> </w:t>
      </w:r>
      <w:r w:rsidR="007B48B0">
        <w:t>segments</w:t>
      </w:r>
      <w:r w:rsidR="00996844">
        <w:t xml:space="preserve"> the </w:t>
      </w:r>
      <w:r w:rsidR="007B48B0">
        <w:t>data</w:t>
      </w:r>
      <w:r>
        <w:t xml:space="preserve">. </w:t>
      </w:r>
    </w:p>
    <w:p w14:paraId="0793C6D1" w14:textId="06E55110" w:rsidR="005B50E4" w:rsidRDefault="005B50E4" w:rsidP="002B1533">
      <w:pPr>
        <w:jc w:val="both"/>
      </w:pPr>
      <w:r>
        <w:lastRenderedPageBreak/>
        <w:t xml:space="preserve">At last, the dataset is ready for analysis. Here is an image of the finalized data frame. </w:t>
      </w:r>
    </w:p>
    <w:p w14:paraId="7F9BE254" w14:textId="1B1E3C16" w:rsidR="005B50E4" w:rsidRDefault="005B50E4" w:rsidP="002B1533">
      <w:pPr>
        <w:jc w:val="both"/>
      </w:pPr>
      <w:r w:rsidRPr="005B50E4">
        <w:rPr>
          <w:noProof/>
        </w:rPr>
        <w:drawing>
          <wp:inline distT="0" distB="0" distL="0" distR="0" wp14:anchorId="71F3DC40" wp14:editId="6973898F">
            <wp:extent cx="5486400" cy="2217420"/>
            <wp:effectExtent l="0" t="0" r="0" b="5080"/>
            <wp:docPr id="79063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39428" name="Picture 1" descr="A screenshot of a computer&#10;&#10;Description automatically generated"/>
                    <pic:cNvPicPr/>
                  </pic:nvPicPr>
                  <pic:blipFill>
                    <a:blip r:embed="rId32"/>
                    <a:stretch>
                      <a:fillRect/>
                    </a:stretch>
                  </pic:blipFill>
                  <pic:spPr>
                    <a:xfrm>
                      <a:off x="0" y="0"/>
                      <a:ext cx="5486400" cy="2217420"/>
                    </a:xfrm>
                    <a:prstGeom prst="rect">
                      <a:avLst/>
                    </a:prstGeom>
                  </pic:spPr>
                </pic:pic>
              </a:graphicData>
            </a:graphic>
          </wp:inline>
        </w:drawing>
      </w:r>
    </w:p>
    <w:p w14:paraId="52ECF903" w14:textId="27EEB5E3" w:rsidR="005B50E4" w:rsidRDefault="005B50E4" w:rsidP="002B1533">
      <w:pPr>
        <w:jc w:val="both"/>
      </w:pPr>
      <w:r>
        <w:t xml:space="preserve">After completion, the data frame is </w:t>
      </w:r>
      <w:r w:rsidR="005E0752">
        <w:t>save</w:t>
      </w:r>
      <w:r>
        <w:t xml:space="preserve">d back to </w:t>
      </w:r>
      <w:r w:rsidR="00E20DC0">
        <w:t xml:space="preserve">a </w:t>
      </w:r>
      <w:r>
        <w:t xml:space="preserve">CSV file </w:t>
      </w:r>
      <w:r w:rsidR="005E0752">
        <w:t>for reuse</w:t>
      </w:r>
      <w:r>
        <w:t xml:space="preserve"> in </w:t>
      </w:r>
      <w:r w:rsidR="005E0752">
        <w:t>other</w:t>
      </w:r>
      <w:r>
        <w:t xml:space="preserve"> files for analysis.</w:t>
      </w:r>
      <w:r w:rsidRPr="005B50E4">
        <w:t xml:space="preserve"> </w:t>
      </w:r>
      <w:r>
        <w:t xml:space="preserve">After completion, the data frame is </w:t>
      </w:r>
      <w:r w:rsidR="005E0752">
        <w:t>save</w:t>
      </w:r>
      <w:r>
        <w:t xml:space="preserve">d back to </w:t>
      </w:r>
      <w:r w:rsidR="00E20DC0">
        <w:t xml:space="preserve">a </w:t>
      </w:r>
      <w:r>
        <w:t xml:space="preserve">CSV file </w:t>
      </w:r>
      <w:r w:rsidR="005E0752">
        <w:t>for reuse</w:t>
      </w:r>
      <w:r>
        <w:t xml:space="preserve"> in </w:t>
      </w:r>
      <w:r w:rsidR="005E0752">
        <w:t>other</w:t>
      </w:r>
      <w:r>
        <w:t xml:space="preserve"> files for a</w:t>
      </w:r>
      <w:r w:rsidR="00E20DC0">
        <w:t>nal</w:t>
      </w:r>
      <w:r>
        <w:t>ysis.</w:t>
      </w:r>
    </w:p>
    <w:p w14:paraId="4D0E0212" w14:textId="10FE2E67" w:rsidR="005B50E4" w:rsidRDefault="005B50E4">
      <w:r>
        <w:br w:type="page"/>
      </w:r>
    </w:p>
    <w:p w14:paraId="0A6FFABE" w14:textId="7E161198" w:rsidR="00F666E4" w:rsidRDefault="00F666E4" w:rsidP="00F666E4">
      <w:pPr>
        <w:pStyle w:val="Heading2"/>
      </w:pPr>
      <w:r>
        <w:lastRenderedPageBreak/>
        <w:t>HEART FAILURE PREDICTION DATASE</w:t>
      </w:r>
      <w:r w:rsidR="00CC6A24">
        <w:t>T</w:t>
      </w:r>
      <w:r>
        <w:t xml:space="preserve"> </w:t>
      </w:r>
    </w:p>
    <w:p w14:paraId="4C9DE401" w14:textId="18E73A4F" w:rsidR="00F666E4" w:rsidRPr="00641161" w:rsidRDefault="00F666E4" w:rsidP="002B1533">
      <w:pPr>
        <w:jc w:val="both"/>
        <w:rPr>
          <w:sz w:val="20"/>
          <w:szCs w:val="20"/>
        </w:rPr>
      </w:pPr>
      <w:r w:rsidRPr="00641161">
        <w:rPr>
          <w:sz w:val="20"/>
          <w:szCs w:val="20"/>
        </w:rPr>
        <w:t xml:space="preserve">This dataset is </w:t>
      </w:r>
      <w:r w:rsidR="00DC163C" w:rsidRPr="00DC163C">
        <w:rPr>
          <w:sz w:val="20"/>
          <w:szCs w:val="20"/>
        </w:rPr>
        <w:t>also from Kaggle, but it was created by combining publicly available datasets.</w:t>
      </w:r>
      <w:r w:rsidRPr="00641161">
        <w:rPr>
          <w:sz w:val="20"/>
          <w:szCs w:val="20"/>
        </w:rPr>
        <w:t xml:space="preserve"> The five datasets that were used are from Cleveland, Hungary, Switzerland, Long Beach, and </w:t>
      </w:r>
      <w:proofErr w:type="spellStart"/>
      <w:r w:rsidRPr="00641161">
        <w:rPr>
          <w:sz w:val="20"/>
          <w:szCs w:val="20"/>
        </w:rPr>
        <w:t>Stalog</w:t>
      </w:r>
      <w:proofErr w:type="spellEnd"/>
      <w:r w:rsidRPr="00641161">
        <w:rPr>
          <w:sz w:val="20"/>
          <w:szCs w:val="20"/>
        </w:rPr>
        <w:t xml:space="preserve">. It is a mix of </w:t>
      </w:r>
      <w:r w:rsidR="000E2A48" w:rsidRPr="00641161">
        <w:rPr>
          <w:sz w:val="20"/>
          <w:szCs w:val="20"/>
        </w:rPr>
        <w:t>quantitative and qualitative data</w:t>
      </w:r>
      <w:r w:rsidR="00CC6A24">
        <w:rPr>
          <w:sz w:val="20"/>
          <w:szCs w:val="20"/>
        </w:rPr>
        <w:t>,</w:t>
      </w:r>
      <w:r w:rsidR="000E2A48" w:rsidRPr="00641161">
        <w:rPr>
          <w:sz w:val="20"/>
          <w:szCs w:val="20"/>
        </w:rPr>
        <w:t xml:space="preserve"> with the label again being whether the patient had heart disease or not. The difference in this dataset is that it </w:t>
      </w:r>
      <w:r w:rsidR="005E0752">
        <w:rPr>
          <w:sz w:val="20"/>
          <w:szCs w:val="20"/>
        </w:rPr>
        <w:t>includes additional</w:t>
      </w:r>
      <w:r w:rsidR="000E2A48" w:rsidRPr="00641161">
        <w:rPr>
          <w:sz w:val="20"/>
          <w:szCs w:val="20"/>
        </w:rPr>
        <w:t xml:space="preserve"> heart</w:t>
      </w:r>
      <w:r w:rsidR="00E20DC0">
        <w:rPr>
          <w:sz w:val="20"/>
          <w:szCs w:val="20"/>
        </w:rPr>
        <w:t>-</w:t>
      </w:r>
      <w:r w:rsidR="000E2A48" w:rsidRPr="00641161">
        <w:rPr>
          <w:sz w:val="20"/>
          <w:szCs w:val="20"/>
        </w:rPr>
        <w:t>specific measurements</w:t>
      </w:r>
      <w:r w:rsidR="00CC6A24">
        <w:rPr>
          <w:sz w:val="20"/>
          <w:szCs w:val="20"/>
        </w:rPr>
        <w:t>,</w:t>
      </w:r>
      <w:r w:rsidR="000E2A48" w:rsidRPr="00641161">
        <w:rPr>
          <w:sz w:val="20"/>
          <w:szCs w:val="20"/>
        </w:rPr>
        <w:t xml:space="preserve"> </w:t>
      </w:r>
      <w:r w:rsidR="005E0752">
        <w:rPr>
          <w:sz w:val="20"/>
          <w:szCs w:val="20"/>
        </w:rPr>
        <w:t>such as</w:t>
      </w:r>
      <w:r w:rsidR="000E2A48" w:rsidRPr="00641161">
        <w:rPr>
          <w:sz w:val="20"/>
          <w:szCs w:val="20"/>
        </w:rPr>
        <w:t xml:space="preserve"> </w:t>
      </w:r>
      <w:r w:rsidR="004C3B4C">
        <w:rPr>
          <w:sz w:val="20"/>
          <w:szCs w:val="20"/>
        </w:rPr>
        <w:t>chest pain t</w:t>
      </w:r>
      <w:r w:rsidR="000E2A48" w:rsidRPr="00641161">
        <w:rPr>
          <w:sz w:val="20"/>
          <w:szCs w:val="20"/>
        </w:rPr>
        <w:t xml:space="preserve">ype, </w:t>
      </w:r>
      <w:r w:rsidR="004C3B4C">
        <w:rPr>
          <w:sz w:val="20"/>
          <w:szCs w:val="20"/>
        </w:rPr>
        <w:t>r</w:t>
      </w:r>
      <w:r w:rsidR="000E2A48" w:rsidRPr="00641161">
        <w:rPr>
          <w:sz w:val="20"/>
          <w:szCs w:val="20"/>
        </w:rPr>
        <w:t>esting ECG, and ST</w:t>
      </w:r>
      <w:r w:rsidR="00641161" w:rsidRPr="00641161">
        <w:rPr>
          <w:sz w:val="20"/>
          <w:szCs w:val="20"/>
        </w:rPr>
        <w:t xml:space="preserve"> </w:t>
      </w:r>
      <w:r w:rsidR="000E2A48" w:rsidRPr="00641161">
        <w:rPr>
          <w:sz w:val="20"/>
          <w:szCs w:val="20"/>
        </w:rPr>
        <w:t>Slope. However, most of these variables are qualitative</w:t>
      </w:r>
      <w:r w:rsidR="00641161" w:rsidRPr="00641161">
        <w:rPr>
          <w:sz w:val="20"/>
          <w:szCs w:val="20"/>
        </w:rPr>
        <w:t xml:space="preserve"> and </w:t>
      </w:r>
      <w:r w:rsidR="005E0752">
        <w:rPr>
          <w:sz w:val="20"/>
          <w:szCs w:val="20"/>
        </w:rPr>
        <w:t>indicate</w:t>
      </w:r>
      <w:r w:rsidR="00641161" w:rsidRPr="00641161">
        <w:rPr>
          <w:sz w:val="20"/>
          <w:szCs w:val="20"/>
        </w:rPr>
        <w:t xml:space="preserve"> whether something is out</w:t>
      </w:r>
      <w:r w:rsidR="005E0752">
        <w:rPr>
          <w:sz w:val="20"/>
          <w:szCs w:val="20"/>
        </w:rPr>
        <w:t>side</w:t>
      </w:r>
      <w:r w:rsidR="00641161" w:rsidRPr="00641161">
        <w:rPr>
          <w:sz w:val="20"/>
          <w:szCs w:val="20"/>
        </w:rPr>
        <w:t xml:space="preserve"> the normal range rather than </w:t>
      </w:r>
      <w:r w:rsidR="005E0752">
        <w:rPr>
          <w:sz w:val="20"/>
          <w:szCs w:val="20"/>
        </w:rPr>
        <w:t>providing specific numerical value</w:t>
      </w:r>
      <w:r w:rsidR="00641161" w:rsidRPr="00641161">
        <w:rPr>
          <w:sz w:val="20"/>
          <w:szCs w:val="20"/>
        </w:rPr>
        <w:t>s. Nevertheless, there are still multiple quantitative measurements that can be utilized in quantitative</w:t>
      </w:r>
      <w:r w:rsidR="00007E33">
        <w:rPr>
          <w:sz w:val="20"/>
          <w:szCs w:val="20"/>
        </w:rPr>
        <w:t>-</w:t>
      </w:r>
      <w:r w:rsidR="00641161" w:rsidRPr="00641161">
        <w:rPr>
          <w:sz w:val="20"/>
          <w:szCs w:val="20"/>
        </w:rPr>
        <w:t>only models</w:t>
      </w:r>
      <w:r w:rsidR="00CC6A24">
        <w:rPr>
          <w:sz w:val="20"/>
          <w:szCs w:val="20"/>
        </w:rPr>
        <w:t>,</w:t>
      </w:r>
      <w:r w:rsidR="00641161" w:rsidRPr="00641161">
        <w:rPr>
          <w:sz w:val="20"/>
          <w:szCs w:val="20"/>
        </w:rPr>
        <w:t xml:space="preserve"> such as clustering. </w:t>
      </w:r>
    </w:p>
    <w:p w14:paraId="3C7F2A73" w14:textId="5B7DA396" w:rsidR="00641161" w:rsidRDefault="00641161" w:rsidP="00F666E4">
      <w:pPr>
        <w:rPr>
          <w:b/>
          <w:bCs/>
        </w:rPr>
      </w:pPr>
      <w:r w:rsidRPr="00641161">
        <w:rPr>
          <w:b/>
          <w:bCs/>
        </w:rPr>
        <w:t>Quantitative Data</w:t>
      </w:r>
    </w:p>
    <w:p w14:paraId="6D4B608B" w14:textId="32C4F718" w:rsidR="00641161" w:rsidRPr="00641161" w:rsidRDefault="00641161" w:rsidP="002B1533">
      <w:pPr>
        <w:jc w:val="both"/>
        <w:rPr>
          <w:sz w:val="20"/>
          <w:szCs w:val="20"/>
        </w:rPr>
      </w:pPr>
      <w:r w:rsidRPr="00641161">
        <w:rPr>
          <w:sz w:val="20"/>
          <w:szCs w:val="20"/>
        </w:rPr>
        <w:t>Age, Resting Blood Pressure, Cholesterol, Max Heart Rate, Old Peak</w:t>
      </w:r>
    </w:p>
    <w:p w14:paraId="6D54034C" w14:textId="53F18FC7" w:rsidR="00641161" w:rsidRDefault="00641161" w:rsidP="00F666E4">
      <w:pPr>
        <w:rPr>
          <w:b/>
          <w:bCs/>
        </w:rPr>
      </w:pPr>
      <w:r w:rsidRPr="00641161">
        <w:rPr>
          <w:b/>
          <w:bCs/>
        </w:rPr>
        <w:t>Qualitative Data</w:t>
      </w:r>
    </w:p>
    <w:p w14:paraId="53FE50B0" w14:textId="49345C50" w:rsidR="00641161" w:rsidRPr="00641161" w:rsidRDefault="00641161" w:rsidP="002B1533">
      <w:pPr>
        <w:jc w:val="both"/>
        <w:rPr>
          <w:sz w:val="20"/>
          <w:szCs w:val="20"/>
        </w:rPr>
      </w:pPr>
      <w:r w:rsidRPr="00641161">
        <w:rPr>
          <w:sz w:val="20"/>
          <w:szCs w:val="20"/>
        </w:rPr>
        <w:t>Sex, Chest Pain Type, Fasting Blood Sugar, Resting ECG, Exercise Angina, ST Slope, Heart Disease</w:t>
      </w:r>
    </w:p>
    <w:p w14:paraId="4B3A0403" w14:textId="77777777" w:rsidR="00641161" w:rsidRDefault="00641161" w:rsidP="00F666E4">
      <w:r w:rsidRPr="00641161">
        <w:rPr>
          <w:noProof/>
        </w:rPr>
        <w:drawing>
          <wp:inline distT="0" distB="0" distL="0" distR="0" wp14:anchorId="218F3BF8" wp14:editId="6757AEEA">
            <wp:extent cx="5486400" cy="2437130"/>
            <wp:effectExtent l="0" t="0" r="0" b="1270"/>
            <wp:docPr id="1036364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427" name="Picture 1" descr="A table with numbers and letters&#10;&#10;Description automatically generated"/>
                    <pic:cNvPicPr/>
                  </pic:nvPicPr>
                  <pic:blipFill>
                    <a:blip r:embed="rId33"/>
                    <a:stretch>
                      <a:fillRect/>
                    </a:stretch>
                  </pic:blipFill>
                  <pic:spPr>
                    <a:xfrm>
                      <a:off x="0" y="0"/>
                      <a:ext cx="5486400" cy="2437130"/>
                    </a:xfrm>
                    <a:prstGeom prst="rect">
                      <a:avLst/>
                    </a:prstGeom>
                  </pic:spPr>
                </pic:pic>
              </a:graphicData>
            </a:graphic>
          </wp:inline>
        </w:drawing>
      </w:r>
    </w:p>
    <w:p w14:paraId="5DF17EA1" w14:textId="783D1732" w:rsidR="00641161" w:rsidRDefault="00641161" w:rsidP="00F666E4">
      <w:r>
        <w:t xml:space="preserve">URL: </w:t>
      </w:r>
      <w:hyperlink r:id="rId34" w:history="1">
        <w:r w:rsidRPr="00A32B91">
          <w:rPr>
            <w:rStyle w:val="Hyperlink"/>
          </w:rPr>
          <w:t>https://www.kaggle.com/datasets/fedesoriano/heart-failure-prediction/data</w:t>
        </w:r>
      </w:hyperlink>
    </w:p>
    <w:p w14:paraId="3F3FAE0F" w14:textId="72C07FBE" w:rsidR="00641161" w:rsidRDefault="00641161" w:rsidP="00F666E4">
      <w:r>
        <w:t xml:space="preserve"> </w:t>
      </w:r>
    </w:p>
    <w:p w14:paraId="35722C87" w14:textId="77777777" w:rsidR="00641161" w:rsidRDefault="00641161" w:rsidP="00F666E4"/>
    <w:p w14:paraId="743A408C" w14:textId="56E127B3" w:rsidR="00641161" w:rsidRDefault="00641161" w:rsidP="00641161">
      <w:pPr>
        <w:pStyle w:val="Subtitle"/>
      </w:pPr>
      <w:r>
        <w:lastRenderedPageBreak/>
        <w:t>Data Cleaning</w:t>
      </w:r>
    </w:p>
    <w:p w14:paraId="64C95BCB" w14:textId="618F24F2" w:rsidR="00641161" w:rsidRDefault="00E20DC0" w:rsidP="002B1533">
      <w:pPr>
        <w:jc w:val="both"/>
      </w:pPr>
      <w:r>
        <w:t>The f</w:t>
      </w:r>
      <w:r w:rsidR="007D299C">
        <w:t xml:space="preserve">irst order of business is to check that there are no columns to remove from the dataset. </w:t>
      </w:r>
      <w:r w:rsidR="004C3B4C">
        <w:t>A</w:t>
      </w:r>
      <w:r w:rsidR="007D299C">
        <w:t>ll the variables are usable for analysis</w:t>
      </w:r>
      <w:r w:rsidR="004C3B4C">
        <w:t xml:space="preserve"> in this data</w:t>
      </w:r>
      <w:r w:rsidR="00D76880">
        <w:t>,</w:t>
      </w:r>
      <w:r w:rsidR="004C3B4C">
        <w:t xml:space="preserve"> so </w:t>
      </w:r>
      <w:r w:rsidR="00D76880">
        <w:t>they</w:t>
      </w:r>
      <w:r w:rsidR="007D299C">
        <w:t xml:space="preserve"> will</w:t>
      </w:r>
      <w:r w:rsidR="00D76880">
        <w:t xml:space="preserve"> be</w:t>
      </w:r>
      <w:r w:rsidR="007D299C">
        <w:t xml:space="preserve"> kep</w:t>
      </w:r>
      <w:r w:rsidR="00D76880">
        <w:t>t</w:t>
      </w:r>
      <w:r w:rsidR="007D299C">
        <w:t xml:space="preserve">. Here is a printout of the initial data frame. </w:t>
      </w:r>
    </w:p>
    <w:p w14:paraId="78F05B4E" w14:textId="37AF3BC6" w:rsidR="007D299C" w:rsidRDefault="007D299C" w:rsidP="002B1533">
      <w:pPr>
        <w:jc w:val="both"/>
      </w:pPr>
      <w:r w:rsidRPr="007D299C">
        <w:rPr>
          <w:noProof/>
        </w:rPr>
        <w:drawing>
          <wp:inline distT="0" distB="0" distL="0" distR="0" wp14:anchorId="07E586B3" wp14:editId="335E3842">
            <wp:extent cx="5486400" cy="2072640"/>
            <wp:effectExtent l="0" t="0" r="0" b="0"/>
            <wp:docPr id="336888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8101" name="Picture 1" descr="A screen shot of a computer&#10;&#10;Description automatically generated"/>
                    <pic:cNvPicPr/>
                  </pic:nvPicPr>
                  <pic:blipFill>
                    <a:blip r:embed="rId35"/>
                    <a:stretch>
                      <a:fillRect/>
                    </a:stretch>
                  </pic:blipFill>
                  <pic:spPr>
                    <a:xfrm>
                      <a:off x="0" y="0"/>
                      <a:ext cx="5486400" cy="2072640"/>
                    </a:xfrm>
                    <a:prstGeom prst="rect">
                      <a:avLst/>
                    </a:prstGeom>
                  </pic:spPr>
                </pic:pic>
              </a:graphicData>
            </a:graphic>
          </wp:inline>
        </w:drawing>
      </w:r>
    </w:p>
    <w:p w14:paraId="67E34D93" w14:textId="1FBE999A" w:rsidR="007D299C" w:rsidRDefault="007D299C" w:rsidP="002B1533">
      <w:pPr>
        <w:jc w:val="both"/>
      </w:pPr>
      <w:proofErr w:type="gramStart"/>
      <w:r>
        <w:t>This time</w:t>
      </w:r>
      <w:r w:rsidR="00CC6A24">
        <w:t>,</w:t>
      </w:r>
      <w:proofErr w:type="gramEnd"/>
      <w:r>
        <w:t xml:space="preserve"> let’s </w:t>
      </w:r>
      <w:r w:rsidR="005E0752">
        <w:t>verify</w:t>
      </w:r>
      <w:r>
        <w:t xml:space="preserve"> the data types to </w:t>
      </w:r>
      <w:r w:rsidR="005E0752">
        <w:t>en</w:t>
      </w:r>
      <w:r>
        <w:t xml:space="preserve">sure they are correct. </w:t>
      </w:r>
    </w:p>
    <w:p w14:paraId="18CD05A6" w14:textId="2278F54A" w:rsidR="007D299C" w:rsidRDefault="007D299C" w:rsidP="007B48B0">
      <w:pPr>
        <w:jc w:val="center"/>
      </w:pPr>
      <w:r w:rsidRPr="007D299C">
        <w:rPr>
          <w:noProof/>
        </w:rPr>
        <w:drawing>
          <wp:inline distT="0" distB="0" distL="0" distR="0" wp14:anchorId="5AA84EEC" wp14:editId="40A0FDFD">
            <wp:extent cx="2476500" cy="2184400"/>
            <wp:effectExtent l="0" t="0" r="635" b="6350"/>
            <wp:docPr id="19933159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5932" name="Picture 1" descr="A screen 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76500" cy="2184400"/>
                    </a:xfrm>
                    <a:prstGeom prst="rect">
                      <a:avLst/>
                    </a:prstGeom>
                  </pic:spPr>
                </pic:pic>
              </a:graphicData>
            </a:graphic>
          </wp:inline>
        </w:drawing>
      </w:r>
    </w:p>
    <w:p w14:paraId="24F30A51" w14:textId="12ECE1BA" w:rsidR="007D299C" w:rsidRDefault="007D299C" w:rsidP="002B1533">
      <w:pPr>
        <w:jc w:val="both"/>
      </w:pPr>
      <w:r>
        <w:t xml:space="preserve">Here again, the qualitative variables must have their datatypes changed to category type. </w:t>
      </w:r>
      <w:r w:rsidR="005E0752">
        <w:t>Additionally</w:t>
      </w:r>
      <w:r>
        <w:t xml:space="preserve">, the </w:t>
      </w:r>
      <w:r w:rsidR="004C3B4C">
        <w:t>heart d</w:t>
      </w:r>
      <w:r>
        <w:t xml:space="preserve">isease and </w:t>
      </w:r>
      <w:r w:rsidR="004C3B4C">
        <w:t>f</w:t>
      </w:r>
      <w:r>
        <w:t xml:space="preserve">asting </w:t>
      </w:r>
      <w:r w:rsidR="005E0752">
        <w:t>blood sugar</w:t>
      </w:r>
      <w:r>
        <w:t xml:space="preserve"> variables can </w:t>
      </w:r>
      <w:r w:rsidR="004C3B4C">
        <w:t>also be c</w:t>
      </w:r>
      <w:r w:rsidR="005E0752">
        <w:t>ategorized</w:t>
      </w:r>
      <w:r>
        <w:t xml:space="preserve">. They are </w:t>
      </w:r>
      <w:r w:rsidR="005E0752">
        <w:t>being read</w:t>
      </w:r>
      <w:r>
        <w:t xml:space="preserve"> as integers, but their actual values are 0 for </w:t>
      </w:r>
      <w:r w:rsidR="005E0752">
        <w:t>‘</w:t>
      </w:r>
      <w:r>
        <w:t>no</w:t>
      </w:r>
      <w:r w:rsidR="005E0752">
        <w:t>’</w:t>
      </w:r>
      <w:r>
        <w:t xml:space="preserve"> and 1 for </w:t>
      </w:r>
      <w:r w:rsidR="005E0752">
        <w:t>‘</w:t>
      </w:r>
      <w:r>
        <w:t>yes</w:t>
      </w:r>
      <w:r w:rsidR="005E0752">
        <w:t>’</w:t>
      </w:r>
      <w:r>
        <w:t>. Therefore, they are categorical.</w:t>
      </w:r>
      <w:r w:rsidR="0000235C">
        <w:t xml:space="preserve"> The results of these changes are below. </w:t>
      </w:r>
    </w:p>
    <w:p w14:paraId="25F29968" w14:textId="63207DF2" w:rsidR="007D299C" w:rsidRDefault="008222BF" w:rsidP="007B48B0">
      <w:pPr>
        <w:jc w:val="center"/>
      </w:pPr>
      <w:r w:rsidRPr="008222BF">
        <w:rPr>
          <w:noProof/>
        </w:rPr>
        <w:lastRenderedPageBreak/>
        <w:drawing>
          <wp:inline distT="0" distB="0" distL="0" distR="0" wp14:anchorId="708C936A" wp14:editId="0F21BF02">
            <wp:extent cx="2476500" cy="2159000"/>
            <wp:effectExtent l="0" t="0" r="0" b="0"/>
            <wp:docPr id="3209905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90551" name="Picture 1" descr="A screen shot of a computer program&#10;&#10;Description automatically generated"/>
                    <pic:cNvPicPr/>
                  </pic:nvPicPr>
                  <pic:blipFill>
                    <a:blip r:embed="rId37"/>
                    <a:stretch>
                      <a:fillRect/>
                    </a:stretch>
                  </pic:blipFill>
                  <pic:spPr>
                    <a:xfrm>
                      <a:off x="0" y="0"/>
                      <a:ext cx="2476500" cy="2159000"/>
                    </a:xfrm>
                    <a:prstGeom prst="rect">
                      <a:avLst/>
                    </a:prstGeom>
                  </pic:spPr>
                </pic:pic>
              </a:graphicData>
            </a:graphic>
          </wp:inline>
        </w:drawing>
      </w:r>
    </w:p>
    <w:p w14:paraId="5D47E32C" w14:textId="381AE2A2" w:rsidR="0000235C" w:rsidRDefault="0000235C" w:rsidP="002B1533">
      <w:pPr>
        <w:jc w:val="both"/>
      </w:pPr>
      <w:r>
        <w:t>The other data types are fine to keep</w:t>
      </w:r>
      <w:r w:rsidR="00CC6A24">
        <w:t>,</w:t>
      </w:r>
      <w:r>
        <w:t xml:space="preserve"> as the remaining columns </w:t>
      </w:r>
      <w:r w:rsidR="004C3B4C">
        <w:t>contain</w:t>
      </w:r>
      <w:r>
        <w:t xml:space="preserve"> quantitative data that must be numerical. Now</w:t>
      </w:r>
      <w:r w:rsidR="004C3B4C">
        <w:t>,</w:t>
      </w:r>
      <w:r>
        <w:t xml:space="preserve"> it</w:t>
      </w:r>
      <w:r w:rsidR="005E0752">
        <w:t>’</w:t>
      </w:r>
      <w:r>
        <w:t xml:space="preserve">s time to check the missing values </w:t>
      </w:r>
      <w:r w:rsidR="005E0752">
        <w:t>in</w:t>
      </w:r>
      <w:r>
        <w:t xml:space="preserve"> the dataset. </w:t>
      </w:r>
    </w:p>
    <w:p w14:paraId="6DFB437B" w14:textId="48FE1487" w:rsidR="0000235C" w:rsidRDefault="0000235C" w:rsidP="007B48B0">
      <w:pPr>
        <w:jc w:val="center"/>
      </w:pPr>
      <w:r w:rsidRPr="0000235C">
        <w:rPr>
          <w:noProof/>
        </w:rPr>
        <w:drawing>
          <wp:inline distT="0" distB="0" distL="0" distR="0" wp14:anchorId="5666507D" wp14:editId="2E2AB642">
            <wp:extent cx="3086100" cy="2209800"/>
            <wp:effectExtent l="0" t="0" r="0" b="0"/>
            <wp:docPr id="213237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5401" name=""/>
                    <pic:cNvPicPr/>
                  </pic:nvPicPr>
                  <pic:blipFill>
                    <a:blip r:embed="rId38"/>
                    <a:stretch>
                      <a:fillRect/>
                    </a:stretch>
                  </pic:blipFill>
                  <pic:spPr>
                    <a:xfrm>
                      <a:off x="0" y="0"/>
                      <a:ext cx="3086100" cy="2209800"/>
                    </a:xfrm>
                    <a:prstGeom prst="rect">
                      <a:avLst/>
                    </a:prstGeom>
                  </pic:spPr>
                </pic:pic>
              </a:graphicData>
            </a:graphic>
          </wp:inline>
        </w:drawing>
      </w:r>
    </w:p>
    <w:p w14:paraId="6480714D" w14:textId="3A024B81" w:rsidR="0000235C" w:rsidRDefault="0000235C" w:rsidP="002B1533">
      <w:pPr>
        <w:jc w:val="both"/>
      </w:pPr>
      <w:r>
        <w:t xml:space="preserve">As shown, there are no missing values from this check. This outcome doesn’t mean that there isn’t anything missing. It simply means that none of the cells are null. There </w:t>
      </w:r>
      <w:r w:rsidR="005E0752">
        <w:t>may</w:t>
      </w:r>
      <w:r>
        <w:t xml:space="preserve"> still be missing values that </w:t>
      </w:r>
      <w:r w:rsidR="005E0752">
        <w:t>contain placeholders</w:t>
      </w:r>
      <w:r>
        <w:t>. Now let’s check that the qualitative variables don’t have any mistakes. Here are some of the results.</w:t>
      </w:r>
    </w:p>
    <w:p w14:paraId="0C33A716" w14:textId="148E1765" w:rsidR="0000235C" w:rsidRDefault="0000235C" w:rsidP="002B1533">
      <w:pPr>
        <w:jc w:val="both"/>
      </w:pPr>
      <w:r w:rsidRPr="0000235C">
        <w:rPr>
          <w:noProof/>
        </w:rPr>
        <w:drawing>
          <wp:inline distT="0" distB="0" distL="0" distR="0" wp14:anchorId="0340FA7D" wp14:editId="27DD1FE9">
            <wp:extent cx="1520456" cy="768065"/>
            <wp:effectExtent l="0" t="0" r="3810" b="0"/>
            <wp:docPr id="36419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97521" name="Picture 1"/>
                    <pic:cNvPicPr/>
                  </pic:nvPicPr>
                  <pic:blipFill>
                    <a:blip r:embed="rId39"/>
                    <a:stretch>
                      <a:fillRect/>
                    </a:stretch>
                  </pic:blipFill>
                  <pic:spPr>
                    <a:xfrm>
                      <a:off x="0" y="0"/>
                      <a:ext cx="1539532" cy="777701"/>
                    </a:xfrm>
                    <a:prstGeom prst="rect">
                      <a:avLst/>
                    </a:prstGeom>
                  </pic:spPr>
                </pic:pic>
              </a:graphicData>
            </a:graphic>
          </wp:inline>
        </w:drawing>
      </w:r>
      <w:r>
        <w:t xml:space="preserve">        </w:t>
      </w:r>
      <w:r w:rsidRPr="0000235C">
        <w:rPr>
          <w:noProof/>
        </w:rPr>
        <w:drawing>
          <wp:inline distT="0" distB="0" distL="0" distR="0" wp14:anchorId="170AA69A" wp14:editId="691E03CF">
            <wp:extent cx="1130300" cy="762000"/>
            <wp:effectExtent l="0" t="0" r="0" b="0"/>
            <wp:docPr id="115176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6695" name="Picture 1" descr="A black background with white text&#10;&#10;Description automatically generated"/>
                    <pic:cNvPicPr/>
                  </pic:nvPicPr>
                  <pic:blipFill>
                    <a:blip r:embed="rId40"/>
                    <a:stretch>
                      <a:fillRect/>
                    </a:stretch>
                  </pic:blipFill>
                  <pic:spPr>
                    <a:xfrm>
                      <a:off x="0" y="0"/>
                      <a:ext cx="1130300" cy="762000"/>
                    </a:xfrm>
                    <a:prstGeom prst="rect">
                      <a:avLst/>
                    </a:prstGeom>
                  </pic:spPr>
                </pic:pic>
              </a:graphicData>
            </a:graphic>
          </wp:inline>
        </w:drawing>
      </w:r>
      <w:r>
        <w:t xml:space="preserve">        </w:t>
      </w:r>
      <w:r w:rsidRPr="0000235C">
        <w:rPr>
          <w:noProof/>
        </w:rPr>
        <w:drawing>
          <wp:inline distT="0" distB="0" distL="0" distR="0" wp14:anchorId="69F5D920" wp14:editId="28531A6B">
            <wp:extent cx="1924493" cy="769797"/>
            <wp:effectExtent l="0" t="0" r="6350" b="5080"/>
            <wp:docPr id="15373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7509" name=""/>
                    <pic:cNvPicPr/>
                  </pic:nvPicPr>
                  <pic:blipFill>
                    <a:blip r:embed="rId41"/>
                    <a:stretch>
                      <a:fillRect/>
                    </a:stretch>
                  </pic:blipFill>
                  <pic:spPr>
                    <a:xfrm>
                      <a:off x="0" y="0"/>
                      <a:ext cx="1955218" cy="782087"/>
                    </a:xfrm>
                    <a:prstGeom prst="rect">
                      <a:avLst/>
                    </a:prstGeom>
                  </pic:spPr>
                </pic:pic>
              </a:graphicData>
            </a:graphic>
          </wp:inline>
        </w:drawing>
      </w:r>
    </w:p>
    <w:p w14:paraId="07AE9207" w14:textId="4AC224D4" w:rsidR="008222BF" w:rsidRDefault="008222BF" w:rsidP="002B1533">
      <w:pPr>
        <w:jc w:val="both"/>
      </w:pPr>
      <w:r>
        <w:lastRenderedPageBreak/>
        <w:t>Luckily again, all the categorical data has the correct values with no outliers or typos causing problems. Therefore, there’s nothing that needs to change on these to prepare for analysis. Lastly</w:t>
      </w:r>
      <w:r w:rsidR="00E20DC0">
        <w:t>,</w:t>
      </w:r>
      <w:r>
        <w:t xml:space="preserve"> let’s confirm that quantitative data is also in good order before moving on</w:t>
      </w:r>
      <w:r w:rsidR="00E20DC0">
        <w:t xml:space="preserve"> </w:t>
      </w:r>
      <w:r>
        <w:t xml:space="preserve">to the models and analysis. Here we start to see that there are some issues. </w:t>
      </w:r>
    </w:p>
    <w:p w14:paraId="6B1C476E" w14:textId="5E036CEB" w:rsidR="008222BF" w:rsidRDefault="008222BF" w:rsidP="002B1533">
      <w:pPr>
        <w:jc w:val="both"/>
      </w:pPr>
      <w:r w:rsidRPr="008222BF">
        <w:rPr>
          <w:noProof/>
        </w:rPr>
        <w:drawing>
          <wp:inline distT="0" distB="0" distL="0" distR="0" wp14:anchorId="447651A2" wp14:editId="7EABF7BD">
            <wp:extent cx="5486400" cy="4779645"/>
            <wp:effectExtent l="0" t="0" r="0" b="0"/>
            <wp:docPr id="437351352" name="Picture 1" descr="A graph with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1352" name="Picture 1" descr="A graph with a blue rectangular object with white text&#10;&#10;Description automatically generated"/>
                    <pic:cNvPicPr/>
                  </pic:nvPicPr>
                  <pic:blipFill>
                    <a:blip r:embed="rId42"/>
                    <a:stretch>
                      <a:fillRect/>
                    </a:stretch>
                  </pic:blipFill>
                  <pic:spPr>
                    <a:xfrm>
                      <a:off x="0" y="0"/>
                      <a:ext cx="5486400" cy="4779645"/>
                    </a:xfrm>
                    <a:prstGeom prst="rect">
                      <a:avLst/>
                    </a:prstGeom>
                  </pic:spPr>
                </pic:pic>
              </a:graphicData>
            </a:graphic>
          </wp:inline>
        </w:drawing>
      </w:r>
    </w:p>
    <w:p w14:paraId="63B5DD6C" w14:textId="760911AA" w:rsidR="008222BF" w:rsidRDefault="008222BF" w:rsidP="002B1533">
      <w:pPr>
        <w:jc w:val="both"/>
      </w:pPr>
      <w:r>
        <w:t xml:space="preserve">This boxplot of Resting Blood Pressure </w:t>
      </w:r>
      <w:r w:rsidR="00DC163C">
        <w:t>show</w:t>
      </w:r>
      <w:r>
        <w:t xml:space="preserve">s </w:t>
      </w:r>
      <w:r w:rsidR="00DC163C">
        <w:t>a</w:t>
      </w:r>
      <w:r>
        <w:t xml:space="preserve"> </w:t>
      </w:r>
      <w:r w:rsidR="00DC163C">
        <w:t>value of</w:t>
      </w:r>
      <w:r>
        <w:t xml:space="preserve"> 0</w:t>
      </w:r>
      <w:r w:rsidR="00CC6A24">
        <w:t>,</w:t>
      </w:r>
      <w:r>
        <w:t xml:space="preserve"> which is </w:t>
      </w:r>
      <w:r w:rsidR="004C3B4C">
        <w:t>im</w:t>
      </w:r>
      <w:r>
        <w:t xml:space="preserve">possible for a living person. We will remove that value from the data. </w:t>
      </w:r>
      <w:r w:rsidR="005E0752">
        <w:t>Examining</w:t>
      </w:r>
      <w:r>
        <w:t xml:space="preserve"> the next variable</w:t>
      </w:r>
      <w:r w:rsidR="00DF3A9E">
        <w:t>,</w:t>
      </w:r>
      <w:r>
        <w:t xml:space="preserve"> Cholesterol, </w:t>
      </w:r>
      <w:r w:rsidR="005E0752">
        <w:t>reveal</w:t>
      </w:r>
      <w:r>
        <w:t xml:space="preserve">s an even </w:t>
      </w:r>
      <w:r w:rsidR="005E0752">
        <w:t>more significant issue</w:t>
      </w:r>
      <w:r>
        <w:t xml:space="preserve">. </w:t>
      </w:r>
    </w:p>
    <w:p w14:paraId="3D978116" w14:textId="77777777" w:rsidR="008222BF" w:rsidRDefault="008222BF" w:rsidP="002B1533">
      <w:pPr>
        <w:jc w:val="both"/>
      </w:pPr>
    </w:p>
    <w:p w14:paraId="60F28D60" w14:textId="77777777" w:rsidR="008222BF" w:rsidRDefault="008222BF" w:rsidP="002B1533">
      <w:pPr>
        <w:jc w:val="both"/>
      </w:pPr>
    </w:p>
    <w:p w14:paraId="2D146B6D" w14:textId="5DE0A512" w:rsidR="008222BF" w:rsidRDefault="00B8584A" w:rsidP="002B1533">
      <w:pPr>
        <w:jc w:val="both"/>
      </w:pPr>
      <w:r w:rsidRPr="00B8584A">
        <w:rPr>
          <w:noProof/>
        </w:rPr>
        <w:lastRenderedPageBreak/>
        <w:drawing>
          <wp:inline distT="0" distB="0" distL="0" distR="0" wp14:anchorId="3FAD0257" wp14:editId="69D5773C">
            <wp:extent cx="5486400" cy="4779645"/>
            <wp:effectExtent l="0" t="0" r="0" b="0"/>
            <wp:docPr id="413235281" name="Picture 1" descr="A graph of a number of cholestero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35281" name="Picture 1" descr="A graph of a number of cholesterol boxes&#10;&#10;Description automatically generated"/>
                    <pic:cNvPicPr/>
                  </pic:nvPicPr>
                  <pic:blipFill>
                    <a:blip r:embed="rId43"/>
                    <a:stretch>
                      <a:fillRect/>
                    </a:stretch>
                  </pic:blipFill>
                  <pic:spPr>
                    <a:xfrm>
                      <a:off x="0" y="0"/>
                      <a:ext cx="5486400" cy="4779645"/>
                    </a:xfrm>
                    <a:prstGeom prst="rect">
                      <a:avLst/>
                    </a:prstGeom>
                  </pic:spPr>
                </pic:pic>
              </a:graphicData>
            </a:graphic>
          </wp:inline>
        </w:drawing>
      </w:r>
    </w:p>
    <w:p w14:paraId="6ED97B11" w14:textId="34C1D252" w:rsidR="00DF3A9E" w:rsidRDefault="00B8584A" w:rsidP="002B1533">
      <w:pPr>
        <w:jc w:val="both"/>
      </w:pPr>
      <w:r>
        <w:t>This m</w:t>
      </w:r>
      <w:r w:rsidR="00DC163C">
        <w:t>ay</w:t>
      </w:r>
      <w:r>
        <w:t xml:space="preserve"> </w:t>
      </w:r>
      <w:r w:rsidR="00DC163C">
        <w:t>appear</w:t>
      </w:r>
      <w:r>
        <w:t xml:space="preserve"> </w:t>
      </w:r>
      <w:proofErr w:type="gramStart"/>
      <w:r>
        <w:t>s</w:t>
      </w:r>
      <w:r w:rsidR="00DC163C">
        <w:t>imilar</w:t>
      </w:r>
      <w:r>
        <w:t xml:space="preserve"> </w:t>
      </w:r>
      <w:r w:rsidR="00DC163C">
        <w:t>to</w:t>
      </w:r>
      <w:proofErr w:type="gramEnd"/>
      <w:r>
        <w:t xml:space="preserve"> the </w:t>
      </w:r>
      <w:r w:rsidR="00DC163C">
        <w:t>previous</w:t>
      </w:r>
      <w:r>
        <w:t xml:space="preserve"> plot</w:t>
      </w:r>
      <w:r w:rsidR="00CC6A24">
        <w:t xml:space="preserve">, </w:t>
      </w:r>
      <w:r>
        <w:t xml:space="preserve">where </w:t>
      </w:r>
      <w:r w:rsidR="00E20DC0">
        <w:t xml:space="preserve">only one person had </w:t>
      </w:r>
      <w:r w:rsidR="00DC163C">
        <w:t>a</w:t>
      </w:r>
      <w:r w:rsidR="00E20DC0">
        <w:t xml:space="preserve"> </w:t>
      </w:r>
      <w:r w:rsidR="00DC163C">
        <w:t>r</w:t>
      </w:r>
      <w:r w:rsidR="00E20DC0">
        <w:t xml:space="preserve">esting </w:t>
      </w:r>
      <w:r w:rsidR="00DC163C">
        <w:t>b</w:t>
      </w:r>
      <w:r w:rsidR="00E20DC0">
        <w:t xml:space="preserve">lood </w:t>
      </w:r>
      <w:r w:rsidR="00DC163C">
        <w:t>pressure of zero</w:t>
      </w:r>
      <w:r>
        <w:t xml:space="preserve">. However, the </w:t>
      </w:r>
      <w:r w:rsidR="004C3B4C">
        <w:t>cholesterol value count table</w:t>
      </w:r>
      <w:r>
        <w:t xml:space="preserve"> shows 172 rows with a </w:t>
      </w:r>
      <w:r w:rsidR="004C3B4C">
        <w:t>c</w:t>
      </w:r>
      <w:r>
        <w:t>holesterol value of zero.</w:t>
      </w:r>
      <w:r w:rsidR="00DF3A9E" w:rsidRPr="00DF3A9E">
        <w:rPr>
          <w:noProof/>
        </w:rPr>
        <w:t xml:space="preserve"> </w:t>
      </w:r>
      <w:r>
        <w:t xml:space="preserve"> </w:t>
      </w:r>
    </w:p>
    <w:p w14:paraId="45CDEDF0" w14:textId="0AAE5D13" w:rsidR="00DF3A9E" w:rsidRDefault="000A009B" w:rsidP="002B1533">
      <w:pPr>
        <w:jc w:val="both"/>
      </w:pPr>
      <w:r w:rsidRPr="00DF3A9E">
        <w:rPr>
          <w:noProof/>
        </w:rPr>
        <w:drawing>
          <wp:inline distT="0" distB="0" distL="0" distR="0" wp14:anchorId="1E6EDF43" wp14:editId="4D7EB6D6">
            <wp:extent cx="1168400" cy="1181100"/>
            <wp:effectExtent l="0" t="0" r="0" b="0"/>
            <wp:docPr id="11609911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1199" name="Picture 1" descr="A black background with white text&#10;&#10;Description automatically generated"/>
                    <pic:cNvPicPr/>
                  </pic:nvPicPr>
                  <pic:blipFill>
                    <a:blip r:embed="rId44"/>
                    <a:stretch>
                      <a:fillRect/>
                    </a:stretch>
                  </pic:blipFill>
                  <pic:spPr>
                    <a:xfrm>
                      <a:off x="0" y="0"/>
                      <a:ext cx="1168400" cy="1181100"/>
                    </a:xfrm>
                    <a:prstGeom prst="rect">
                      <a:avLst/>
                    </a:prstGeom>
                  </pic:spPr>
                </pic:pic>
              </a:graphicData>
            </a:graphic>
          </wp:inline>
        </w:drawing>
      </w:r>
    </w:p>
    <w:p w14:paraId="79C47E2C" w14:textId="0E83E8B4" w:rsidR="004444AC" w:rsidRDefault="00B8584A" w:rsidP="002B1533">
      <w:pPr>
        <w:jc w:val="both"/>
      </w:pPr>
      <w:r>
        <w:t xml:space="preserve">This </w:t>
      </w:r>
      <w:r w:rsidR="005E0752">
        <w:t>represent</w:t>
      </w:r>
      <w:r>
        <w:t xml:space="preserve">s a </w:t>
      </w:r>
      <w:r w:rsidR="005E0752">
        <w:t>significant portion</w:t>
      </w:r>
      <w:r>
        <w:t xml:space="preserve"> of the data that </w:t>
      </w:r>
      <w:r w:rsidR="000A009B">
        <w:t>requires</w:t>
      </w:r>
      <w:r>
        <w:t xml:space="preserve"> a</w:t>
      </w:r>
      <w:r w:rsidR="000A009B">
        <w:t>ttention</w:t>
      </w:r>
      <w:r>
        <w:t xml:space="preserve">. Since Cholesterol is an important health metric in understanding heart disease, these zero values can’t be replaced with the average of the other cholesterol </w:t>
      </w:r>
      <w:r w:rsidR="00CC6A24">
        <w:t xml:space="preserve">values </w:t>
      </w:r>
      <w:r>
        <w:t xml:space="preserve">because that might skew the results. Therefore, </w:t>
      </w:r>
      <w:r w:rsidR="00D76880">
        <w:lastRenderedPageBreak/>
        <w:t>these values will also</w:t>
      </w:r>
      <w:r>
        <w:t xml:space="preserve"> need to be removed. </w:t>
      </w:r>
      <w:r w:rsidR="004444AC">
        <w:t xml:space="preserve">This decision </w:t>
      </w:r>
      <w:r w:rsidR="005E0752">
        <w:t>requires</w:t>
      </w:r>
      <w:r w:rsidR="004444AC">
        <w:t xml:space="preserve"> a s</w:t>
      </w:r>
      <w:r w:rsidR="005E0752">
        <w:t>ubstantial amount</w:t>
      </w:r>
      <w:r w:rsidR="004444AC">
        <w:t xml:space="preserve"> of data, but m</w:t>
      </w:r>
      <w:r w:rsidR="005E0752">
        <w:t>odifying</w:t>
      </w:r>
      <w:r w:rsidR="004444AC">
        <w:t xml:space="preserve"> the Cholesterol variable seemed too risky</w:t>
      </w:r>
      <w:r w:rsidR="005E0752">
        <w:t>,</w:t>
      </w:r>
      <w:r w:rsidR="004444AC">
        <w:t xml:space="preserve"> </w:t>
      </w:r>
      <w:r w:rsidR="005E0752">
        <w:t>as it could</w:t>
      </w:r>
      <w:r w:rsidR="004444AC">
        <w:t xml:space="preserve"> introduce error </w:t>
      </w:r>
      <w:r w:rsidR="00DF3A9E">
        <w:t>or</w:t>
      </w:r>
      <w:r w:rsidR="004444AC">
        <w:t xml:space="preserve"> bias into the data. </w:t>
      </w:r>
    </w:p>
    <w:p w14:paraId="2809360B" w14:textId="3C4FFB02" w:rsidR="00DF3A9E" w:rsidRDefault="00DF3A9E" w:rsidP="002B1533">
      <w:pPr>
        <w:jc w:val="both"/>
      </w:pPr>
      <w:r>
        <w:t xml:space="preserve">Lastly, the graph for Oldpeak </w:t>
      </w:r>
      <w:r w:rsidR="005E0752">
        <w:t>appear</w:t>
      </w:r>
      <w:r>
        <w:t xml:space="preserve">ed off because it </w:t>
      </w:r>
      <w:r w:rsidR="005E0752">
        <w:t>include</w:t>
      </w:r>
      <w:r>
        <w:t xml:space="preserve">d negative values. Oldpeak is the measurement of ST depression of an ECG during exercise compared to when the person is at rest. An Oldpeak reading of around zero is expected for a healthy heart. This means that there is no change in blood flow when exercising. A positive old peak </w:t>
      </w:r>
      <w:r w:rsidR="00DC163C">
        <w:t>indicate</w:t>
      </w:r>
      <w:r>
        <w:t xml:space="preserve">s that </w:t>
      </w:r>
      <w:r w:rsidR="005B50E4">
        <w:t xml:space="preserve">the heart is not </w:t>
      </w:r>
      <w:r w:rsidR="00DC163C">
        <w:t>receiv</w:t>
      </w:r>
      <w:r w:rsidR="005B50E4">
        <w:t>ing enough oxygen during stress</w:t>
      </w:r>
      <w:r w:rsidR="00CC6A24">
        <w:t>,</w:t>
      </w:r>
      <w:r w:rsidR="005B50E4">
        <w:t xml:space="preserve"> a sign of </w:t>
      </w:r>
      <w:r w:rsidR="00DC163C">
        <w:t xml:space="preserve">potential </w:t>
      </w:r>
      <w:r w:rsidR="005B50E4">
        <w:t>heart disease and failure.</w:t>
      </w:r>
    </w:p>
    <w:p w14:paraId="622FA566" w14:textId="107C265D" w:rsidR="004444AC" w:rsidRDefault="00DF3A9E" w:rsidP="002B1533">
      <w:pPr>
        <w:jc w:val="both"/>
      </w:pPr>
      <w:r w:rsidRPr="00DF3A9E">
        <w:rPr>
          <w:noProof/>
        </w:rPr>
        <w:drawing>
          <wp:inline distT="0" distB="0" distL="0" distR="0" wp14:anchorId="4D14F791" wp14:editId="6C3FC00C">
            <wp:extent cx="5486400" cy="4779645"/>
            <wp:effectExtent l="0" t="0" r="0" b="0"/>
            <wp:docPr id="1873091237" name="Picture 1" descr="A graph with a blue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1237" name="Picture 1" descr="A graph with a blue rectangular object&#10;&#10;Description automatically generated with medium confidence"/>
                    <pic:cNvPicPr/>
                  </pic:nvPicPr>
                  <pic:blipFill>
                    <a:blip r:embed="rId45"/>
                    <a:stretch>
                      <a:fillRect/>
                    </a:stretch>
                  </pic:blipFill>
                  <pic:spPr>
                    <a:xfrm>
                      <a:off x="0" y="0"/>
                      <a:ext cx="5486400" cy="4779645"/>
                    </a:xfrm>
                    <a:prstGeom prst="rect">
                      <a:avLst/>
                    </a:prstGeom>
                  </pic:spPr>
                </pic:pic>
              </a:graphicData>
            </a:graphic>
          </wp:inline>
        </w:drawing>
      </w:r>
    </w:p>
    <w:p w14:paraId="6A93B8B7" w14:textId="0C4CD1EE" w:rsidR="005B50E4" w:rsidRDefault="005B50E4" w:rsidP="002B1533">
      <w:pPr>
        <w:jc w:val="both"/>
      </w:pPr>
      <w:r>
        <w:t>However, the negative values seemed</w:t>
      </w:r>
      <w:r w:rsidR="00DC163C">
        <w:t xml:space="preserve"> to be present</w:t>
      </w:r>
      <w:r w:rsidR="000A009B">
        <w:t>.</w:t>
      </w:r>
      <w:r w:rsidR="007C014C">
        <w:t xml:space="preserve"> </w:t>
      </w:r>
      <w:r w:rsidR="000A009B">
        <w:t>Still,</w:t>
      </w:r>
      <w:r>
        <w:t xml:space="preserve"> </w:t>
      </w:r>
      <w:r w:rsidR="007C014C">
        <w:t>a</w:t>
      </w:r>
      <w:r>
        <w:t xml:space="preserve">fter research, it was revealed that negative values are possible but are much </w:t>
      </w:r>
      <w:r>
        <w:lastRenderedPageBreak/>
        <w:t>rarer and usually cause</w:t>
      </w:r>
      <w:r w:rsidR="00E20DC0">
        <w:t>d</w:t>
      </w:r>
      <w:r>
        <w:t xml:space="preserve"> by o</w:t>
      </w:r>
      <w:r w:rsidR="00CC6A24">
        <w:t>th</w:t>
      </w:r>
      <w:r>
        <w:t xml:space="preserve">er factors that don’t relate to heart failure </w:t>
      </w:r>
      <w:r w:rsidR="00DC163C">
        <w:t xml:space="preserve">in </w:t>
      </w:r>
      <w:r>
        <w:t xml:space="preserve">the </w:t>
      </w:r>
      <w:r w:rsidR="00DC163C">
        <w:t xml:space="preserve">same </w:t>
      </w:r>
      <w:r>
        <w:t xml:space="preserve">way that positive values do. </w:t>
      </w:r>
      <w:r w:rsidR="00B24152">
        <w:t>Therefore,</w:t>
      </w:r>
      <w:r>
        <w:t xml:space="preserve"> the Oldpeak variable does not need any cleanin</w:t>
      </w:r>
      <w:r w:rsidR="00B24152">
        <w:t>g in the end</w:t>
      </w:r>
      <w:r>
        <w:t xml:space="preserve">. </w:t>
      </w:r>
    </w:p>
    <w:p w14:paraId="4FD1510E" w14:textId="6797031B" w:rsidR="005B50E4" w:rsidRDefault="005B50E4" w:rsidP="002B1533">
      <w:pPr>
        <w:jc w:val="both"/>
      </w:pPr>
      <w:r>
        <w:t xml:space="preserve">After all of that, the dataset is cleaned and ready for processing. Here is an image of the finalized data frame. </w:t>
      </w:r>
    </w:p>
    <w:p w14:paraId="5BDD23D4" w14:textId="665E90F1" w:rsidR="0000235C" w:rsidRDefault="005B50E4" w:rsidP="002B1533">
      <w:pPr>
        <w:jc w:val="both"/>
      </w:pPr>
      <w:r w:rsidRPr="005B50E4">
        <w:rPr>
          <w:noProof/>
        </w:rPr>
        <w:drawing>
          <wp:inline distT="0" distB="0" distL="0" distR="0" wp14:anchorId="52349C0A" wp14:editId="7A4FE704">
            <wp:extent cx="5486400" cy="2321560"/>
            <wp:effectExtent l="0" t="0" r="0" b="2540"/>
            <wp:docPr id="1497571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1667" name="Picture 1" descr="A screenshot of a computer screen&#10;&#10;Description automatically generated"/>
                    <pic:cNvPicPr/>
                  </pic:nvPicPr>
                  <pic:blipFill>
                    <a:blip r:embed="rId46"/>
                    <a:stretch>
                      <a:fillRect/>
                    </a:stretch>
                  </pic:blipFill>
                  <pic:spPr>
                    <a:xfrm>
                      <a:off x="0" y="0"/>
                      <a:ext cx="5486400" cy="2321560"/>
                    </a:xfrm>
                    <a:prstGeom prst="rect">
                      <a:avLst/>
                    </a:prstGeom>
                  </pic:spPr>
                </pic:pic>
              </a:graphicData>
            </a:graphic>
          </wp:inline>
        </w:drawing>
      </w:r>
    </w:p>
    <w:p w14:paraId="647172B8" w14:textId="7D7C08E5" w:rsidR="005B12CE" w:rsidRDefault="005B50E4" w:rsidP="002B1533">
      <w:pPr>
        <w:jc w:val="both"/>
      </w:pPr>
      <w:r>
        <w:t xml:space="preserve">Finally, the data frame is read back into a CSV file for later use. </w:t>
      </w:r>
    </w:p>
    <w:p w14:paraId="1A6E3127" w14:textId="77777777" w:rsidR="005B12CE" w:rsidRDefault="005B12CE">
      <w:r>
        <w:br w:type="page"/>
      </w:r>
    </w:p>
    <w:p w14:paraId="460D0B6C" w14:textId="21B2DC28" w:rsidR="005B50E4" w:rsidRDefault="005B12CE" w:rsidP="004F31DB">
      <w:pPr>
        <w:pStyle w:val="Heading1"/>
        <w:jc w:val="both"/>
      </w:pPr>
      <w:r>
        <w:lastRenderedPageBreak/>
        <w:t>CLUSTERING AND P</w:t>
      </w:r>
      <w:r w:rsidR="00CC6A24">
        <w:t>C</w:t>
      </w:r>
      <w:r>
        <w:t>A</w:t>
      </w:r>
    </w:p>
    <w:p w14:paraId="73DF060D" w14:textId="2CF5C1A6" w:rsidR="005B12CE" w:rsidRDefault="005B12CE" w:rsidP="004F31DB">
      <w:pPr>
        <w:pStyle w:val="Heading2"/>
        <w:jc w:val="both"/>
      </w:pPr>
      <w:r>
        <w:t xml:space="preserve">KMEANS without PCA </w:t>
      </w:r>
    </w:p>
    <w:p w14:paraId="66909A2F" w14:textId="2921F47E" w:rsidR="0000235C" w:rsidRDefault="004C3B4C" w:rsidP="004F31DB">
      <w:pPr>
        <w:jc w:val="both"/>
      </w:pPr>
      <w:r>
        <w:t>T</w:t>
      </w:r>
      <w:r w:rsidR="00904F98">
        <w:t xml:space="preserve">he Heart Disease dataset </w:t>
      </w:r>
      <w:r w:rsidR="00766197">
        <w:t>will be used</w:t>
      </w:r>
      <w:r>
        <w:t xml:space="preserve"> for this project's K-Means analysis</w:t>
      </w:r>
      <w:r w:rsidR="00766197">
        <w:t>. Here is a refresher image of the cleaned data.</w:t>
      </w:r>
    </w:p>
    <w:p w14:paraId="593F86D9" w14:textId="2C829A19" w:rsidR="00766197" w:rsidRDefault="00766197" w:rsidP="004F31DB">
      <w:pPr>
        <w:jc w:val="both"/>
      </w:pPr>
      <w:r w:rsidRPr="00766197">
        <w:rPr>
          <w:noProof/>
        </w:rPr>
        <w:drawing>
          <wp:inline distT="0" distB="0" distL="0" distR="0" wp14:anchorId="295E6C94" wp14:editId="0CCBB6BB">
            <wp:extent cx="5486400" cy="1628775"/>
            <wp:effectExtent l="0" t="0" r="0" b="0"/>
            <wp:docPr id="1929355245" name="Picture 1"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55245" name="Picture 1" descr="A screenshot of a medical survey&#10;&#10;Description automatically generated"/>
                    <pic:cNvPicPr/>
                  </pic:nvPicPr>
                  <pic:blipFill>
                    <a:blip r:embed="rId47"/>
                    <a:stretch>
                      <a:fillRect/>
                    </a:stretch>
                  </pic:blipFill>
                  <pic:spPr>
                    <a:xfrm>
                      <a:off x="0" y="0"/>
                      <a:ext cx="5486400" cy="1628775"/>
                    </a:xfrm>
                    <a:prstGeom prst="rect">
                      <a:avLst/>
                    </a:prstGeom>
                  </pic:spPr>
                </pic:pic>
              </a:graphicData>
            </a:graphic>
          </wp:inline>
        </w:drawing>
      </w:r>
    </w:p>
    <w:p w14:paraId="690A7DD3" w14:textId="7A692FE8" w:rsidR="00304970" w:rsidRDefault="00304970" w:rsidP="004F31DB">
      <w:pPr>
        <w:jc w:val="both"/>
      </w:pPr>
      <w:r>
        <w:t xml:space="preserve">First, the Label for the dataset is removed and saved </w:t>
      </w:r>
      <w:r w:rsidR="005E0752">
        <w:t>for</w:t>
      </w:r>
      <w:r>
        <w:t xml:space="preserve"> later</w:t>
      </w:r>
      <w:r w:rsidR="005E0752">
        <w:t xml:space="preserve"> use</w:t>
      </w:r>
      <w:r>
        <w:t xml:space="preserve">. Next, this dataset </w:t>
      </w:r>
      <w:r w:rsidR="005E0752">
        <w:t>contain</w:t>
      </w:r>
      <w:r>
        <w:t xml:space="preserve">s many categorical features that </w:t>
      </w:r>
      <w:r w:rsidR="005E0752">
        <w:t>require attention</w:t>
      </w:r>
      <w:r>
        <w:t>. While we could one-hot or ordinal encode many of the categorical variables, some experimentation has found that they muddle the data too much and lack insights. The K</w:t>
      </w:r>
      <w:r w:rsidR="00CC6A24">
        <w:t>-</w:t>
      </w:r>
      <w:r>
        <w:t xml:space="preserve">Means </w:t>
      </w:r>
      <w:r w:rsidR="00DC163C" w:rsidRPr="00DC163C">
        <w:t>algorithm with these features is too distorted by the binary and ternary columns, resulting in almost nonexistent clusters.</w:t>
      </w:r>
      <w:r>
        <w:t xml:space="preserve"> Because of this, only the variables that are numbers in the initial dataset will be used. Here they are below. </w:t>
      </w:r>
    </w:p>
    <w:p w14:paraId="4DFE6A83" w14:textId="58D896FE" w:rsidR="00304970" w:rsidRDefault="00304970" w:rsidP="007B48B0">
      <w:pPr>
        <w:jc w:val="center"/>
      </w:pPr>
      <w:r w:rsidRPr="00304970">
        <w:rPr>
          <w:noProof/>
        </w:rPr>
        <w:drawing>
          <wp:inline distT="0" distB="0" distL="0" distR="0" wp14:anchorId="08258351" wp14:editId="34DD46CF">
            <wp:extent cx="2679404" cy="1488558"/>
            <wp:effectExtent l="0" t="0" r="635" b="0"/>
            <wp:docPr id="19741052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5235" name="Picture 1" descr="A screenshot of a computer screen&#10;&#10;Description automatically generated"/>
                    <pic:cNvPicPr/>
                  </pic:nvPicPr>
                  <pic:blipFill>
                    <a:blip r:embed="rId48"/>
                    <a:stretch>
                      <a:fillRect/>
                    </a:stretch>
                  </pic:blipFill>
                  <pic:spPr>
                    <a:xfrm>
                      <a:off x="0" y="0"/>
                      <a:ext cx="2726600" cy="1514778"/>
                    </a:xfrm>
                    <a:prstGeom prst="rect">
                      <a:avLst/>
                    </a:prstGeom>
                  </pic:spPr>
                </pic:pic>
              </a:graphicData>
            </a:graphic>
          </wp:inline>
        </w:drawing>
      </w:r>
    </w:p>
    <w:p w14:paraId="28B92A90" w14:textId="548EB0DA" w:rsidR="00304970" w:rsidRDefault="00304970" w:rsidP="007B48B0">
      <w:pPr>
        <w:jc w:val="center"/>
      </w:pPr>
      <w:r w:rsidRPr="00304970">
        <w:rPr>
          <w:noProof/>
        </w:rPr>
        <w:lastRenderedPageBreak/>
        <w:drawing>
          <wp:inline distT="0" distB="0" distL="0" distR="0" wp14:anchorId="01236C59" wp14:editId="2926EC2C">
            <wp:extent cx="4550735" cy="3074351"/>
            <wp:effectExtent l="0" t="0" r="0" b="0"/>
            <wp:docPr id="853453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53166" name="Picture 1" descr="A screenshot of a computer screen&#10;&#10;Description automatically generated"/>
                    <pic:cNvPicPr/>
                  </pic:nvPicPr>
                  <pic:blipFill>
                    <a:blip r:embed="rId49"/>
                    <a:stretch>
                      <a:fillRect/>
                    </a:stretch>
                  </pic:blipFill>
                  <pic:spPr>
                    <a:xfrm>
                      <a:off x="0" y="0"/>
                      <a:ext cx="4646403" cy="3138982"/>
                    </a:xfrm>
                    <a:prstGeom prst="rect">
                      <a:avLst/>
                    </a:prstGeom>
                  </pic:spPr>
                </pic:pic>
              </a:graphicData>
            </a:graphic>
          </wp:inline>
        </w:drawing>
      </w:r>
    </w:p>
    <w:p w14:paraId="16E22F05" w14:textId="799C8E12" w:rsidR="00304970" w:rsidRDefault="00304970" w:rsidP="004F31DB">
      <w:pPr>
        <w:jc w:val="both"/>
      </w:pPr>
      <w:r>
        <w:t>All the columns are quantitative</w:t>
      </w:r>
      <w:r w:rsidR="00DC163C">
        <w:t>;</w:t>
      </w:r>
      <w:r>
        <w:t xml:space="preserve"> </w:t>
      </w:r>
      <w:r w:rsidR="00DC163C">
        <w:t>however,</w:t>
      </w:r>
      <w:r>
        <w:t xml:space="preserve"> since some of the variables are on different scales, they must be normalized to </w:t>
      </w:r>
      <w:r w:rsidR="00DC163C">
        <w:t>en</w:t>
      </w:r>
      <w:r>
        <w:t>sure there is no bias in the results. For example, Cholesterol Levels are in the low two</w:t>
      </w:r>
      <w:r w:rsidR="005E0752">
        <w:t xml:space="preserve"> </w:t>
      </w:r>
      <w:r>
        <w:t>hundreds or high one</w:t>
      </w:r>
      <w:r w:rsidR="005E0752">
        <w:t xml:space="preserve"> </w:t>
      </w:r>
      <w:r>
        <w:t xml:space="preserve">hundreds, but sleep hours are never over </w:t>
      </w:r>
      <w:r w:rsidR="005E0752">
        <w:t>ten</w:t>
      </w:r>
      <w:r>
        <w:t xml:space="preserve">. Normalization will </w:t>
      </w:r>
      <w:r w:rsidR="005E0752">
        <w:t>preserve</w:t>
      </w:r>
      <w:r>
        <w:t xml:space="preserve"> the relative differences in the values</w:t>
      </w:r>
      <w:r w:rsidR="00CC6A24">
        <w:t>,</w:t>
      </w:r>
      <w:r>
        <w:t xml:space="preserve"> while the</w:t>
      </w:r>
      <w:r w:rsidR="004C3B4C">
        <w:t>ir</w:t>
      </w:r>
      <w:r>
        <w:t xml:space="preserve"> absolute values compared to other variables will </w:t>
      </w:r>
      <w:r w:rsidR="005E0752">
        <w:t>remain constant.</w:t>
      </w:r>
      <w:r>
        <w:t xml:space="preserve"> </w:t>
      </w:r>
    </w:p>
    <w:p w14:paraId="2C60C6CF" w14:textId="6A7F1A7B" w:rsidR="00304970" w:rsidRDefault="00304970" w:rsidP="007B48B0">
      <w:pPr>
        <w:jc w:val="center"/>
      </w:pPr>
      <w:r w:rsidRPr="00304970">
        <w:rPr>
          <w:noProof/>
        </w:rPr>
        <w:drawing>
          <wp:inline distT="0" distB="0" distL="0" distR="0" wp14:anchorId="2927E11D" wp14:editId="414E7204">
            <wp:extent cx="4720857" cy="3147237"/>
            <wp:effectExtent l="0" t="0" r="3810" b="2540"/>
            <wp:docPr id="158140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544" name=""/>
                    <pic:cNvPicPr/>
                  </pic:nvPicPr>
                  <pic:blipFill>
                    <a:blip r:embed="rId50"/>
                    <a:stretch>
                      <a:fillRect/>
                    </a:stretch>
                  </pic:blipFill>
                  <pic:spPr>
                    <a:xfrm>
                      <a:off x="0" y="0"/>
                      <a:ext cx="4821557" cy="3214370"/>
                    </a:xfrm>
                    <a:prstGeom prst="rect">
                      <a:avLst/>
                    </a:prstGeom>
                  </pic:spPr>
                </pic:pic>
              </a:graphicData>
            </a:graphic>
          </wp:inline>
        </w:drawing>
      </w:r>
    </w:p>
    <w:p w14:paraId="20BA3AAC" w14:textId="02CEFDF2" w:rsidR="0049249B" w:rsidRDefault="005E0752" w:rsidP="004F31DB">
      <w:pPr>
        <w:jc w:val="both"/>
      </w:pPr>
      <w:r>
        <w:lastRenderedPageBreak/>
        <w:t>T</w:t>
      </w:r>
      <w:r w:rsidR="0049249B">
        <w:t xml:space="preserve">he dataset is </w:t>
      </w:r>
      <w:r>
        <w:t xml:space="preserve">now </w:t>
      </w:r>
      <w:r w:rsidR="0049249B">
        <w:t>ready for K</w:t>
      </w:r>
      <w:r w:rsidR="00CC6A24">
        <w:t>-</w:t>
      </w:r>
      <w:r w:rsidR="0049249B">
        <w:t xml:space="preserve">Means analysis. However, what is the best number of clusters to use? For this project, three different values of K will be used. The first is </w:t>
      </w:r>
      <w:r w:rsidR="00DC163C">
        <w:t>a</w:t>
      </w:r>
      <w:r w:rsidR="0049249B">
        <w:t xml:space="preserve"> </w:t>
      </w:r>
      <w:r w:rsidR="00DC163C">
        <w:t>two-cluster model</w:t>
      </w:r>
      <w:r>
        <w:t>,</w:t>
      </w:r>
      <w:r w:rsidR="0049249B">
        <w:t xml:space="preserve"> </w:t>
      </w:r>
      <w:r>
        <w:t>as</w:t>
      </w:r>
      <w:r w:rsidR="0049249B">
        <w:t xml:space="preserve"> the label for the dataset is binary</w:t>
      </w:r>
      <w:r>
        <w:t>, distinguishing</w:t>
      </w:r>
      <w:r w:rsidR="0049249B">
        <w:t xml:space="preserve"> between heart disease and no heart disease. The other two will be decided using the elbow and silhouette methods. </w:t>
      </w:r>
    </w:p>
    <w:p w14:paraId="09BD401B" w14:textId="6B91E1F8" w:rsidR="00B11328" w:rsidRDefault="00B11328" w:rsidP="004F31DB">
      <w:pPr>
        <w:jc w:val="both"/>
      </w:pPr>
      <w:r>
        <w:t>The Elbow method</w:t>
      </w:r>
      <w:r w:rsidR="00CC6A24">
        <w:t xml:space="preserve"> </w:t>
      </w:r>
      <w:r>
        <w:t xml:space="preserve">is </w:t>
      </w:r>
      <w:r w:rsidR="00DC163C">
        <w:t>applied</w:t>
      </w:r>
      <w:r>
        <w:t xml:space="preserve"> </w:t>
      </w:r>
      <w:r w:rsidR="00DC163C">
        <w:t>to</w:t>
      </w:r>
      <w:r>
        <w:t xml:space="preserve"> the dataset </w:t>
      </w:r>
      <w:r w:rsidR="00DC163C">
        <w:t>using</w:t>
      </w:r>
      <w:r>
        <w:t xml:space="preserve"> 1 to 10 clusters. </w:t>
      </w:r>
      <w:r w:rsidR="004C3B4C">
        <w:t>T</w:t>
      </w:r>
      <w:r>
        <w:t>he inertia (within-cluster sum of squares) is calculated</w:t>
      </w:r>
      <w:r w:rsidR="004C3B4C">
        <w:t xml:space="preserve"> for each value of K</w:t>
      </w:r>
      <w:r>
        <w:t xml:space="preserve">. This measures how tightly the datapoints are grouped. Lower values </w:t>
      </w:r>
      <w:r w:rsidR="005E0752">
        <w:t>indicate</w:t>
      </w:r>
      <w:r>
        <w:t xml:space="preserve"> tighter clusters, </w:t>
      </w:r>
      <w:r w:rsidR="005E0752">
        <w:t>resulting in</w:t>
      </w:r>
      <w:r>
        <w:t xml:space="preserve"> less variance within each cluster. Plotting the trend of Ks and inertia, the point at which the decrease in inertia starts to slow down significantly is called the elbow point. This is the ideal number of clusters. </w:t>
      </w:r>
    </w:p>
    <w:p w14:paraId="664AEEA4" w14:textId="73E14BDA" w:rsidR="00B11328" w:rsidRDefault="00304970" w:rsidP="004F31DB">
      <w:pPr>
        <w:jc w:val="both"/>
      </w:pPr>
      <w:r w:rsidRPr="00304970">
        <w:rPr>
          <w:noProof/>
        </w:rPr>
        <w:drawing>
          <wp:inline distT="0" distB="0" distL="0" distR="0" wp14:anchorId="2527DAF7" wp14:editId="4B64B3C1">
            <wp:extent cx="5357501" cy="2934586"/>
            <wp:effectExtent l="0" t="0" r="1905" b="0"/>
            <wp:docPr id="119861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17630" name=""/>
                    <pic:cNvPicPr/>
                  </pic:nvPicPr>
                  <pic:blipFill>
                    <a:blip r:embed="rId51"/>
                    <a:stretch>
                      <a:fillRect/>
                    </a:stretch>
                  </pic:blipFill>
                  <pic:spPr>
                    <a:xfrm>
                      <a:off x="0" y="0"/>
                      <a:ext cx="5426074" cy="2972147"/>
                    </a:xfrm>
                    <a:prstGeom prst="rect">
                      <a:avLst/>
                    </a:prstGeom>
                  </pic:spPr>
                </pic:pic>
              </a:graphicData>
            </a:graphic>
          </wp:inline>
        </w:drawing>
      </w:r>
    </w:p>
    <w:p w14:paraId="06505281" w14:textId="52762033" w:rsidR="005F0B50" w:rsidRDefault="00B11328" w:rsidP="004F31DB">
      <w:pPr>
        <w:jc w:val="both"/>
      </w:pPr>
      <w:r>
        <w:t>From the results of the Elbow method graph above, the largest elbow point is at 2 clusters</w:t>
      </w:r>
      <w:r w:rsidR="00CC6A24">
        <w:t>,</w:t>
      </w:r>
      <w:r>
        <w:t xml:space="preserve"> which ha</w:t>
      </w:r>
      <w:r w:rsidR="00CC6A24">
        <w:t>ve</w:t>
      </w:r>
      <w:r>
        <w:t xml:space="preserve"> already been selected. However, </w:t>
      </w:r>
      <w:r w:rsidR="00304970">
        <w:t xml:space="preserve">no other </w:t>
      </w:r>
      <w:r w:rsidR="00DC163C">
        <w:t>significant</w:t>
      </w:r>
      <w:r w:rsidR="00304970">
        <w:t xml:space="preserve"> change in inertia </w:t>
      </w:r>
      <w:r w:rsidR="00846B2C">
        <w:t xml:space="preserve">could be </w:t>
      </w:r>
      <w:r w:rsidR="00DC163C">
        <w:t>identified</w:t>
      </w:r>
      <w:r w:rsidR="00846B2C">
        <w:t xml:space="preserve"> as a possible second candidate. To combat this,</w:t>
      </w:r>
      <w:r w:rsidR="005F0B50">
        <w:t xml:space="preserve"> here is an expanded graph that shows the number of clusters up to 30 instead of 10. </w:t>
      </w:r>
    </w:p>
    <w:p w14:paraId="2428A091" w14:textId="77777777" w:rsidR="005F0B50" w:rsidRDefault="005F0B50" w:rsidP="004F31DB">
      <w:pPr>
        <w:jc w:val="both"/>
      </w:pPr>
    </w:p>
    <w:p w14:paraId="58B13484" w14:textId="77777777" w:rsidR="005F0B50" w:rsidRDefault="005F0B50" w:rsidP="004F31DB">
      <w:pPr>
        <w:jc w:val="both"/>
      </w:pPr>
    </w:p>
    <w:p w14:paraId="4A492AB9" w14:textId="50226B20" w:rsidR="00B11328" w:rsidRDefault="005F0B50" w:rsidP="007B48B0">
      <w:pPr>
        <w:jc w:val="center"/>
      </w:pPr>
      <w:r w:rsidRPr="005F0B50">
        <w:rPr>
          <w:noProof/>
        </w:rPr>
        <w:drawing>
          <wp:inline distT="0" distB="0" distL="0" distR="0" wp14:anchorId="386C78FB" wp14:editId="33A32109">
            <wp:extent cx="4890977" cy="2221783"/>
            <wp:effectExtent l="0" t="0" r="0" b="1270"/>
            <wp:docPr id="214734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41291" name=""/>
                    <pic:cNvPicPr/>
                  </pic:nvPicPr>
                  <pic:blipFill>
                    <a:blip r:embed="rId52"/>
                    <a:stretch>
                      <a:fillRect/>
                    </a:stretch>
                  </pic:blipFill>
                  <pic:spPr>
                    <a:xfrm>
                      <a:off x="0" y="0"/>
                      <a:ext cx="4899967" cy="2225867"/>
                    </a:xfrm>
                    <a:prstGeom prst="rect">
                      <a:avLst/>
                    </a:prstGeom>
                  </pic:spPr>
                </pic:pic>
              </a:graphicData>
            </a:graphic>
          </wp:inline>
        </w:drawing>
      </w:r>
    </w:p>
    <w:p w14:paraId="06A4DCDC" w14:textId="35D5621B" w:rsidR="005F0B50" w:rsidRDefault="009D5D60" w:rsidP="004F31DB">
      <w:pPr>
        <w:jc w:val="both"/>
      </w:pPr>
      <w:r>
        <w:t>Although there isn’t a</w:t>
      </w:r>
      <w:r w:rsidR="004C3B4C">
        <w:t>n apparent</w:t>
      </w:r>
      <w:r>
        <w:t xml:space="preserve"> elbow, adding in more K values gives a better idea of the trends. From this graph, at 5 clusters, the inertia seems to slow in its descent. Therefore</w:t>
      </w:r>
      <w:r w:rsidR="00CC6A24">
        <w:t>,</w:t>
      </w:r>
      <w:r>
        <w:t xml:space="preserve"> the second value of K</w:t>
      </w:r>
      <w:r w:rsidR="00CC6A24">
        <w:t>-</w:t>
      </w:r>
      <w:r>
        <w:t xml:space="preserve">Means will be five. </w:t>
      </w:r>
    </w:p>
    <w:p w14:paraId="786EE11B" w14:textId="6A049517" w:rsidR="00D339D3" w:rsidRDefault="009D5D60" w:rsidP="004F31DB">
      <w:pPr>
        <w:jc w:val="both"/>
      </w:pPr>
      <w:r>
        <w:t xml:space="preserve">Along with the elbow method, there is the silhouette score comparison for choosing K. </w:t>
      </w:r>
      <w:r w:rsidR="00846B2C">
        <w:t xml:space="preserve">The </w:t>
      </w:r>
      <w:r w:rsidR="00D339D3">
        <w:t xml:space="preserve">silhouette method </w:t>
      </w:r>
      <w:r w:rsidR="005E0752">
        <w:t>calculat</w:t>
      </w:r>
      <w:r w:rsidR="00D339D3">
        <w:t>es the silhouette score for each data point within its cluster</w:t>
      </w:r>
      <w:r w:rsidR="005E0752">
        <w:t>,</w:t>
      </w:r>
      <w:r w:rsidR="00D339D3">
        <w:t xml:space="preserve"> compar</w:t>
      </w:r>
      <w:r w:rsidR="005E0752">
        <w:t>ing it</w:t>
      </w:r>
      <w:r w:rsidR="00D339D3">
        <w:t xml:space="preserve"> to </w:t>
      </w:r>
      <w:r w:rsidR="005E0752">
        <w:t xml:space="preserve">the scores of </w:t>
      </w:r>
      <w:r w:rsidR="00D339D3">
        <w:t>the other clusters. If the score is 1</w:t>
      </w:r>
      <w:r w:rsidR="00CC6A24">
        <w:t>,</w:t>
      </w:r>
      <w:r w:rsidR="00D339D3">
        <w:t xml:space="preserve"> the point fits in its cluster perfectly, 0 means it’s on the border between different clusters, and -1 means that it is probably assigned to the wrong one. After </w:t>
      </w:r>
      <w:r w:rsidR="00DC163C">
        <w:t>calculat</w:t>
      </w:r>
      <w:r w:rsidR="00D339D3">
        <w:t xml:space="preserve">ing the average of these scores across all data points, the clusters with the highest average silhouette score </w:t>
      </w:r>
      <w:r w:rsidR="00CC6A24">
        <w:t>are</w:t>
      </w:r>
      <w:r w:rsidR="00D339D3">
        <w:t xml:space="preserve"> </w:t>
      </w:r>
      <w:r w:rsidR="00DC163C">
        <w:t xml:space="preserve">identified as </w:t>
      </w:r>
      <w:r w:rsidR="00D339D3">
        <w:t xml:space="preserve">the best. </w:t>
      </w:r>
    </w:p>
    <w:p w14:paraId="11BFD7D0" w14:textId="53749C5E" w:rsidR="00B11328" w:rsidRDefault="009D5D60" w:rsidP="007B48B0">
      <w:pPr>
        <w:jc w:val="center"/>
      </w:pPr>
      <w:r w:rsidRPr="009D5D60">
        <w:rPr>
          <w:noProof/>
        </w:rPr>
        <w:drawing>
          <wp:inline distT="0" distB="0" distL="0" distR="0" wp14:anchorId="2C3DE09D" wp14:editId="2456323E">
            <wp:extent cx="5156791" cy="2230755"/>
            <wp:effectExtent l="0" t="0" r="0" b="4445"/>
            <wp:docPr id="14730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64765" name=""/>
                    <pic:cNvPicPr/>
                  </pic:nvPicPr>
                  <pic:blipFill>
                    <a:blip r:embed="rId53"/>
                    <a:stretch>
                      <a:fillRect/>
                    </a:stretch>
                  </pic:blipFill>
                  <pic:spPr>
                    <a:xfrm>
                      <a:off x="0" y="0"/>
                      <a:ext cx="5162792" cy="2233351"/>
                    </a:xfrm>
                    <a:prstGeom prst="rect">
                      <a:avLst/>
                    </a:prstGeom>
                  </pic:spPr>
                </pic:pic>
              </a:graphicData>
            </a:graphic>
          </wp:inline>
        </w:drawing>
      </w:r>
    </w:p>
    <w:p w14:paraId="62016999" w14:textId="3BEBA962" w:rsidR="00D339D3" w:rsidRDefault="004C3B4C" w:rsidP="004F31DB">
      <w:pPr>
        <w:jc w:val="both"/>
      </w:pPr>
      <w:r>
        <w:lastRenderedPageBreak/>
        <w:t>A</w:t>
      </w:r>
      <w:r w:rsidR="00D339D3">
        <w:t>gain</w:t>
      </w:r>
      <w:r w:rsidR="00CC6A24">
        <w:t>,</w:t>
      </w:r>
      <w:r w:rsidR="00D339D3">
        <w:t xml:space="preserve"> two clusters ha</w:t>
      </w:r>
      <w:r w:rsidR="00CC6A24">
        <w:t>ve</w:t>
      </w:r>
      <w:r w:rsidR="00D339D3">
        <w:t xml:space="preserve"> the best overall score</w:t>
      </w:r>
      <w:r w:rsidR="005E0752">
        <w:t>,</w:t>
      </w:r>
      <w:r>
        <w:t xml:space="preserve"> </w:t>
      </w:r>
      <w:r w:rsidR="005E0752">
        <w:t>as indicated in</w:t>
      </w:r>
      <w:r>
        <w:t xml:space="preserve"> the chart above</w:t>
      </w:r>
      <w:r w:rsidR="00D339D3">
        <w:t xml:space="preserve">. However, </w:t>
      </w:r>
      <w:r w:rsidR="009D5D60">
        <w:t>ten</w:t>
      </w:r>
      <w:r w:rsidR="00D339D3">
        <w:t xml:space="preserve"> clusters </w:t>
      </w:r>
      <w:r w:rsidR="00CC6A24">
        <w:t>are</w:t>
      </w:r>
      <w:r w:rsidR="00D339D3">
        <w:t xml:space="preserve"> not far behind four</w:t>
      </w:r>
      <w:r w:rsidR="00CC6A24">
        <w:t>,</w:t>
      </w:r>
      <w:r w:rsidR="00D339D3">
        <w:t xml:space="preserve"> so th</w:t>
      </w:r>
      <w:r w:rsidR="00CC6A24">
        <w:t>ey</w:t>
      </w:r>
      <w:r w:rsidR="00D339D3">
        <w:t xml:space="preserve"> will </w:t>
      </w:r>
      <w:r>
        <w:t xml:space="preserve">also </w:t>
      </w:r>
      <w:r w:rsidR="00D339D3">
        <w:t xml:space="preserve">be added to the list. </w:t>
      </w:r>
      <w:r w:rsidR="009D5D60">
        <w:t xml:space="preserve">However, </w:t>
      </w:r>
      <w:r w:rsidR="00D76880">
        <w:t xml:space="preserve">the values </w:t>
      </w:r>
      <w:r w:rsidR="005E0752">
        <w:t>continue to increase</w:t>
      </w:r>
      <w:r w:rsidR="00D76880">
        <w:t xml:space="preserve"> </w:t>
      </w:r>
      <w:r w:rsidR="009D5D60">
        <w:t xml:space="preserve">after running the silhouette score with </w:t>
      </w:r>
      <w:r>
        <w:t>more</w:t>
      </w:r>
      <w:r w:rsidR="009D5D60">
        <w:t xml:space="preserve"> clusters. This is concerning and </w:t>
      </w:r>
      <w:r w:rsidR="005E0752">
        <w:t>appears to be</w:t>
      </w:r>
      <w:r w:rsidR="009D5D60">
        <w:t xml:space="preserve"> a </w:t>
      </w:r>
      <w:r w:rsidR="005E0752">
        <w:t>case of</w:t>
      </w:r>
      <w:r w:rsidR="009D5D60">
        <w:t xml:space="preserve"> overfitting the data. </w:t>
      </w:r>
    </w:p>
    <w:p w14:paraId="52A5FC87" w14:textId="5D3F1004" w:rsidR="00D339D3" w:rsidRDefault="00D339D3" w:rsidP="004F31DB">
      <w:pPr>
        <w:jc w:val="both"/>
      </w:pPr>
      <w:r>
        <w:t>Finally</w:t>
      </w:r>
      <w:r w:rsidR="00012EBD">
        <w:t>,</w:t>
      </w:r>
      <w:r>
        <w:t xml:space="preserve"> the list of K</w:t>
      </w:r>
      <w:r w:rsidR="00CC6A24">
        <w:t>-</w:t>
      </w:r>
      <w:r>
        <w:t xml:space="preserve">Means cluster values is set at two, </w:t>
      </w:r>
      <w:r w:rsidR="00527F73">
        <w:t>five, and ten.</w:t>
      </w:r>
      <w:r>
        <w:t xml:space="preserve"> </w:t>
      </w:r>
    </w:p>
    <w:p w14:paraId="4FBCA200" w14:textId="3D3AAF49" w:rsidR="00D339D3" w:rsidRDefault="00D339D3" w:rsidP="004F31DB">
      <w:pPr>
        <w:pStyle w:val="Subtitle"/>
        <w:jc w:val="both"/>
      </w:pPr>
      <w:r>
        <w:t>Two Clusters</w:t>
      </w:r>
    </w:p>
    <w:p w14:paraId="6E6F4D38" w14:textId="6C532597" w:rsidR="00D339D3" w:rsidRDefault="005E0752" w:rsidP="004F31DB">
      <w:pPr>
        <w:jc w:val="both"/>
      </w:pPr>
      <w:r>
        <w:t>F</w:t>
      </w:r>
      <w:r w:rsidR="00B43F79">
        <w:t xml:space="preserve">rom the </w:t>
      </w:r>
      <w:r>
        <w:t>outse</w:t>
      </w:r>
      <w:r w:rsidR="00B43F79">
        <w:t>t</w:t>
      </w:r>
      <w:r w:rsidR="00CC6A24">
        <w:t>,</w:t>
      </w:r>
      <w:r w:rsidR="00B43F79">
        <w:t xml:space="preserve"> the</w:t>
      </w:r>
      <w:r w:rsidR="004C3B4C">
        <w:t xml:space="preserve"> data </w:t>
      </w:r>
      <w:r>
        <w:t>appeared to be incorrect</w:t>
      </w:r>
      <w:r w:rsidR="00B43F79">
        <w:t xml:space="preserve">. All the cluster </w:t>
      </w:r>
      <w:r w:rsidR="00D65E87">
        <w:t xml:space="preserve">centers were extremely close together with little separation. </w:t>
      </w:r>
    </w:p>
    <w:p w14:paraId="6313D386" w14:textId="3B9F91A6" w:rsidR="00D65E87" w:rsidRDefault="00D65E87" w:rsidP="007B48B0">
      <w:pPr>
        <w:jc w:val="center"/>
        <w:rPr>
          <w:noProof/>
        </w:rPr>
      </w:pPr>
      <w:r w:rsidRPr="00D65E87">
        <w:rPr>
          <w:noProof/>
        </w:rPr>
        <w:drawing>
          <wp:inline distT="0" distB="0" distL="0" distR="0" wp14:anchorId="0C140721" wp14:editId="0FACA1E8">
            <wp:extent cx="2360428" cy="2903535"/>
            <wp:effectExtent l="0" t="0" r="1905" b="5080"/>
            <wp:docPr id="80734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9617" name=""/>
                    <pic:cNvPicPr/>
                  </pic:nvPicPr>
                  <pic:blipFill>
                    <a:blip r:embed="rId54"/>
                    <a:stretch>
                      <a:fillRect/>
                    </a:stretch>
                  </pic:blipFill>
                  <pic:spPr>
                    <a:xfrm>
                      <a:off x="0" y="0"/>
                      <a:ext cx="2382274" cy="2930408"/>
                    </a:xfrm>
                    <a:prstGeom prst="rect">
                      <a:avLst/>
                    </a:prstGeom>
                  </pic:spPr>
                </pic:pic>
              </a:graphicData>
            </a:graphic>
          </wp:inline>
        </w:drawing>
      </w:r>
      <w:r w:rsidRPr="00D65E87">
        <w:rPr>
          <w:noProof/>
        </w:rPr>
        <w:drawing>
          <wp:inline distT="0" distB="0" distL="0" distR="0" wp14:anchorId="10ACFEF0" wp14:editId="2F417E94">
            <wp:extent cx="2829560" cy="2881007"/>
            <wp:effectExtent l="0" t="0" r="2540" b="1905"/>
            <wp:docPr id="213298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87145" name=""/>
                    <pic:cNvPicPr/>
                  </pic:nvPicPr>
                  <pic:blipFill>
                    <a:blip r:embed="rId55"/>
                    <a:stretch>
                      <a:fillRect/>
                    </a:stretch>
                  </pic:blipFill>
                  <pic:spPr>
                    <a:xfrm>
                      <a:off x="0" y="0"/>
                      <a:ext cx="2853689" cy="2905575"/>
                    </a:xfrm>
                    <a:prstGeom prst="rect">
                      <a:avLst/>
                    </a:prstGeom>
                  </pic:spPr>
                </pic:pic>
              </a:graphicData>
            </a:graphic>
          </wp:inline>
        </w:drawing>
      </w:r>
    </w:p>
    <w:p w14:paraId="1F9BCD85" w14:textId="1D96DF53" w:rsidR="00D65E87" w:rsidRDefault="00D65E87" w:rsidP="004F31DB">
      <w:pPr>
        <w:jc w:val="both"/>
        <w:rPr>
          <w:noProof/>
        </w:rPr>
      </w:pPr>
      <w:r>
        <w:rPr>
          <w:noProof/>
        </w:rPr>
        <w:t xml:space="preserve">This lack of definition in the clusters </w:t>
      </w:r>
      <w:r w:rsidR="005E0752">
        <w:rPr>
          <w:noProof/>
        </w:rPr>
        <w:t>typic</w:t>
      </w:r>
      <w:r>
        <w:rPr>
          <w:noProof/>
        </w:rPr>
        <w:t>ally means that the data lacks any natural clu</w:t>
      </w:r>
      <w:r w:rsidR="005E0752">
        <w:rPr>
          <w:noProof/>
        </w:rPr>
        <w:t>ster</w:t>
      </w:r>
      <w:r>
        <w:rPr>
          <w:noProof/>
        </w:rPr>
        <w:t>ing</w:t>
      </w:r>
      <w:r w:rsidR="00CC6A24">
        <w:rPr>
          <w:noProof/>
        </w:rPr>
        <w:t>,</w:t>
      </w:r>
      <w:r w:rsidR="009337D9">
        <w:rPr>
          <w:noProof/>
        </w:rPr>
        <w:t xml:space="preserve"> so the K</w:t>
      </w:r>
      <w:r w:rsidR="00CC6A24">
        <w:rPr>
          <w:noProof/>
        </w:rPr>
        <w:t>-</w:t>
      </w:r>
      <w:r w:rsidR="009337D9">
        <w:rPr>
          <w:noProof/>
        </w:rPr>
        <w:t>Means algor</w:t>
      </w:r>
      <w:r w:rsidR="00CC6A24">
        <w:rPr>
          <w:noProof/>
        </w:rPr>
        <w:t>ithm</w:t>
      </w:r>
      <w:r w:rsidR="009337D9">
        <w:rPr>
          <w:noProof/>
        </w:rPr>
        <w:t xml:space="preserve"> </w:t>
      </w:r>
      <w:r w:rsidR="005E0752">
        <w:rPr>
          <w:noProof/>
        </w:rPr>
        <w:t>is unable</w:t>
      </w:r>
      <w:r w:rsidR="009337D9">
        <w:rPr>
          <w:noProof/>
        </w:rPr>
        <w:t xml:space="preserve"> to handle it</w:t>
      </w:r>
      <w:r w:rsidR="005E0752">
        <w:rPr>
          <w:noProof/>
        </w:rPr>
        <w:t xml:space="preserve"> effectively</w:t>
      </w:r>
      <w:r w:rsidR="009337D9">
        <w:rPr>
          <w:noProof/>
        </w:rPr>
        <w:t>. K</w:t>
      </w:r>
      <w:r w:rsidR="00CC6A24">
        <w:rPr>
          <w:noProof/>
        </w:rPr>
        <w:t>-</w:t>
      </w:r>
      <w:r w:rsidR="009337D9">
        <w:rPr>
          <w:noProof/>
        </w:rPr>
        <w:t>Means as a process assumes that the clusters are spherical, but if the data is spread evenly without any real patterns</w:t>
      </w:r>
      <w:r w:rsidR="00CC6A24">
        <w:rPr>
          <w:noProof/>
        </w:rPr>
        <w:t>,</w:t>
      </w:r>
      <w:r w:rsidR="009337D9">
        <w:rPr>
          <w:noProof/>
        </w:rPr>
        <w:t xml:space="preserve"> it will not be able to separate the cluste</w:t>
      </w:r>
      <w:r w:rsidR="00CC6A24">
        <w:rPr>
          <w:noProof/>
        </w:rPr>
        <w:t>rs,</w:t>
      </w:r>
      <w:r w:rsidR="009337D9">
        <w:rPr>
          <w:noProof/>
        </w:rPr>
        <w:t xml:space="preserve"> leading to a jumble of points that don’t appear clustered. </w:t>
      </w:r>
    </w:p>
    <w:p w14:paraId="79DDEC9C" w14:textId="77777777" w:rsidR="009337D9" w:rsidRDefault="009337D9" w:rsidP="004F31DB">
      <w:pPr>
        <w:jc w:val="both"/>
        <w:rPr>
          <w:noProof/>
        </w:rPr>
      </w:pPr>
    </w:p>
    <w:p w14:paraId="78648C04" w14:textId="6A0D6DCE" w:rsidR="009337D9" w:rsidRDefault="009337D9" w:rsidP="007B48B0">
      <w:pPr>
        <w:jc w:val="center"/>
      </w:pPr>
      <w:r w:rsidRPr="009337D9">
        <w:rPr>
          <w:noProof/>
        </w:rPr>
        <w:lastRenderedPageBreak/>
        <w:drawing>
          <wp:inline distT="0" distB="0" distL="0" distR="0" wp14:anchorId="203A5D97" wp14:editId="71370B26">
            <wp:extent cx="5401340" cy="5513479"/>
            <wp:effectExtent l="0" t="0" r="0" b="0"/>
            <wp:docPr id="212270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06842" name=""/>
                    <pic:cNvPicPr/>
                  </pic:nvPicPr>
                  <pic:blipFill>
                    <a:blip r:embed="rId56"/>
                    <a:stretch>
                      <a:fillRect/>
                    </a:stretch>
                  </pic:blipFill>
                  <pic:spPr>
                    <a:xfrm>
                      <a:off x="0" y="0"/>
                      <a:ext cx="5441994" cy="5554977"/>
                    </a:xfrm>
                    <a:prstGeom prst="rect">
                      <a:avLst/>
                    </a:prstGeom>
                  </pic:spPr>
                </pic:pic>
              </a:graphicData>
            </a:graphic>
          </wp:inline>
        </w:drawing>
      </w:r>
    </w:p>
    <w:p w14:paraId="08F35597" w14:textId="1CD33A3C" w:rsidR="00F624AB" w:rsidRDefault="009337D9" w:rsidP="004F31DB">
      <w:pPr>
        <w:jc w:val="both"/>
      </w:pPr>
      <w:r>
        <w:t xml:space="preserve">The only variable that </w:t>
      </w:r>
      <w:r w:rsidR="005E0752">
        <w:t>showed a significant</w:t>
      </w:r>
      <w:r>
        <w:t xml:space="preserve"> separation between the two clusters was Fasting Blood Pressure. That was the one feature that </w:t>
      </w:r>
      <w:r w:rsidR="00FD7CA5">
        <w:t xml:space="preserve">allowed </w:t>
      </w:r>
      <w:r>
        <w:t>K</w:t>
      </w:r>
      <w:r w:rsidR="00CC6A24">
        <w:t>-</w:t>
      </w:r>
      <w:r>
        <w:t xml:space="preserve">Means </w:t>
      </w:r>
      <w:r w:rsidR="00FD7CA5">
        <w:t>to</w:t>
      </w:r>
      <w:r>
        <w:t xml:space="preserve"> </w:t>
      </w:r>
      <w:r w:rsidR="00DC163C">
        <w:t>identify</w:t>
      </w:r>
      <w:r>
        <w:t xml:space="preserve"> </w:t>
      </w:r>
      <w:r w:rsidR="00DC163C">
        <w:t>substantial</w:t>
      </w:r>
      <w:r>
        <w:t xml:space="preserve"> differences to separate the clusters. </w:t>
      </w:r>
      <w:r w:rsidR="00FD7CA5">
        <w:t>T</w:t>
      </w:r>
      <w:r>
        <w:t>he graph above</w:t>
      </w:r>
      <w:r w:rsidR="00FD7CA5">
        <w:t xml:space="preserve"> separates the clusters</w:t>
      </w:r>
      <w:r>
        <w:t xml:space="preserve"> perfectly down the fasting blood sugar midpoint, while cholesterol and age </w:t>
      </w:r>
      <w:r w:rsidR="00CC6A24">
        <w:t xml:space="preserve">do not affect </w:t>
      </w:r>
      <w:r>
        <w:t>the cluster</w:t>
      </w:r>
      <w:r w:rsidR="00FD7CA5">
        <w:t>s</w:t>
      </w:r>
      <w:r>
        <w:t>.</w:t>
      </w:r>
      <w:r w:rsidR="00F624AB">
        <w:t xml:space="preserve"> This K</w:t>
      </w:r>
      <w:r w:rsidR="00CC6A24">
        <w:t>-</w:t>
      </w:r>
      <w:r w:rsidR="00F624AB">
        <w:t xml:space="preserve">Means model </w:t>
      </w:r>
      <w:r w:rsidR="005E0752">
        <w:t>splits</w:t>
      </w:r>
      <w:r w:rsidR="00F624AB">
        <w:t xml:space="preserve"> the data by Fasting Blood Sugar without </w:t>
      </w:r>
      <w:r w:rsidR="005E0752">
        <w:t>considering</w:t>
      </w:r>
      <w:r w:rsidR="00F624AB">
        <w:t xml:space="preserve"> the other variables. </w:t>
      </w:r>
    </w:p>
    <w:p w14:paraId="593FA59E" w14:textId="258DB95D" w:rsidR="00F624AB" w:rsidRDefault="00F624AB" w:rsidP="004F31DB">
      <w:pPr>
        <w:jc w:val="both"/>
      </w:pPr>
      <w:r>
        <w:t>Looking at the elbow and silhouette graphs before, it is not surprising that K</w:t>
      </w:r>
      <w:r w:rsidR="00CC6A24">
        <w:t>-</w:t>
      </w:r>
      <w:r>
        <w:t xml:space="preserve">Means is struggling with this dataset. The highest the silhouette score ever </w:t>
      </w:r>
      <w:r w:rsidR="00996844">
        <w:t>achieved</w:t>
      </w:r>
      <w:r>
        <w:t xml:space="preserve"> was </w:t>
      </w:r>
      <w:r w:rsidR="00996844">
        <w:t>0</w:t>
      </w:r>
      <w:r>
        <w:t xml:space="preserve">.0825—not a </w:t>
      </w:r>
      <w:r w:rsidR="00996844">
        <w:t>particularly good</w:t>
      </w:r>
      <w:r>
        <w:t xml:space="preserve"> indicator of </w:t>
      </w:r>
      <w:r>
        <w:lastRenderedPageBreak/>
        <w:t>good clusters. Therefore, th</w:t>
      </w:r>
      <w:r w:rsidR="00CC6A24">
        <w:t>e</w:t>
      </w:r>
      <w:r>
        <w:t xml:space="preserve"> next cluster</w:t>
      </w:r>
      <w:r w:rsidR="00FD7CA5">
        <w:t>'s numbers will likely</w:t>
      </w:r>
      <w:r>
        <w:t xml:space="preserve"> be </w:t>
      </w:r>
      <w:proofErr w:type="gramStart"/>
      <w:r>
        <w:t>similar to</w:t>
      </w:r>
      <w:proofErr w:type="gramEnd"/>
      <w:r>
        <w:t xml:space="preserve"> this one</w:t>
      </w:r>
      <w:r w:rsidR="00FD7CA5">
        <w:t>,</w:t>
      </w:r>
      <w:r>
        <w:t xml:space="preserve"> with Fasting Blood Pressure dominating the analysis.</w:t>
      </w:r>
    </w:p>
    <w:p w14:paraId="0D1A9A40" w14:textId="64D14FCA" w:rsidR="00F624AB" w:rsidRDefault="00F624AB" w:rsidP="004F31DB">
      <w:pPr>
        <w:pStyle w:val="Subtitle"/>
        <w:jc w:val="both"/>
      </w:pPr>
      <w:r>
        <w:t xml:space="preserve">Five Clusters </w:t>
      </w:r>
    </w:p>
    <w:p w14:paraId="023458AD" w14:textId="03E4AF8A" w:rsidR="00F624AB" w:rsidRDefault="005762A6" w:rsidP="004F31DB">
      <w:pPr>
        <w:jc w:val="both"/>
      </w:pPr>
      <w:r>
        <w:t xml:space="preserve">With </w:t>
      </w:r>
      <w:r w:rsidR="00A22240">
        <w:t>five clusters</w:t>
      </w:r>
      <w:r w:rsidR="00CC6A24">
        <w:t>,</w:t>
      </w:r>
      <w:r w:rsidR="00A22240">
        <w:t xml:space="preserve"> most of the problems from </w:t>
      </w:r>
      <w:r w:rsidR="00CC6A24">
        <w:t xml:space="preserve">the </w:t>
      </w:r>
      <w:r w:rsidR="00A22240">
        <w:t xml:space="preserve">two remain, but </w:t>
      </w:r>
      <w:r w:rsidR="00FD7CA5">
        <w:t xml:space="preserve">some features </w:t>
      </w:r>
      <w:r w:rsidR="005E0752">
        <w:t>exhibit</w:t>
      </w:r>
      <w:r w:rsidR="00A22240">
        <w:t xml:space="preserve"> a </w:t>
      </w:r>
      <w:r w:rsidR="005E0752">
        <w:t>slightly</w:t>
      </w:r>
      <w:r w:rsidR="00A22240">
        <w:t xml:space="preserve"> more structure</w:t>
      </w:r>
      <w:r w:rsidR="005E0752">
        <w:t>d pattern</w:t>
      </w:r>
      <w:r w:rsidR="00A22240">
        <w:t>. T</w:t>
      </w:r>
      <w:r w:rsidR="005E0752">
        <w:t>he triglyceride l</w:t>
      </w:r>
      <w:r w:rsidR="00A22240">
        <w:t>evel jumped out this time</w:t>
      </w:r>
      <w:r w:rsidR="005E0752">
        <w:t>,</w:t>
      </w:r>
      <w:r w:rsidR="00A22240">
        <w:t xml:space="preserve"> as </w:t>
      </w:r>
      <w:r w:rsidR="005E0752">
        <w:t>it had</w:t>
      </w:r>
      <w:r w:rsidR="00A22240">
        <w:t xml:space="preserve"> more variety in its cluster centers th</w:t>
      </w:r>
      <w:r w:rsidR="00FD7CA5">
        <w:t>a</w:t>
      </w:r>
      <w:r w:rsidR="00A22240">
        <w:t xml:space="preserve">n before. </w:t>
      </w:r>
    </w:p>
    <w:p w14:paraId="14F4B45A" w14:textId="407C23DA" w:rsidR="00A22240" w:rsidRDefault="00A22240" w:rsidP="007B48B0">
      <w:pPr>
        <w:jc w:val="center"/>
      </w:pPr>
      <w:r w:rsidRPr="00A22240">
        <w:rPr>
          <w:noProof/>
        </w:rPr>
        <w:drawing>
          <wp:inline distT="0" distB="0" distL="0" distR="0" wp14:anchorId="75782D45" wp14:editId="5740649A">
            <wp:extent cx="5509647" cy="4114800"/>
            <wp:effectExtent l="0" t="0" r="2540" b="0"/>
            <wp:docPr id="502862131" name="Picture 1" descr="A chart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62131" name="Picture 1" descr="A chart of a number of dots&#10;&#10;Description automatically generated with medium confidence"/>
                    <pic:cNvPicPr/>
                  </pic:nvPicPr>
                  <pic:blipFill>
                    <a:blip r:embed="rId57"/>
                    <a:stretch>
                      <a:fillRect/>
                    </a:stretch>
                  </pic:blipFill>
                  <pic:spPr>
                    <a:xfrm>
                      <a:off x="0" y="0"/>
                      <a:ext cx="5538009" cy="4135982"/>
                    </a:xfrm>
                    <a:prstGeom prst="rect">
                      <a:avLst/>
                    </a:prstGeom>
                  </pic:spPr>
                </pic:pic>
              </a:graphicData>
            </a:graphic>
          </wp:inline>
        </w:drawing>
      </w:r>
    </w:p>
    <w:p w14:paraId="3C868D1A" w14:textId="2F13E84D" w:rsidR="00A22240" w:rsidRDefault="00A22240" w:rsidP="004F31DB">
      <w:pPr>
        <w:jc w:val="both"/>
      </w:pPr>
      <w:r>
        <w:t>However, even with this improvement</w:t>
      </w:r>
      <w:r w:rsidR="005E0752">
        <w:t>,</w:t>
      </w:r>
      <w:r>
        <w:t xml:space="preserve"> many clusters </w:t>
      </w:r>
      <w:r w:rsidR="005E0752">
        <w:t>still</w:t>
      </w:r>
      <w:r>
        <w:t xml:space="preserve"> don’t make sense or are too close to one another to </w:t>
      </w:r>
      <w:r w:rsidR="005E0752">
        <w:t>yield</w:t>
      </w:r>
      <w:r>
        <w:t xml:space="preserve"> any </w:t>
      </w:r>
      <w:r w:rsidR="005E0752">
        <w:t>meaningfu</w:t>
      </w:r>
      <w:r>
        <w:t>l insights. For example, the same graph but with different x and y axes shows that there is still randomness in the clusters.</w:t>
      </w:r>
    </w:p>
    <w:p w14:paraId="09D2566E" w14:textId="77777777" w:rsidR="00A22240" w:rsidRDefault="00A22240" w:rsidP="007B48B0">
      <w:pPr>
        <w:jc w:val="center"/>
      </w:pPr>
      <w:r w:rsidRPr="00A22240">
        <w:rPr>
          <w:noProof/>
        </w:rPr>
        <w:lastRenderedPageBreak/>
        <w:drawing>
          <wp:inline distT="0" distB="0" distL="0" distR="0" wp14:anchorId="7F39DA64" wp14:editId="23E181B7">
            <wp:extent cx="5324567" cy="3976577"/>
            <wp:effectExtent l="0" t="0" r="0" b="0"/>
            <wp:docPr id="764840872" name="Picture 1" descr="A diagram of a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0872" name="Picture 1" descr="A diagram of a blood pressure&#10;&#10;Description automatically generated"/>
                    <pic:cNvPicPr/>
                  </pic:nvPicPr>
                  <pic:blipFill>
                    <a:blip r:embed="rId58"/>
                    <a:stretch>
                      <a:fillRect/>
                    </a:stretch>
                  </pic:blipFill>
                  <pic:spPr>
                    <a:xfrm>
                      <a:off x="0" y="0"/>
                      <a:ext cx="5414727" cy="4043912"/>
                    </a:xfrm>
                    <a:prstGeom prst="rect">
                      <a:avLst/>
                    </a:prstGeom>
                  </pic:spPr>
                </pic:pic>
              </a:graphicData>
            </a:graphic>
          </wp:inline>
        </w:drawing>
      </w:r>
    </w:p>
    <w:p w14:paraId="336104D8" w14:textId="690D2042" w:rsidR="00A22240" w:rsidRDefault="00A22240" w:rsidP="004F31DB">
      <w:pPr>
        <w:jc w:val="both"/>
      </w:pPr>
      <w:r>
        <w:t>Here</w:t>
      </w:r>
      <w:r w:rsidR="00CC6A24">
        <w:t>,</w:t>
      </w:r>
      <w:r>
        <w:t xml:space="preserve"> the clusters are scattered through</w:t>
      </w:r>
      <w:r w:rsidR="005E0752">
        <w:t>out</w:t>
      </w:r>
      <w:r>
        <w:t xml:space="preserve"> the dataset with no </w:t>
      </w:r>
      <w:r w:rsidR="005E0752">
        <w:t>discernible structure</w:t>
      </w:r>
      <w:r>
        <w:t>. This means that K</w:t>
      </w:r>
      <w:r w:rsidR="00CC6A24">
        <w:t>-</w:t>
      </w:r>
      <w:r>
        <w:t xml:space="preserve">Means is still having trouble finding clumps in the data it likes because of its uniformity. </w:t>
      </w:r>
    </w:p>
    <w:p w14:paraId="5F913C3F" w14:textId="07E4F7E4" w:rsidR="00A22240" w:rsidRDefault="00A22240" w:rsidP="004F31DB">
      <w:pPr>
        <w:pStyle w:val="Subtitle"/>
        <w:jc w:val="both"/>
      </w:pPr>
      <w:r>
        <w:t>Ten Clusters</w:t>
      </w:r>
    </w:p>
    <w:p w14:paraId="4A9DD5A6" w14:textId="5A73DCF3" w:rsidR="006B4916" w:rsidRDefault="000D2F6E" w:rsidP="004F31DB">
      <w:pPr>
        <w:jc w:val="both"/>
      </w:pPr>
      <w:r>
        <w:t>At ten clusters,</w:t>
      </w:r>
      <w:r w:rsidR="009C572E">
        <w:t xml:space="preserve"> an interesting correlation between Age, Fasting Blood Sugar, and BMI start</w:t>
      </w:r>
      <w:r w:rsidR="00CC6A24">
        <w:t>s</w:t>
      </w:r>
      <w:r w:rsidR="009C572E">
        <w:t xml:space="preserve"> </w:t>
      </w:r>
      <w:r w:rsidR="00D76880">
        <w:t>forming, although it</w:t>
      </w:r>
      <w:r w:rsidR="009C572E">
        <w:t xml:space="preserve"> isn’t the clearest pattern. </w:t>
      </w:r>
    </w:p>
    <w:p w14:paraId="2EF6A914" w14:textId="6A5DB742" w:rsidR="009C572E" w:rsidRDefault="009C572E" w:rsidP="004F31DB">
      <w:pPr>
        <w:jc w:val="both"/>
      </w:pPr>
      <w:r w:rsidRPr="009C572E">
        <w:rPr>
          <w:noProof/>
        </w:rPr>
        <w:lastRenderedPageBreak/>
        <w:drawing>
          <wp:inline distT="0" distB="0" distL="0" distR="0" wp14:anchorId="284C5F2E" wp14:editId="780B9266">
            <wp:extent cx="5343563" cy="5454502"/>
            <wp:effectExtent l="0" t="0" r="3175" b="0"/>
            <wp:docPr id="11812485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48583" name="Picture 1" descr="A diagram of a graph&#10;&#10;Description automatically generated"/>
                    <pic:cNvPicPr/>
                  </pic:nvPicPr>
                  <pic:blipFill>
                    <a:blip r:embed="rId59"/>
                    <a:stretch>
                      <a:fillRect/>
                    </a:stretch>
                  </pic:blipFill>
                  <pic:spPr>
                    <a:xfrm>
                      <a:off x="0" y="0"/>
                      <a:ext cx="5363713" cy="5475070"/>
                    </a:xfrm>
                    <a:prstGeom prst="rect">
                      <a:avLst/>
                    </a:prstGeom>
                  </pic:spPr>
                </pic:pic>
              </a:graphicData>
            </a:graphic>
          </wp:inline>
        </w:drawing>
      </w:r>
    </w:p>
    <w:p w14:paraId="22AEA900" w14:textId="2DC8CC37" w:rsidR="009C572E" w:rsidRDefault="005E0752" w:rsidP="004F31DB">
      <w:pPr>
        <w:jc w:val="both"/>
      </w:pPr>
      <w:r>
        <w:t>Several</w:t>
      </w:r>
      <w:r w:rsidR="009C572E">
        <w:t xml:space="preserve"> </w:t>
      </w:r>
      <w:r w:rsidR="00CC6A24">
        <w:t>recognizable patterns</w:t>
      </w:r>
      <w:r w:rsidR="00FD7CA5">
        <w:t xml:space="preserve"> </w:t>
      </w:r>
      <w:r>
        <w:t xml:space="preserve">are evident </w:t>
      </w:r>
      <w:r w:rsidR="00FD7CA5">
        <w:t>in this chart</w:t>
      </w:r>
      <w:r w:rsidR="009C572E">
        <w:t xml:space="preserve">. </w:t>
      </w:r>
      <w:r w:rsidR="00FD7CA5">
        <w:t xml:space="preserve">For </w:t>
      </w:r>
      <w:r>
        <w:t xml:space="preserve">individuals with </w:t>
      </w:r>
      <w:r w:rsidR="00FD7CA5">
        <w:t>low BMIs, a</w:t>
      </w:r>
      <w:r w:rsidR="009C572E">
        <w:t xml:space="preserve">ge </w:t>
      </w:r>
      <w:r w:rsidR="00D76880">
        <w:t>is</w:t>
      </w:r>
      <w:r w:rsidR="009C572E">
        <w:t xml:space="preserve"> </w:t>
      </w:r>
      <w:r>
        <w:t>divided</w:t>
      </w:r>
      <w:r w:rsidR="009C572E">
        <w:t xml:space="preserve"> between the </w:t>
      </w:r>
      <w:r>
        <w:t>young</w:t>
      </w:r>
      <w:r w:rsidR="009C572E">
        <w:t xml:space="preserve"> and </w:t>
      </w:r>
      <w:r w:rsidR="00FD7CA5">
        <w:t xml:space="preserve">the </w:t>
      </w:r>
      <w:r>
        <w:t>old</w:t>
      </w:r>
      <w:r w:rsidR="009C572E">
        <w:t>. However, as the BMI rises, people</w:t>
      </w:r>
      <w:r w:rsidR="00CC6A24">
        <w:t>,</w:t>
      </w:r>
      <w:r w:rsidR="009C572E">
        <w:t xml:space="preserve"> </w:t>
      </w:r>
      <w:r>
        <w:t>regardless of</w:t>
      </w:r>
      <w:r w:rsidR="009C572E">
        <w:t xml:space="preserve"> their age</w:t>
      </w:r>
      <w:r w:rsidR="00CC6A24">
        <w:t>,</w:t>
      </w:r>
      <w:r w:rsidR="009C572E">
        <w:t xml:space="preserve"> </w:t>
      </w:r>
      <w:r w:rsidR="00D76880">
        <w:t>ar</w:t>
      </w:r>
      <w:r w:rsidR="009C572E">
        <w:t xml:space="preserve">e </w:t>
      </w:r>
      <w:r>
        <w:t>grouped in</w:t>
      </w:r>
      <w:r w:rsidR="009C572E">
        <w:t xml:space="preserve"> similar </w:t>
      </w:r>
      <w:r>
        <w:t>categorie</w:t>
      </w:r>
      <w:r w:rsidR="009C572E">
        <w:t xml:space="preserve">s. This difference </w:t>
      </w:r>
      <w:r>
        <w:t>may indicate an</w:t>
      </w:r>
      <w:r w:rsidR="009C572E">
        <w:t xml:space="preserve"> increased risk of disease for </w:t>
      </w:r>
      <w:r>
        <w:t>individuals</w:t>
      </w:r>
      <w:r w:rsidR="009C572E">
        <w:t xml:space="preserve"> with a larger BMI index</w:t>
      </w:r>
      <w:r w:rsidR="00CC6A24">
        <w:t>,</w:t>
      </w:r>
      <w:r w:rsidR="004306D0">
        <w:t xml:space="preserve"> while the lower BMI data points are more even</w:t>
      </w:r>
      <w:r w:rsidR="00CC6A24">
        <w:t>ly</w:t>
      </w:r>
      <w:r w:rsidR="004306D0">
        <w:t xml:space="preserve"> </w:t>
      </w:r>
      <w:r>
        <w:t xml:space="preserve">distributed </w:t>
      </w:r>
      <w:r w:rsidR="004306D0">
        <w:t xml:space="preserve">by age group because their risk </w:t>
      </w:r>
      <w:r w:rsidR="000A009B">
        <w:t>of</w:t>
      </w:r>
      <w:r w:rsidR="004306D0">
        <w:t xml:space="preserve"> obesity</w:t>
      </w:r>
      <w:r w:rsidR="000A009B">
        <w:t>-related complications</w:t>
      </w:r>
      <w:r w:rsidR="004306D0">
        <w:t xml:space="preserve"> is l</w:t>
      </w:r>
      <w:r>
        <w:t>ower</w:t>
      </w:r>
      <w:r w:rsidR="004306D0">
        <w:t xml:space="preserve">. </w:t>
      </w:r>
    </w:p>
    <w:p w14:paraId="463BD249" w14:textId="77777777" w:rsidR="00394B07" w:rsidRDefault="00394B07" w:rsidP="004F31DB">
      <w:pPr>
        <w:jc w:val="both"/>
      </w:pPr>
    </w:p>
    <w:p w14:paraId="7901B07A" w14:textId="77777777" w:rsidR="00394B07" w:rsidRDefault="00394B07" w:rsidP="004F31DB">
      <w:pPr>
        <w:jc w:val="both"/>
      </w:pPr>
    </w:p>
    <w:p w14:paraId="2A96C842" w14:textId="15F3A75D" w:rsidR="00394B07" w:rsidRDefault="00CD7FB7" w:rsidP="004F31DB">
      <w:pPr>
        <w:pStyle w:val="Subtitle"/>
        <w:jc w:val="both"/>
      </w:pPr>
      <w:r>
        <w:lastRenderedPageBreak/>
        <w:t>Results</w:t>
      </w:r>
    </w:p>
    <w:p w14:paraId="07A38107" w14:textId="192DF790" w:rsidR="004306D0" w:rsidRDefault="004306D0" w:rsidP="004F31DB">
      <w:pPr>
        <w:jc w:val="both"/>
      </w:pPr>
      <w:r>
        <w:t>However, these groups are not perfect</w:t>
      </w:r>
      <w:r w:rsidR="00CC6A24">
        <w:t>,</w:t>
      </w:r>
      <w:r>
        <w:t xml:space="preserve"> and </w:t>
      </w:r>
      <w:r w:rsidR="00DC163C">
        <w:t>considerable</w:t>
      </w:r>
      <w:r w:rsidR="00FD7CA5">
        <w:t xml:space="preserve"> uncertainty </w:t>
      </w:r>
      <w:r w:rsidR="000A009B">
        <w:t xml:space="preserve">remains </w:t>
      </w:r>
      <w:r w:rsidR="00FD7CA5">
        <w:t>about them</w:t>
      </w:r>
      <w:r w:rsidR="00996844">
        <w:t>. Nevertheless,</w:t>
      </w:r>
      <w:r>
        <w:t xml:space="preserve"> it</w:t>
      </w:r>
      <w:r w:rsidR="00996844">
        <w:t>’</w:t>
      </w:r>
      <w:r>
        <w:t>s good to see that the K</w:t>
      </w:r>
      <w:r w:rsidR="00CC6A24">
        <w:t>-</w:t>
      </w:r>
      <w:r>
        <w:t xml:space="preserve">Means </w:t>
      </w:r>
      <w:r w:rsidR="00996844">
        <w:t xml:space="preserve">algorithm </w:t>
      </w:r>
      <w:r>
        <w:t xml:space="preserve">might have something to reveal about the data. </w:t>
      </w:r>
    </w:p>
    <w:p w14:paraId="11CB809E" w14:textId="1FEE6AD6" w:rsidR="007D0E62" w:rsidRDefault="00FD7CA5" w:rsidP="004F31DB">
      <w:pPr>
        <w:jc w:val="both"/>
      </w:pPr>
      <w:r>
        <w:t>T</w:t>
      </w:r>
      <w:r w:rsidR="004306D0">
        <w:t>his K</w:t>
      </w:r>
      <w:r w:rsidR="00CC6A24">
        <w:t>-</w:t>
      </w:r>
      <w:r w:rsidR="004306D0">
        <w:t>Means analysis</w:t>
      </w:r>
      <w:r>
        <w:t xml:space="preserve"> </w:t>
      </w:r>
      <w:r w:rsidR="005E0752">
        <w:t>reveal</w:t>
      </w:r>
      <w:r>
        <w:t>ed</w:t>
      </w:r>
      <w:r w:rsidR="004306D0">
        <w:t xml:space="preserve"> that </w:t>
      </w:r>
      <w:r w:rsidR="00394B07">
        <w:t>the</w:t>
      </w:r>
      <w:r w:rsidR="004306D0">
        <w:t xml:space="preserve"> dataset lacks true clusters</w:t>
      </w:r>
      <w:r w:rsidR="005E0752">
        <w:t>,</w:t>
      </w:r>
      <w:r w:rsidR="004306D0">
        <w:t xml:space="preserve"> </w:t>
      </w:r>
      <w:r w:rsidR="005E0752">
        <w:t>as</w:t>
      </w:r>
      <w:r w:rsidR="004306D0">
        <w:t xml:space="preserve"> no spherical K</w:t>
      </w:r>
      <w:r w:rsidR="00CC6A24">
        <w:t>-</w:t>
      </w:r>
      <w:r w:rsidR="004306D0">
        <w:t>Means clusters formed</w:t>
      </w:r>
      <w:r w:rsidR="00D76880">
        <w:t xml:space="preserve">, regardless of the </w:t>
      </w:r>
      <w:r w:rsidR="005E0752">
        <w:t xml:space="preserve">chosen </w:t>
      </w:r>
      <w:r w:rsidR="00D76880">
        <w:t>value of K</w:t>
      </w:r>
      <w:r w:rsidR="004306D0">
        <w:t>. Even when the clustering created some structure</w:t>
      </w:r>
      <w:r w:rsidR="00CC6A24">
        <w:t>,</w:t>
      </w:r>
      <w:r w:rsidR="004306D0">
        <w:t xml:space="preserve"> it was usually weak and not fully reliable. However, this does not mean that no insight </w:t>
      </w:r>
      <w:r w:rsidR="005E0752">
        <w:t>was</w:t>
      </w:r>
      <w:r w:rsidR="004306D0">
        <w:t xml:space="preserve"> </w:t>
      </w:r>
      <w:r w:rsidR="00CC6A24">
        <w:t>gained</w:t>
      </w:r>
      <w:r w:rsidR="004306D0">
        <w:t xml:space="preserve"> from this exercise. In terms of what the most important factors are in the data, K</w:t>
      </w:r>
      <w:r w:rsidR="00CC6A24">
        <w:t>-</w:t>
      </w:r>
      <w:r w:rsidR="004306D0">
        <w:t xml:space="preserve">Means certainly is saying that Fasting Blood Sugar and Age are two of the most important. When there were only two clusters, Fasting Blood Sugar was the feature that </w:t>
      </w:r>
      <w:r w:rsidR="005E0752">
        <w:t xml:space="preserve">most significantly </w:t>
      </w:r>
      <w:r w:rsidR="00CC6A24">
        <w:t>a</w:t>
      </w:r>
      <w:r w:rsidR="004306D0">
        <w:t xml:space="preserve">ffected the clustering, and it </w:t>
      </w:r>
      <w:r w:rsidR="005E0752">
        <w:t>remained</w:t>
      </w:r>
      <w:r w:rsidR="004306D0">
        <w:t xml:space="preserve"> a significant part of the clustering going forward. Age </w:t>
      </w:r>
      <w:r w:rsidR="00DC163C">
        <w:t>emerged</w:t>
      </w:r>
      <w:r w:rsidR="004306D0">
        <w:t xml:space="preserve"> later in the </w:t>
      </w:r>
      <w:r w:rsidR="005F5A50">
        <w:t>analysis but</w:t>
      </w:r>
      <w:r w:rsidR="004306D0">
        <w:t xml:space="preserve"> </w:t>
      </w:r>
      <w:r w:rsidR="00CC6A24">
        <w:t>was still</w:t>
      </w:r>
      <w:r w:rsidR="004306D0">
        <w:t xml:space="preserve"> </w:t>
      </w:r>
      <w:r w:rsidR="00DC163C">
        <w:t>found</w:t>
      </w:r>
      <w:r w:rsidR="004306D0">
        <w:t xml:space="preserve"> to be a primary factor. </w:t>
      </w:r>
      <w:r w:rsidR="005F5A50">
        <w:t>Both</w:t>
      </w:r>
      <w:r w:rsidR="004306D0">
        <w:t xml:space="preserve"> make sense</w:t>
      </w:r>
      <w:r w:rsidR="005F5A50">
        <w:t>,</w:t>
      </w:r>
      <w:r w:rsidR="004306D0">
        <w:t xml:space="preserve"> as high blood sugar is a sign of diabetes. Diabetes is linked to heart issues</w:t>
      </w:r>
      <w:r w:rsidR="00CC6A24">
        <w:t>,</w:t>
      </w:r>
      <w:r w:rsidR="004306D0">
        <w:t xml:space="preserve"> so it’s no surprise that it would jump ou</w:t>
      </w:r>
      <w:r w:rsidR="007D0E62">
        <w:t xml:space="preserve">t of the data. Age is also </w:t>
      </w:r>
      <w:r w:rsidR="005E0752">
        <w:t>a significant factor</w:t>
      </w:r>
      <w:r w:rsidR="00CC6A24">
        <w:t>,</w:t>
      </w:r>
      <w:r w:rsidR="007D0E62">
        <w:t xml:space="preserve"> as heart disease is more </w:t>
      </w:r>
      <w:r w:rsidR="005E0752">
        <w:t>prevalent</w:t>
      </w:r>
      <w:r w:rsidR="007D0E62">
        <w:t xml:space="preserve"> </w:t>
      </w:r>
      <w:r w:rsidR="00CC6A24">
        <w:t>in</w:t>
      </w:r>
      <w:r w:rsidR="007D0E62">
        <w:t xml:space="preserve"> older generations th</w:t>
      </w:r>
      <w:r w:rsidR="00CC6A24">
        <w:t>a</w:t>
      </w:r>
      <w:r w:rsidR="007D0E62">
        <w:t xml:space="preserve">n </w:t>
      </w:r>
      <w:r w:rsidR="005E0752">
        <w:t xml:space="preserve">in </w:t>
      </w:r>
      <w:r w:rsidR="007D0E62">
        <w:t>younger</w:t>
      </w:r>
      <w:r w:rsidR="00CC6A24">
        <w:t xml:space="preserve"> ones</w:t>
      </w:r>
      <w:r w:rsidR="007D0E62">
        <w:t xml:space="preserve">. </w:t>
      </w:r>
    </w:p>
    <w:p w14:paraId="06992EFD" w14:textId="73D1660A" w:rsidR="00B54025" w:rsidRDefault="005E0752" w:rsidP="004F31DB">
      <w:pPr>
        <w:jc w:val="both"/>
      </w:pPr>
      <w:r>
        <w:t>T</w:t>
      </w:r>
      <w:r w:rsidR="007D0E62">
        <w:t xml:space="preserve">he most surprising </w:t>
      </w:r>
      <w:r>
        <w:t>aspec</w:t>
      </w:r>
      <w:r w:rsidR="007D0E62">
        <w:t xml:space="preserve">t of this analysis is that Blood Pressure and Cholesterol were not </w:t>
      </w:r>
      <w:r>
        <w:t>significant factors</w:t>
      </w:r>
      <w:r w:rsidR="007D0E62">
        <w:t xml:space="preserve"> and had </w:t>
      </w:r>
      <w:r>
        <w:t>a minimal impa</w:t>
      </w:r>
      <w:r w:rsidR="007D0E62">
        <w:t>ct on the data. Very unexpected</w:t>
      </w:r>
      <w:r w:rsidR="00CC6A24">
        <w:t>,</w:t>
      </w:r>
      <w:r w:rsidR="007D0E62">
        <w:t xml:space="preserve"> as the common wisdom is that high blood pressure and Cholesterol are telltale signs of heart issues. However, it </w:t>
      </w:r>
      <w:r>
        <w:t>is possibl</w:t>
      </w:r>
      <w:r w:rsidR="007D0E62">
        <w:t>e that the nature of the K</w:t>
      </w:r>
      <w:r w:rsidR="00CC6A24">
        <w:t>-</w:t>
      </w:r>
      <w:r w:rsidR="007D0E62">
        <w:t>Means algorithm</w:t>
      </w:r>
      <w:r w:rsidR="00CC6A24">
        <w:t>, which</w:t>
      </w:r>
      <w:r w:rsidR="007D0E62">
        <w:t xml:space="preserve"> focuses on </w:t>
      </w:r>
      <w:r>
        <w:t>identifying cluster</w:t>
      </w:r>
      <w:r w:rsidR="007D0E62">
        <w:t>s in the data</w:t>
      </w:r>
      <w:r w:rsidR="00CC6A24">
        <w:t xml:space="preserve">, </w:t>
      </w:r>
      <w:r>
        <w:t xml:space="preserve">may </w:t>
      </w:r>
      <w:r w:rsidR="007D0E62">
        <w:t xml:space="preserve">not </w:t>
      </w:r>
      <w:r>
        <w:t>adequately capture</w:t>
      </w:r>
      <w:r w:rsidR="007D0E62">
        <w:t xml:space="preserve"> the importance of these factors</w:t>
      </w:r>
      <w:r>
        <w:t>,</w:t>
      </w:r>
      <w:r w:rsidR="007D0E62">
        <w:t xml:space="preserve"> as they are smooth</w:t>
      </w:r>
      <w:r w:rsidR="00CC6A24">
        <w:t>,</w:t>
      </w:r>
      <w:r w:rsidR="007D0E62">
        <w:t xml:space="preserve"> continuous values, </w:t>
      </w:r>
      <w:r>
        <w:t>which</w:t>
      </w:r>
      <w:r w:rsidR="007D0E62">
        <w:t xml:space="preserve"> K</w:t>
      </w:r>
      <w:r w:rsidR="00CC6A24">
        <w:t>-</w:t>
      </w:r>
      <w:r w:rsidR="007D0E62">
        <w:t>Means doesn’t handle well. Overall, the makeup of this dataset m</w:t>
      </w:r>
      <w:r>
        <w:t>ay</w:t>
      </w:r>
      <w:r w:rsidR="007D0E62">
        <w:t xml:space="preserve"> not make it the best candidate </w:t>
      </w:r>
      <w:r>
        <w:t>for use</w:t>
      </w:r>
      <w:r w:rsidR="007D0E62">
        <w:t xml:space="preserve"> with K</w:t>
      </w:r>
      <w:r w:rsidR="00CC6A24">
        <w:t>-</w:t>
      </w:r>
      <w:r w:rsidR="007D0E62">
        <w:t xml:space="preserve">Means. There are too many continuous values to gain insights from </w:t>
      </w:r>
      <w:r w:rsidR="00CC6A24">
        <w:t>them</w:t>
      </w:r>
      <w:r w:rsidR="007D0E62">
        <w:t xml:space="preserve">. Nevertheless, there are a few ideas </w:t>
      </w:r>
      <w:r>
        <w:t>worth considering</w:t>
      </w:r>
      <w:r w:rsidR="007D0E62">
        <w:t xml:space="preserve"> from it. In addition, PCA analysis might unlock patterns that the normal K</w:t>
      </w:r>
      <w:r w:rsidR="00CC6A24">
        <w:t>-</w:t>
      </w:r>
      <w:r w:rsidR="007D0E62">
        <w:t xml:space="preserve">Means couldn’t see. </w:t>
      </w:r>
    </w:p>
    <w:p w14:paraId="6CBC2966" w14:textId="757FFB17" w:rsidR="004306D0" w:rsidRDefault="00B54025" w:rsidP="004F31DB">
      <w:pPr>
        <w:pStyle w:val="Heading2"/>
        <w:jc w:val="both"/>
      </w:pPr>
      <w:r>
        <w:br w:type="page"/>
      </w:r>
      <w:r>
        <w:lastRenderedPageBreak/>
        <w:t>KMEANS with P</w:t>
      </w:r>
      <w:r w:rsidR="00DE338F">
        <w:t>RINCIPAL COMPONENT ANALYSIS</w:t>
      </w:r>
    </w:p>
    <w:p w14:paraId="5FFAB79A" w14:textId="77629EF8" w:rsidR="00300856" w:rsidRDefault="00DE338F" w:rsidP="004F31DB">
      <w:pPr>
        <w:jc w:val="both"/>
      </w:pPr>
      <w:r w:rsidRPr="00DE338F">
        <w:t>Principal Component Analysis (PCA) is a dimensionality reduction technique that transforms a dataset from its original high-dimensional space to a lower-dimensional one, while retaining as much of the dataset's variance as possible. This helps reduce noise and highlights the main drivers of variation in the data. In this project, the original 9-dimensional dataset will be reduced to its top 3 principal components, effectively compressing it into a 3-dimensional space. PCA achieves this by computing eigenvectors—known as principal components—that are linear combinations of the original features. These components are ordered by the amount of variance they capture, ensuring that the reduced dataset preserves the most significant patterns in the data.</w:t>
      </w:r>
    </w:p>
    <w:p w14:paraId="5C81BB44" w14:textId="48DE7B0B" w:rsidR="00300856" w:rsidRDefault="00300856" w:rsidP="004F31DB">
      <w:pPr>
        <w:jc w:val="both"/>
      </w:pPr>
      <w:r>
        <w:t xml:space="preserve">After completing PCA on our dataset, the following becomes our data frame to work with. </w:t>
      </w:r>
    </w:p>
    <w:p w14:paraId="7B3088DB" w14:textId="77777777" w:rsidR="00300856" w:rsidRDefault="00300856" w:rsidP="000A009B">
      <w:pPr>
        <w:jc w:val="center"/>
      </w:pPr>
      <w:r w:rsidRPr="00300856">
        <w:rPr>
          <w:noProof/>
        </w:rPr>
        <w:drawing>
          <wp:inline distT="0" distB="0" distL="0" distR="0" wp14:anchorId="5C42A290" wp14:editId="33E82287">
            <wp:extent cx="3466214" cy="4310922"/>
            <wp:effectExtent l="0" t="0" r="1270" b="0"/>
            <wp:docPr id="141660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01706" name=""/>
                    <pic:cNvPicPr/>
                  </pic:nvPicPr>
                  <pic:blipFill>
                    <a:blip r:embed="rId60"/>
                    <a:stretch>
                      <a:fillRect/>
                    </a:stretch>
                  </pic:blipFill>
                  <pic:spPr>
                    <a:xfrm>
                      <a:off x="0" y="0"/>
                      <a:ext cx="3492632" cy="4343778"/>
                    </a:xfrm>
                    <a:prstGeom prst="rect">
                      <a:avLst/>
                    </a:prstGeom>
                  </pic:spPr>
                </pic:pic>
              </a:graphicData>
            </a:graphic>
          </wp:inline>
        </w:drawing>
      </w:r>
    </w:p>
    <w:p w14:paraId="42F4D204" w14:textId="4983118A" w:rsidR="00300856" w:rsidRDefault="005E0752" w:rsidP="004F31DB">
      <w:pPr>
        <w:jc w:val="both"/>
      </w:pPr>
      <w:r>
        <w:lastRenderedPageBreak/>
        <w:t>T</w:t>
      </w:r>
      <w:r w:rsidR="00300856">
        <w:t xml:space="preserve">he raw numbers themselves </w:t>
      </w:r>
      <w:r>
        <w:t>reveal</w:t>
      </w:r>
      <w:r w:rsidR="00300856">
        <w:t xml:space="preserve"> little about the transformed data. For that, the Eigenvectors and values are best. The Eigenvalues of a PCA transformation reveal how much of the variance in </w:t>
      </w:r>
      <w:r w:rsidR="00CC6A24">
        <w:t xml:space="preserve">the </w:t>
      </w:r>
      <w:r w:rsidR="00300856">
        <w:t>data is explained by each of the descending principal components.</w:t>
      </w:r>
      <w:r w:rsidR="0069630C">
        <w:t xml:space="preserve"> If the Eigenvalue is close to 1</w:t>
      </w:r>
      <w:r w:rsidR="00CC6A24">
        <w:t>,</w:t>
      </w:r>
      <w:r w:rsidR="0069630C">
        <w:t xml:space="preserve"> th</w:t>
      </w:r>
      <w:r w:rsidR="00CC6A24">
        <w:t>e</w:t>
      </w:r>
      <w:r w:rsidR="0069630C">
        <w:t xml:space="preserve">n that PC </w:t>
      </w:r>
      <w:r w:rsidR="00FD7CA5">
        <w:t>significantly affects</w:t>
      </w:r>
      <w:r w:rsidR="0069630C">
        <w:t xml:space="preserve"> the deviations. Since PC’s are computed in descending order of importance, the first PC will always be the </w:t>
      </w:r>
      <w:r w:rsidR="00FD7CA5">
        <w:t>most significan</w:t>
      </w:r>
      <w:r w:rsidR="0069630C">
        <w:t>t driver of variance, decreasing with each successive PC.</w:t>
      </w:r>
    </w:p>
    <w:p w14:paraId="3448F2B5" w14:textId="1776A482" w:rsidR="0069630C" w:rsidRDefault="0069630C" w:rsidP="000A009B">
      <w:pPr>
        <w:jc w:val="center"/>
      </w:pPr>
      <w:r w:rsidRPr="0069630C">
        <w:rPr>
          <w:noProof/>
        </w:rPr>
        <w:drawing>
          <wp:inline distT="0" distB="0" distL="0" distR="0" wp14:anchorId="3D91D968" wp14:editId="0FBF93C0">
            <wp:extent cx="3434317" cy="1030295"/>
            <wp:effectExtent l="0" t="0" r="0" b="0"/>
            <wp:docPr id="13495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8027" name=""/>
                    <pic:cNvPicPr/>
                  </pic:nvPicPr>
                  <pic:blipFill>
                    <a:blip r:embed="rId61"/>
                    <a:stretch>
                      <a:fillRect/>
                    </a:stretch>
                  </pic:blipFill>
                  <pic:spPr>
                    <a:xfrm>
                      <a:off x="0" y="0"/>
                      <a:ext cx="3575802" cy="1072740"/>
                    </a:xfrm>
                    <a:prstGeom prst="rect">
                      <a:avLst/>
                    </a:prstGeom>
                  </pic:spPr>
                </pic:pic>
              </a:graphicData>
            </a:graphic>
          </wp:inline>
        </w:drawing>
      </w:r>
    </w:p>
    <w:p w14:paraId="46685100" w14:textId="7F4E8816" w:rsidR="009E43F8" w:rsidRDefault="009951C2" w:rsidP="004F31DB">
      <w:pPr>
        <w:jc w:val="both"/>
      </w:pPr>
      <w:r>
        <w:t xml:space="preserve">One thing to notice from the Eigenvalues above is that they are all relatively close to one another, meaning that the data is not dominated by one or two PC’s. Also, adding the total number of Eigenvalues together, the three top PC’s only account for ≈34% of the total variance. </w:t>
      </w:r>
    </w:p>
    <w:p w14:paraId="11C83786" w14:textId="6EC9AFE3" w:rsidR="009E43F8" w:rsidRDefault="009E43F8" w:rsidP="000A009B">
      <w:pPr>
        <w:jc w:val="center"/>
      </w:pPr>
      <w:r w:rsidRPr="009E43F8">
        <w:rPr>
          <w:noProof/>
        </w:rPr>
        <w:drawing>
          <wp:inline distT="0" distB="0" distL="0" distR="0" wp14:anchorId="4A6D853C" wp14:editId="669D2CAE">
            <wp:extent cx="3987800" cy="2984500"/>
            <wp:effectExtent l="0" t="0" r="0" b="0"/>
            <wp:docPr id="20593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47284" name=""/>
                    <pic:cNvPicPr/>
                  </pic:nvPicPr>
                  <pic:blipFill>
                    <a:blip r:embed="rId62"/>
                    <a:stretch>
                      <a:fillRect/>
                    </a:stretch>
                  </pic:blipFill>
                  <pic:spPr>
                    <a:xfrm>
                      <a:off x="0" y="0"/>
                      <a:ext cx="3987800" cy="2984500"/>
                    </a:xfrm>
                    <a:prstGeom prst="rect">
                      <a:avLst/>
                    </a:prstGeom>
                  </pic:spPr>
                </pic:pic>
              </a:graphicData>
            </a:graphic>
          </wp:inline>
        </w:drawing>
      </w:r>
    </w:p>
    <w:p w14:paraId="3E23C6EC" w14:textId="36782A81" w:rsidR="0069630C" w:rsidRDefault="009951C2" w:rsidP="004F31DB">
      <w:pPr>
        <w:jc w:val="both"/>
      </w:pPr>
      <w:r>
        <w:t xml:space="preserve">This score isn’t </w:t>
      </w:r>
      <w:r w:rsidR="005E0752">
        <w:t>ideal</w:t>
      </w:r>
      <w:r>
        <w:t xml:space="preserve"> for analysis because it </w:t>
      </w:r>
      <w:r w:rsidR="005E0752">
        <w:t>omit</w:t>
      </w:r>
      <w:r>
        <w:t>s most of the information from the data. The hope for most PCA transformations is that the total explained variance is over 70% or 80%</w:t>
      </w:r>
      <w:r w:rsidR="005E0752">
        <w:t>. Therefore</w:t>
      </w:r>
      <w:r>
        <w:t xml:space="preserve">, the </w:t>
      </w:r>
      <w:r>
        <w:lastRenderedPageBreak/>
        <w:t>following analysis</w:t>
      </w:r>
      <w:r w:rsidR="005E0752">
        <w:t>,</w:t>
      </w:r>
      <w:r>
        <w:t xml:space="preserve"> w</w:t>
      </w:r>
      <w:r w:rsidR="005E0752">
        <w:t>hich is based</w:t>
      </w:r>
      <w:r>
        <w:t xml:space="preserve"> only </w:t>
      </w:r>
      <w:r w:rsidR="005E0752">
        <w:t xml:space="preserve">on </w:t>
      </w:r>
      <w:r>
        <w:t>these three values</w:t>
      </w:r>
      <w:r w:rsidR="005E0752">
        <w:t>,</w:t>
      </w:r>
      <w:r>
        <w:t xml:space="preserve"> cannot be </w:t>
      </w:r>
      <w:r w:rsidR="00091473">
        <w:t>trusted</w:t>
      </w:r>
      <w:r>
        <w:t xml:space="preserve"> to represent </w:t>
      </w:r>
      <w:proofErr w:type="gramStart"/>
      <w:r>
        <w:t>all of</w:t>
      </w:r>
      <w:proofErr w:type="gramEnd"/>
      <w:r>
        <w:t xml:space="preserve"> the data. </w:t>
      </w:r>
      <w:r w:rsidR="00091473">
        <w:t xml:space="preserve">Next to check </w:t>
      </w:r>
      <w:r w:rsidR="00CC6A24">
        <w:t>are</w:t>
      </w:r>
      <w:r w:rsidR="00091473">
        <w:t xml:space="preserve"> the Eigen vectors.</w:t>
      </w:r>
    </w:p>
    <w:p w14:paraId="5E972840" w14:textId="2DB373CD" w:rsidR="009951C2" w:rsidRDefault="00091473" w:rsidP="000A009B">
      <w:pPr>
        <w:jc w:val="center"/>
      </w:pPr>
      <w:r w:rsidRPr="00091473">
        <w:rPr>
          <w:noProof/>
        </w:rPr>
        <w:drawing>
          <wp:inline distT="0" distB="0" distL="0" distR="0" wp14:anchorId="586E3A29" wp14:editId="5F0A67EB">
            <wp:extent cx="4615173" cy="3009014"/>
            <wp:effectExtent l="0" t="0" r="0" b="1270"/>
            <wp:docPr id="158379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6828" name=""/>
                    <pic:cNvPicPr/>
                  </pic:nvPicPr>
                  <pic:blipFill>
                    <a:blip r:embed="rId63"/>
                    <a:stretch>
                      <a:fillRect/>
                    </a:stretch>
                  </pic:blipFill>
                  <pic:spPr>
                    <a:xfrm>
                      <a:off x="0" y="0"/>
                      <a:ext cx="4752614" cy="3098623"/>
                    </a:xfrm>
                    <a:prstGeom prst="rect">
                      <a:avLst/>
                    </a:prstGeom>
                  </pic:spPr>
                </pic:pic>
              </a:graphicData>
            </a:graphic>
          </wp:inline>
        </w:drawing>
      </w:r>
    </w:p>
    <w:p w14:paraId="58F8BBB4" w14:textId="03DE282C" w:rsidR="00091473" w:rsidRDefault="00091473" w:rsidP="004F31DB">
      <w:pPr>
        <w:jc w:val="both"/>
      </w:pPr>
      <w:r>
        <w:t xml:space="preserve">Eigenvectors are the linear combination of the original features that make up the PC’s. Essentially, they </w:t>
      </w:r>
      <w:r w:rsidR="005E0752">
        <w:t>demonstrate the contribution</w:t>
      </w:r>
      <w:r>
        <w:t xml:space="preserve"> of each variable </w:t>
      </w:r>
      <w:r w:rsidR="00CC6A24">
        <w:t xml:space="preserve">to </w:t>
      </w:r>
      <w:r>
        <w:t>the PC. A positive value means that a larger value of that factor will shift the datapoint in the positive direction along the PC axis</w:t>
      </w:r>
      <w:r w:rsidR="00FD7CA5">
        <w:t>. In contrast,</w:t>
      </w:r>
      <w:r>
        <w:t xml:space="preserve"> a negative value moves the point towards the negative direction. The sign is not truly important. What is important are the features that contribute most </w:t>
      </w:r>
      <w:r w:rsidR="00CC6A24">
        <w:t xml:space="preserve">to </w:t>
      </w:r>
      <w:r>
        <w:t>the component in either direction. Taking PC1 as an example, the largest positive coefficients are Age (.39), Cholesterol (.55), and BMI (.51)</w:t>
      </w:r>
      <w:r w:rsidR="00CC6A24">
        <w:t>,</w:t>
      </w:r>
      <w:r>
        <w:t xml:space="preserve"> </w:t>
      </w:r>
      <w:r w:rsidR="00CC6A24">
        <w:t>w</w:t>
      </w:r>
      <w:r>
        <w:t>hile the largest negative coefficients are CRP Level (-.24) and Homocys</w:t>
      </w:r>
      <w:r w:rsidR="00CC6A24">
        <w:t>t</w:t>
      </w:r>
      <w:r>
        <w:t xml:space="preserve">eine Level (-.28). </w:t>
      </w:r>
    </w:p>
    <w:p w14:paraId="2F8DA813" w14:textId="6343A942" w:rsidR="009E43F8" w:rsidRDefault="00091473" w:rsidP="004F31DB">
      <w:pPr>
        <w:jc w:val="both"/>
      </w:pPr>
      <w:r>
        <w:t xml:space="preserve">From these values, the PCA analysis </w:t>
      </w:r>
      <w:r w:rsidR="00FE08B1">
        <w:t>indic</w:t>
      </w:r>
      <w:r w:rsidR="00D32AEC">
        <w:t xml:space="preserve">ates that older generations with higher BMIs and cholesterol levels </w:t>
      </w:r>
      <w:r w:rsidR="00FE08B1">
        <w:t>exhibit a negative correlation</w:t>
      </w:r>
      <w:r w:rsidR="00D32AEC">
        <w:t xml:space="preserve"> with </w:t>
      </w:r>
      <w:r w:rsidR="00FE08B1">
        <w:t xml:space="preserve">individuals who have </w:t>
      </w:r>
      <w:r w:rsidR="00D32AEC">
        <w:t>higher CRP and Homocysteine Level</w:t>
      </w:r>
      <w:r w:rsidR="00FD7CA5">
        <w:t>s</w:t>
      </w:r>
      <w:r w:rsidR="00D32AEC">
        <w:t xml:space="preserve">. This relationship </w:t>
      </w:r>
      <w:r w:rsidR="009E43F8">
        <w:t>could mean that PC1 is a risk profile for lipid</w:t>
      </w:r>
      <w:r w:rsidR="00FD7CA5">
        <w:t>-</w:t>
      </w:r>
      <w:r w:rsidR="009E43F8">
        <w:t>related heart disease</w:t>
      </w:r>
      <w:r w:rsidR="00FD7CA5">
        <w:t>,</w:t>
      </w:r>
      <w:r w:rsidR="009E43F8">
        <w:t xml:space="preserve"> as individuals with </w:t>
      </w:r>
      <w:r w:rsidR="009E43F8" w:rsidRPr="009E43F8">
        <w:t xml:space="preserve">high Cholesterol, high BMI, </w:t>
      </w:r>
      <w:r w:rsidR="009E43F8">
        <w:t xml:space="preserve">and older age are prone to those kinds of risks more than inflammatory risks such as elevated CRP and Homocysteine. </w:t>
      </w:r>
    </w:p>
    <w:p w14:paraId="295F4C73" w14:textId="1A545850" w:rsidR="009E43F8" w:rsidRDefault="009E43F8" w:rsidP="004F31DB">
      <w:pPr>
        <w:jc w:val="both"/>
      </w:pPr>
      <w:r>
        <w:lastRenderedPageBreak/>
        <w:t>With the initial discussion of the PCA results out of the way, it is time to move to the K</w:t>
      </w:r>
      <w:r w:rsidR="00CC6A24">
        <w:t>-</w:t>
      </w:r>
      <w:r>
        <w:t xml:space="preserve">Means analysis. For the values of K </w:t>
      </w:r>
      <w:r w:rsidR="00DC163C">
        <w:t>in</w:t>
      </w:r>
      <w:r>
        <w:t xml:space="preserve"> this analysis, the elbow and silhouette methods will be re</w:t>
      </w:r>
      <w:r w:rsidR="00DC163C">
        <w:t>run</w:t>
      </w:r>
      <w:r>
        <w:t xml:space="preserve"> to </w:t>
      </w:r>
      <w:r w:rsidR="00DC163C">
        <w:t>determin</w:t>
      </w:r>
      <w:r>
        <w:t>e if any of the recommendations have changed. Two clusters will be kept again</w:t>
      </w:r>
      <w:r w:rsidR="005F5A50">
        <w:t>,</w:t>
      </w:r>
      <w:r>
        <w:t xml:space="preserve"> as the Label of the dataset is a binary yes </w:t>
      </w:r>
      <w:r w:rsidR="00CC6A24">
        <w:t>or</w:t>
      </w:r>
      <w:r>
        <w:t xml:space="preserve"> no. </w:t>
      </w:r>
    </w:p>
    <w:p w14:paraId="2570A39C" w14:textId="18AEC766" w:rsidR="00091473" w:rsidRDefault="003F3FAB" w:rsidP="004F31DB">
      <w:pPr>
        <w:jc w:val="both"/>
      </w:pPr>
      <w:r w:rsidRPr="003F3FAB">
        <w:rPr>
          <w:noProof/>
        </w:rPr>
        <w:drawing>
          <wp:inline distT="0" distB="0" distL="0" distR="0" wp14:anchorId="1E266F61" wp14:editId="06BD8BF5">
            <wp:extent cx="5376911" cy="2945218"/>
            <wp:effectExtent l="0" t="0" r="0" b="1270"/>
            <wp:docPr id="197486871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8712" name="Picture 1" descr="A graph with a line&#10;&#10;Description automatically generated"/>
                    <pic:cNvPicPr/>
                  </pic:nvPicPr>
                  <pic:blipFill>
                    <a:blip r:embed="rId64"/>
                    <a:stretch>
                      <a:fillRect/>
                    </a:stretch>
                  </pic:blipFill>
                  <pic:spPr>
                    <a:xfrm>
                      <a:off x="0" y="0"/>
                      <a:ext cx="5405203" cy="2960715"/>
                    </a:xfrm>
                    <a:prstGeom prst="rect">
                      <a:avLst/>
                    </a:prstGeom>
                  </pic:spPr>
                </pic:pic>
              </a:graphicData>
            </a:graphic>
          </wp:inline>
        </w:drawing>
      </w:r>
    </w:p>
    <w:p w14:paraId="02AA521D" w14:textId="439DC11C" w:rsidR="003F3FAB" w:rsidRDefault="003F3FAB" w:rsidP="004F31DB">
      <w:pPr>
        <w:jc w:val="both"/>
      </w:pPr>
      <w:r>
        <w:t xml:space="preserve">As before, there isn’t a distinct elbow for the data even after the PCA transformation. Nevertheless, the slowdown of inertia </w:t>
      </w:r>
      <w:r w:rsidR="00FE08B1">
        <w:t>is noticeable</w:t>
      </w:r>
      <w:r>
        <w:t xml:space="preserve"> enough at four clusters</w:t>
      </w:r>
      <w:r w:rsidR="00FE08B1">
        <w:t>, which</w:t>
      </w:r>
      <w:r>
        <w:t xml:space="preserve"> will be used in this analysis. </w:t>
      </w:r>
    </w:p>
    <w:p w14:paraId="15FDE47D" w14:textId="4329C26C" w:rsidR="003F3FAB" w:rsidRDefault="003F3FAB" w:rsidP="004F31DB">
      <w:pPr>
        <w:jc w:val="both"/>
      </w:pPr>
      <w:r w:rsidRPr="003F3FAB">
        <w:rPr>
          <w:noProof/>
        </w:rPr>
        <w:drawing>
          <wp:inline distT="0" distB="0" distL="0" distR="0" wp14:anchorId="34147F07" wp14:editId="00BF75AA">
            <wp:extent cx="5363497" cy="2913320"/>
            <wp:effectExtent l="0" t="0" r="0" b="0"/>
            <wp:docPr id="2134374141"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74141" name="Picture 1" descr="A graph with blue lines and numbers&#10;&#10;Description automatically generated"/>
                    <pic:cNvPicPr/>
                  </pic:nvPicPr>
                  <pic:blipFill>
                    <a:blip r:embed="rId65"/>
                    <a:stretch>
                      <a:fillRect/>
                    </a:stretch>
                  </pic:blipFill>
                  <pic:spPr>
                    <a:xfrm>
                      <a:off x="0" y="0"/>
                      <a:ext cx="5391173" cy="2928353"/>
                    </a:xfrm>
                    <a:prstGeom prst="rect">
                      <a:avLst/>
                    </a:prstGeom>
                  </pic:spPr>
                </pic:pic>
              </a:graphicData>
            </a:graphic>
          </wp:inline>
        </w:drawing>
      </w:r>
    </w:p>
    <w:p w14:paraId="59B5C067" w14:textId="0A1A9EC6" w:rsidR="003F3FAB" w:rsidRDefault="003F3FAB" w:rsidP="004F31DB">
      <w:pPr>
        <w:jc w:val="both"/>
      </w:pPr>
      <w:r>
        <w:lastRenderedPageBreak/>
        <w:t>The Silhouette scores also support the choice of four clusters. Along with four clusters will be six with the highest score out of the bunch. However, a silhouette score of .23</w:t>
      </w:r>
      <w:r w:rsidR="00CC6A24">
        <w:t xml:space="preserve"> </w:t>
      </w:r>
      <w:r>
        <w:t>for six clusters</w:t>
      </w:r>
      <w:r w:rsidR="00CC6A24">
        <w:t xml:space="preserve"> </w:t>
      </w:r>
      <w:r>
        <w:t xml:space="preserve">is not a great sign for the quality of the clustering. Usually, scores need to be .5 or higher to be considered. </w:t>
      </w:r>
    </w:p>
    <w:p w14:paraId="31387CBF" w14:textId="71BB6FFB" w:rsidR="000C3F2E" w:rsidRDefault="003F3FAB" w:rsidP="004F31DB">
      <w:pPr>
        <w:pStyle w:val="Subtitle"/>
        <w:jc w:val="both"/>
      </w:pPr>
      <w:r>
        <w:t>Two Clusters</w:t>
      </w:r>
    </w:p>
    <w:p w14:paraId="7CD8C3EB" w14:textId="37A7DF56" w:rsidR="000C3F2E" w:rsidRDefault="00FD7CA5" w:rsidP="004F31DB">
      <w:pPr>
        <w:jc w:val="both"/>
      </w:pPr>
      <w:r>
        <w:t>T</w:t>
      </w:r>
      <w:r w:rsidR="000C3F2E">
        <w:t>he 2</w:t>
      </w:r>
      <w:r w:rsidR="00CC6A24">
        <w:t>-</w:t>
      </w:r>
      <w:r w:rsidR="000C3F2E">
        <w:t>cluster K</w:t>
      </w:r>
      <w:r w:rsidR="00CC6A24">
        <w:t>-</w:t>
      </w:r>
      <w:r w:rsidR="000C3F2E">
        <w:t>Means produces more structured and consistent results</w:t>
      </w:r>
      <w:r>
        <w:t xml:space="preserve"> with the reduced dimensionality data from PCA</w:t>
      </w:r>
      <w:r w:rsidR="000C3F2E">
        <w:t xml:space="preserve">. </w:t>
      </w:r>
    </w:p>
    <w:p w14:paraId="47B572BF" w14:textId="5CD3A71B" w:rsidR="000C3F2E" w:rsidRDefault="000C3F2E" w:rsidP="004F31DB">
      <w:pPr>
        <w:jc w:val="both"/>
      </w:pPr>
      <w:r w:rsidRPr="000C3F2E">
        <w:rPr>
          <w:noProof/>
        </w:rPr>
        <w:drawing>
          <wp:inline distT="0" distB="0" distL="0" distR="0" wp14:anchorId="3EBE9C1D" wp14:editId="2CF4505C">
            <wp:extent cx="5435364" cy="5645889"/>
            <wp:effectExtent l="0" t="0" r="635" b="5715"/>
            <wp:docPr id="1525762138" name="Picture 1" descr="A graph of a graph with a yellow and purple col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62138" name="Picture 1" descr="A graph of a graph with a yellow and purple color&#10;&#10;Description automatically generated"/>
                    <pic:cNvPicPr/>
                  </pic:nvPicPr>
                  <pic:blipFill>
                    <a:blip r:embed="rId66"/>
                    <a:stretch>
                      <a:fillRect/>
                    </a:stretch>
                  </pic:blipFill>
                  <pic:spPr>
                    <a:xfrm>
                      <a:off x="0" y="0"/>
                      <a:ext cx="5466320" cy="5678044"/>
                    </a:xfrm>
                    <a:prstGeom prst="rect">
                      <a:avLst/>
                    </a:prstGeom>
                  </pic:spPr>
                </pic:pic>
              </a:graphicData>
            </a:graphic>
          </wp:inline>
        </w:drawing>
      </w:r>
    </w:p>
    <w:p w14:paraId="36DC7ED3" w14:textId="6530C219" w:rsidR="000C3F2E" w:rsidRDefault="00CC6A24" w:rsidP="004F31DB">
      <w:pPr>
        <w:jc w:val="both"/>
      </w:pPr>
      <w:r>
        <w:lastRenderedPageBreak/>
        <w:t>A</w:t>
      </w:r>
      <w:r w:rsidR="00016CBB">
        <w:t xml:space="preserve"> clear divide in the two clusters cuts almost perfectly down the origin of the PC1 axis. PC1 is the component with the greatest influence over the dataset, so this result is not entirely surprising. As previously discussed, this </w:t>
      </w:r>
      <w:r w:rsidR="00DC163C" w:rsidRPr="00DC163C">
        <w:t>evidence suggests that the divide between individuals with higher ages, Cholesterol Levels, and BMIs may illustrate a significant risk profile and have a deeper connection to a better understanding of heart</w:t>
      </w:r>
      <w:r w:rsidR="00016CBB">
        <w:t xml:space="preserve"> disease risk. </w:t>
      </w:r>
    </w:p>
    <w:p w14:paraId="26BA8EEC" w14:textId="53C5C652" w:rsidR="00016CBB" w:rsidRDefault="00016CBB" w:rsidP="004F31DB">
      <w:pPr>
        <w:pStyle w:val="Subtitle"/>
        <w:jc w:val="both"/>
      </w:pPr>
      <w:r>
        <w:t>Four Clusters</w:t>
      </w:r>
    </w:p>
    <w:p w14:paraId="32C3D597" w14:textId="699269AA" w:rsidR="00016CBB" w:rsidRDefault="009F0A7C" w:rsidP="004F31DB">
      <w:pPr>
        <w:jc w:val="both"/>
      </w:pPr>
      <w:r w:rsidRPr="009F0A7C">
        <w:rPr>
          <w:noProof/>
        </w:rPr>
        <w:drawing>
          <wp:inline distT="0" distB="0" distL="0" distR="0" wp14:anchorId="30EC8509" wp14:editId="7F6BC3AD">
            <wp:extent cx="5528931" cy="5743080"/>
            <wp:effectExtent l="0" t="0" r="0" b="0"/>
            <wp:docPr id="214703233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32335" name="Picture 1" descr="A graph of a diagram&#10;&#10;Description automatically generated with medium confidence"/>
                    <pic:cNvPicPr/>
                  </pic:nvPicPr>
                  <pic:blipFill>
                    <a:blip r:embed="rId67"/>
                    <a:stretch>
                      <a:fillRect/>
                    </a:stretch>
                  </pic:blipFill>
                  <pic:spPr>
                    <a:xfrm>
                      <a:off x="0" y="0"/>
                      <a:ext cx="5550567" cy="5765554"/>
                    </a:xfrm>
                    <a:prstGeom prst="rect">
                      <a:avLst/>
                    </a:prstGeom>
                  </pic:spPr>
                </pic:pic>
              </a:graphicData>
            </a:graphic>
          </wp:inline>
        </w:drawing>
      </w:r>
    </w:p>
    <w:p w14:paraId="0E4F984C" w14:textId="3D9CE832" w:rsidR="00393039" w:rsidRDefault="00393039" w:rsidP="004F31DB">
      <w:pPr>
        <w:jc w:val="both"/>
      </w:pPr>
      <w:r w:rsidRPr="00393039">
        <w:rPr>
          <w:noProof/>
        </w:rPr>
        <w:lastRenderedPageBreak/>
        <w:drawing>
          <wp:inline distT="0" distB="0" distL="0" distR="0" wp14:anchorId="4784A998" wp14:editId="68257C87">
            <wp:extent cx="5422605" cy="5632635"/>
            <wp:effectExtent l="0" t="0" r="635" b="0"/>
            <wp:docPr id="1458588228" name="Picture 1" descr="A graph with a grid and a grid with a colored clus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8228" name="Picture 1" descr="A graph with a grid and a grid with a colored cluster&#10;&#10;Description automatically generated with medium confidence"/>
                    <pic:cNvPicPr/>
                  </pic:nvPicPr>
                  <pic:blipFill>
                    <a:blip r:embed="rId68"/>
                    <a:stretch>
                      <a:fillRect/>
                    </a:stretch>
                  </pic:blipFill>
                  <pic:spPr>
                    <a:xfrm>
                      <a:off x="0" y="0"/>
                      <a:ext cx="5438615" cy="5649265"/>
                    </a:xfrm>
                    <a:prstGeom prst="rect">
                      <a:avLst/>
                    </a:prstGeom>
                  </pic:spPr>
                </pic:pic>
              </a:graphicData>
            </a:graphic>
          </wp:inline>
        </w:drawing>
      </w:r>
    </w:p>
    <w:p w14:paraId="68D7853C" w14:textId="33D08AD6" w:rsidR="00543675" w:rsidRDefault="009F0A7C" w:rsidP="004F31DB">
      <w:pPr>
        <w:jc w:val="both"/>
      </w:pPr>
      <w:r>
        <w:t xml:space="preserve">The </w:t>
      </w:r>
      <w:r w:rsidR="00CC6A24">
        <w:t>f</w:t>
      </w:r>
      <w:r>
        <w:t xml:space="preserve">our </w:t>
      </w:r>
      <w:r w:rsidR="00FD7CA5">
        <w:t xml:space="preserve">K-Means clusters </w:t>
      </w:r>
      <w:r w:rsidR="005E7BD3">
        <w:t>ar</w:t>
      </w:r>
      <w:r w:rsidR="00FD7CA5">
        <w:t>e</w:t>
      </w:r>
      <w:r>
        <w:t xml:space="preserve"> better than the </w:t>
      </w:r>
      <w:r w:rsidR="003749CB">
        <w:t>n</w:t>
      </w:r>
      <w:r>
        <w:t xml:space="preserve">on-PCA ones, but they still </w:t>
      </w:r>
      <w:r w:rsidR="00FD7CA5">
        <w:t>overlap</w:t>
      </w:r>
      <w:r>
        <w:t xml:space="preserve"> and </w:t>
      </w:r>
      <w:r w:rsidR="00CC6A24">
        <w:t xml:space="preserve">are </w:t>
      </w:r>
      <w:r w:rsidR="005E7BD3">
        <w:t>unclear</w:t>
      </w:r>
      <w:r>
        <w:t xml:space="preserve">. </w:t>
      </w:r>
      <w:r w:rsidR="005E7BD3">
        <w:t>A few patterns</w:t>
      </w:r>
      <w:r>
        <w:t xml:space="preserve"> are emerging</w:t>
      </w:r>
      <w:r w:rsidR="00CC6A24">
        <w:t>,</w:t>
      </w:r>
      <w:r>
        <w:t xml:space="preserve"> though. </w:t>
      </w:r>
      <w:r w:rsidR="00FE08B1">
        <w:t>A</w:t>
      </w:r>
      <w:r>
        <w:t xml:space="preserve"> </w:t>
      </w:r>
      <w:r w:rsidR="005E7BD3">
        <w:t>yellow cluster</w:t>
      </w:r>
      <w:r>
        <w:t xml:space="preserve"> </w:t>
      </w:r>
      <w:r w:rsidR="00FE08B1">
        <w:t>still dominates</w:t>
      </w:r>
      <w:r>
        <w:t xml:space="preserve"> the positive values of PC3. </w:t>
      </w:r>
      <w:r w:rsidR="00543675">
        <w:t xml:space="preserve">Positive PC3 is associated with high blood pressure and high Triglyceride levels but lower ages. This cluster could be another risk profile for young people with hypertension and high lipid counts, possibly due to something like obesity. </w:t>
      </w:r>
    </w:p>
    <w:p w14:paraId="5EF42D09" w14:textId="77777777" w:rsidR="00996844" w:rsidRDefault="00996844" w:rsidP="004F31DB">
      <w:pPr>
        <w:pStyle w:val="Subtitle"/>
        <w:jc w:val="both"/>
      </w:pPr>
    </w:p>
    <w:p w14:paraId="6F2B8C07" w14:textId="050D0136" w:rsidR="00A61F1E" w:rsidRDefault="00BF35B6" w:rsidP="004F31DB">
      <w:pPr>
        <w:pStyle w:val="Subtitle"/>
        <w:jc w:val="both"/>
      </w:pPr>
      <w:r>
        <w:lastRenderedPageBreak/>
        <w:t>Six Clusters</w:t>
      </w:r>
    </w:p>
    <w:p w14:paraId="09C4222A" w14:textId="256E699B" w:rsidR="00A61F1E" w:rsidRDefault="00A61F1E" w:rsidP="004F31DB">
      <w:pPr>
        <w:jc w:val="both"/>
      </w:pPr>
      <w:r w:rsidRPr="00A61F1E">
        <w:rPr>
          <w:noProof/>
        </w:rPr>
        <w:drawing>
          <wp:inline distT="0" distB="0" distL="0" distR="0" wp14:anchorId="17D63242" wp14:editId="6271C63E">
            <wp:extent cx="5353474" cy="5560827"/>
            <wp:effectExtent l="0" t="0" r="6350" b="1905"/>
            <wp:docPr id="2025292835" name="Picture 1" descr="A graph with a colorful explo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92835" name="Picture 1" descr="A graph with a colorful explosion&#10;&#10;Description automatically generated with medium confidence"/>
                    <pic:cNvPicPr/>
                  </pic:nvPicPr>
                  <pic:blipFill>
                    <a:blip r:embed="rId69"/>
                    <a:stretch>
                      <a:fillRect/>
                    </a:stretch>
                  </pic:blipFill>
                  <pic:spPr>
                    <a:xfrm>
                      <a:off x="0" y="0"/>
                      <a:ext cx="5391868" cy="5600708"/>
                    </a:xfrm>
                    <a:prstGeom prst="rect">
                      <a:avLst/>
                    </a:prstGeom>
                  </pic:spPr>
                </pic:pic>
              </a:graphicData>
            </a:graphic>
          </wp:inline>
        </w:drawing>
      </w:r>
    </w:p>
    <w:p w14:paraId="0C5CD4AA" w14:textId="072A99AB" w:rsidR="00393039" w:rsidRDefault="00393039" w:rsidP="004F31DB">
      <w:pPr>
        <w:jc w:val="both"/>
      </w:pPr>
      <w:r>
        <w:t xml:space="preserve">The clusters </w:t>
      </w:r>
      <w:r w:rsidR="00FE08B1">
        <w:t>remain</w:t>
      </w:r>
      <w:r>
        <w:t xml:space="preserve"> overlapping and lack definition</w:t>
      </w:r>
      <w:r w:rsidR="00FE08B1">
        <w:t>,</w:t>
      </w:r>
      <w:r>
        <w:t xml:space="preserve"> with six centroids. Yet there are still some features that stand out. In the bottom right-hand corner is a green region that distinguishes itself. This region maps to individuals with high levels of PC1 and low levels of PC2. Looking at the backside graph, the green cluster disappears, meaning it higher PC2 values are excluded from the grouping.</w:t>
      </w:r>
    </w:p>
    <w:p w14:paraId="16091B19" w14:textId="27DF585D" w:rsidR="003749CB" w:rsidRDefault="003749CB" w:rsidP="004F31DB">
      <w:pPr>
        <w:jc w:val="both"/>
      </w:pPr>
      <w:r w:rsidRPr="003749CB">
        <w:rPr>
          <w:noProof/>
        </w:rPr>
        <w:lastRenderedPageBreak/>
        <w:drawing>
          <wp:inline distT="0" distB="0" distL="0" distR="0" wp14:anchorId="3E4D9CAF" wp14:editId="7AA0AEE9">
            <wp:extent cx="5476309" cy="5688419"/>
            <wp:effectExtent l="0" t="0" r="0" b="1270"/>
            <wp:docPr id="1630754176" name="Picture 1" descr="A graph with a colorful explo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4176" name="Picture 1" descr="A graph with a colorful explosion&#10;&#10;Description automatically generated with medium confidence"/>
                    <pic:cNvPicPr/>
                  </pic:nvPicPr>
                  <pic:blipFill>
                    <a:blip r:embed="rId70"/>
                    <a:stretch>
                      <a:fillRect/>
                    </a:stretch>
                  </pic:blipFill>
                  <pic:spPr>
                    <a:xfrm>
                      <a:off x="0" y="0"/>
                      <a:ext cx="5497381" cy="5710307"/>
                    </a:xfrm>
                    <a:prstGeom prst="rect">
                      <a:avLst/>
                    </a:prstGeom>
                  </pic:spPr>
                </pic:pic>
              </a:graphicData>
            </a:graphic>
          </wp:inline>
        </w:drawing>
      </w:r>
    </w:p>
    <w:p w14:paraId="0E4A24E0" w14:textId="15317A6C" w:rsidR="00C7582B" w:rsidRDefault="00393039" w:rsidP="004F31DB">
      <w:pPr>
        <w:jc w:val="both"/>
      </w:pPr>
      <w:r>
        <w:t>PC2</w:t>
      </w:r>
      <w:r w:rsidR="00FC2E47">
        <w:t>’s main positive feature is Homocysteine Level</w:t>
      </w:r>
      <w:r w:rsidR="00CC6A24">
        <w:t>,</w:t>
      </w:r>
      <w:r w:rsidR="00FC2E47">
        <w:t xml:space="preserve"> with BMI and Cholesterol Level as weaker factors</w:t>
      </w:r>
      <w:r w:rsidR="00CC6A24">
        <w:t>,</w:t>
      </w:r>
      <w:r w:rsidR="00FC2E47">
        <w:t xml:space="preserve"> while its negative features are CRP Level, Fasting Blood Sugar, and Sleep Hours. This means that individuals </w:t>
      </w:r>
      <w:r w:rsidR="00CC6A24">
        <w:t>who</w:t>
      </w:r>
      <w:r w:rsidR="00FC2E47">
        <w:t xml:space="preserve"> land in the green region </w:t>
      </w:r>
      <w:r w:rsidR="00FE08B1">
        <w:t>may hav</w:t>
      </w:r>
      <w:r w:rsidR="00FC2E47">
        <w:t xml:space="preserve">e a risk profile for </w:t>
      </w:r>
      <w:r w:rsidR="00FE08B1">
        <w:t>diabetes</w:t>
      </w:r>
      <w:r w:rsidR="00FC2E47">
        <w:t xml:space="preserve"> or pre-diabet</w:t>
      </w:r>
      <w:r w:rsidR="00FE08B1">
        <w:t>es, characterized by</w:t>
      </w:r>
      <w:r w:rsidR="00FC2E47">
        <w:t xml:space="preserve"> higher CRP and fasting blood sugar measure</w:t>
      </w:r>
      <w:r w:rsidR="00CC6A24">
        <w:t>s</w:t>
      </w:r>
      <w:r w:rsidR="00FC2E47">
        <w:t>. Adding that to a positive value of PC1—that constitutes higher age, Cholesterol, and BMI</w:t>
      </w:r>
      <w:r w:rsidR="00C7582B">
        <w:t>—means this cluster could identify a subgroup of extreme</w:t>
      </w:r>
      <w:r w:rsidR="00DC163C">
        <w:t>-</w:t>
      </w:r>
      <w:r w:rsidR="00C7582B">
        <w:t>risk patients</w:t>
      </w:r>
      <w:r w:rsidR="00DC163C">
        <w:t>,</w:t>
      </w:r>
      <w:r w:rsidR="00C7582B">
        <w:t xml:space="preserve"> as both values of PC1 and PC2 are markers for heart disease. </w:t>
      </w:r>
    </w:p>
    <w:p w14:paraId="0D4001CC" w14:textId="468F7876" w:rsidR="00394B07" w:rsidRDefault="00CD7FB7" w:rsidP="004F31DB">
      <w:pPr>
        <w:pStyle w:val="Subtitle"/>
        <w:jc w:val="both"/>
      </w:pPr>
      <w:r>
        <w:lastRenderedPageBreak/>
        <w:t>Results</w:t>
      </w:r>
    </w:p>
    <w:p w14:paraId="709E11B9" w14:textId="0DFA703F" w:rsidR="00DE7E1C" w:rsidRDefault="00394B07" w:rsidP="004F31DB">
      <w:pPr>
        <w:jc w:val="both"/>
      </w:pPr>
      <w:r>
        <w:rPr>
          <w:noProof/>
        </w:rPr>
        <mc:AlternateContent>
          <mc:Choice Requires="wps">
            <w:drawing>
              <wp:anchor distT="0" distB="0" distL="114300" distR="114300" simplePos="0" relativeHeight="251663360" behindDoc="1" locked="0" layoutInCell="1" allowOverlap="1" wp14:anchorId="28111694" wp14:editId="28237E01">
                <wp:simplePos x="0" y="0"/>
                <wp:positionH relativeFrom="column">
                  <wp:posOffset>3459938</wp:posOffset>
                </wp:positionH>
                <wp:positionV relativeFrom="paragraph">
                  <wp:posOffset>2230431</wp:posOffset>
                </wp:positionV>
                <wp:extent cx="2455545" cy="159385"/>
                <wp:effectExtent l="0" t="0" r="0" b="5715"/>
                <wp:wrapTight wrapText="bothSides">
                  <wp:wrapPolygon edited="0">
                    <wp:start x="0" y="0"/>
                    <wp:lineTo x="0" y="20653"/>
                    <wp:lineTo x="21449" y="20653"/>
                    <wp:lineTo x="21449" y="0"/>
                    <wp:lineTo x="0" y="0"/>
                  </wp:wrapPolygon>
                </wp:wrapTight>
                <wp:docPr id="1246971500" name="Text Box 1"/>
                <wp:cNvGraphicFramePr/>
                <a:graphic xmlns:a="http://schemas.openxmlformats.org/drawingml/2006/main">
                  <a:graphicData uri="http://schemas.microsoft.com/office/word/2010/wordprocessingShape">
                    <wps:wsp>
                      <wps:cNvSpPr txBox="1"/>
                      <wps:spPr>
                        <a:xfrm>
                          <a:off x="0" y="0"/>
                          <a:ext cx="2455545" cy="159385"/>
                        </a:xfrm>
                        <a:prstGeom prst="rect">
                          <a:avLst/>
                        </a:prstGeom>
                        <a:solidFill>
                          <a:prstClr val="white"/>
                        </a:solidFill>
                        <a:ln>
                          <a:noFill/>
                        </a:ln>
                      </wps:spPr>
                      <wps:txbx>
                        <w:txbxContent>
                          <w:p w14:paraId="7BAB9CD8" w14:textId="57C1285A" w:rsidR="00394B07" w:rsidRPr="009F32D1" w:rsidRDefault="00394B07" w:rsidP="00394B07">
                            <w:pPr>
                              <w:pStyle w:val="Caption"/>
                            </w:pPr>
                            <w:r>
                              <w:t>Eigenvectors required for 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11694" id="_x0000_s1028" type="#_x0000_t202" style="position:absolute;left:0;text-align:left;margin-left:272.45pt;margin-top:175.6pt;width:193.35pt;height:12.5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" stroked="f">
                <v:textbox inset="0,0,0,0">
                  <w:txbxContent>
                    <w:p w14:paraId="7BAB9CD8" w14:textId="57C1285A" w:rsidR="00394B07" w:rsidRPr="009F32D1" w:rsidRDefault="00394B07" w:rsidP="00394B07">
                      <w:pPr>
                        <w:pStyle w:val="Caption"/>
                      </w:pPr>
                      <w:r>
                        <w:t>Eigenvectors required for 80%</w:t>
                      </w:r>
                    </w:p>
                  </w:txbxContent>
                </v:textbox>
                <w10:wrap type="tight"/>
              </v:shape>
            </w:pict>
          </mc:Fallback>
        </mc:AlternateContent>
      </w:r>
      <w:r w:rsidRPr="00DE7E1C">
        <w:rPr>
          <w:noProof/>
        </w:rPr>
        <w:drawing>
          <wp:anchor distT="0" distB="0" distL="114300" distR="114300" simplePos="0" relativeHeight="251661312" behindDoc="1" locked="0" layoutInCell="1" allowOverlap="1" wp14:anchorId="05B53935" wp14:editId="53F340F9">
            <wp:simplePos x="0" y="0"/>
            <wp:positionH relativeFrom="column">
              <wp:posOffset>3459938</wp:posOffset>
            </wp:positionH>
            <wp:positionV relativeFrom="paragraph">
              <wp:posOffset>970280</wp:posOffset>
            </wp:positionV>
            <wp:extent cx="2051685" cy="1261110"/>
            <wp:effectExtent l="0" t="0" r="5715" b="0"/>
            <wp:wrapTight wrapText="bothSides">
              <wp:wrapPolygon edited="0">
                <wp:start x="0" y="0"/>
                <wp:lineTo x="0" y="21317"/>
                <wp:lineTo x="21526" y="21317"/>
                <wp:lineTo x="21526" y="0"/>
                <wp:lineTo x="0" y="0"/>
              </wp:wrapPolygon>
            </wp:wrapTight>
            <wp:docPr id="91269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92887" name=""/>
                    <pic:cNvPicPr/>
                  </pic:nvPicPr>
                  <pic:blipFill>
                    <a:blip r:embed="rId71">
                      <a:extLst>
                        <a:ext uri="{28A0092B-C50C-407E-A947-70E740481C1C}">
                          <a14:useLocalDpi xmlns:a14="http://schemas.microsoft.com/office/drawing/2010/main" val="0"/>
                        </a:ext>
                      </a:extLst>
                    </a:blip>
                    <a:stretch>
                      <a:fillRect/>
                    </a:stretch>
                  </pic:blipFill>
                  <pic:spPr>
                    <a:xfrm>
                      <a:off x="0" y="0"/>
                      <a:ext cx="2051685" cy="1261110"/>
                    </a:xfrm>
                    <a:prstGeom prst="rect">
                      <a:avLst/>
                    </a:prstGeom>
                  </pic:spPr>
                </pic:pic>
              </a:graphicData>
            </a:graphic>
            <wp14:sizeRelH relativeFrom="page">
              <wp14:pctWidth>0</wp14:pctWidth>
            </wp14:sizeRelH>
            <wp14:sizeRelV relativeFrom="page">
              <wp14:pctHeight>0</wp14:pctHeight>
            </wp14:sizeRelV>
          </wp:anchor>
        </w:drawing>
      </w:r>
      <w:r w:rsidR="00C7582B">
        <w:t>The PCA analysis was more fruitful and informative th</w:t>
      </w:r>
      <w:r w:rsidR="00CC6A24">
        <w:t>a</w:t>
      </w:r>
      <w:r w:rsidR="00C7582B">
        <w:t>n the non-PCA one. The clusters that emerged were more defined</w:t>
      </w:r>
      <w:r w:rsidR="00DC163C">
        <w:t>,</w:t>
      </w:r>
      <w:r w:rsidR="00C7582B">
        <w:t xml:space="preserve"> both visually and logically</w:t>
      </w:r>
      <w:r w:rsidR="00DC163C">
        <w:t>,</w:t>
      </w:r>
      <w:r w:rsidR="00C7582B">
        <w:t xml:space="preserve"> </w:t>
      </w:r>
      <w:r w:rsidR="00DC163C">
        <w:t>based on</w:t>
      </w:r>
      <w:r w:rsidR="00C7582B">
        <w:t xml:space="preserve"> the data. However, the concern is the relative eigenvalue scores from the beginning. The three PC dimensions accounted for </w:t>
      </w:r>
      <w:r w:rsidR="00DC163C">
        <w:t xml:space="preserve">only </w:t>
      </w:r>
      <w:r w:rsidR="00C7582B">
        <w:t xml:space="preserve">about 34% of the variance in the data, </w:t>
      </w:r>
      <w:r w:rsidR="00DC163C">
        <w:t xml:space="preserve">which is </w:t>
      </w:r>
      <w:r w:rsidR="00C7582B">
        <w:t>not a</w:t>
      </w:r>
      <w:r w:rsidR="00DC163C">
        <w:t>n</w:t>
      </w:r>
      <w:r w:rsidR="00C7582B">
        <w:t xml:space="preserve"> </w:t>
      </w:r>
      <w:r w:rsidR="00DC163C">
        <w:t>excellen</w:t>
      </w:r>
      <w:r w:rsidR="00C7582B">
        <w:t>t measure for extracting usable insights.</w:t>
      </w:r>
      <w:r w:rsidR="00DE7E1C">
        <w:t xml:space="preserve"> If the PCA instance is change</w:t>
      </w:r>
      <w:r w:rsidR="00D95C05">
        <w:t>d</w:t>
      </w:r>
      <w:r w:rsidR="00DE7E1C">
        <w:t xml:space="preserve"> so that 80% of the variance must be explained by PC’s, the process results in </w:t>
      </w:r>
      <w:r w:rsidR="00CD7FB7">
        <w:t>eight</w:t>
      </w:r>
      <w:r w:rsidR="00DE7E1C">
        <w:t xml:space="preserve"> Eigenvalues. </w:t>
      </w:r>
    </w:p>
    <w:p w14:paraId="22EC031D" w14:textId="7BB51BA7" w:rsidR="00DE7E1C" w:rsidRDefault="00DE7E1C" w:rsidP="004F31DB">
      <w:pPr>
        <w:jc w:val="both"/>
      </w:pPr>
      <w:r>
        <w:t>The</w:t>
      </w:r>
      <w:r w:rsidR="00FD7CA5">
        <w:t xml:space="preserve"> original dataset had nine features</w:t>
      </w:r>
      <w:r>
        <w:t xml:space="preserve">, so to </w:t>
      </w:r>
      <w:r w:rsidR="00FD7CA5">
        <w:t>explain</w:t>
      </w:r>
      <w:r>
        <w:t xml:space="preserve"> an acceptable amount of variance, PCA analysis only </w:t>
      </w:r>
      <w:r w:rsidR="00DC163C">
        <w:t>retain</w:t>
      </w:r>
      <w:r>
        <w:t>s one dimension in total</w:t>
      </w:r>
      <w:r w:rsidR="00D95C05">
        <w:t xml:space="preserve">, </w:t>
      </w:r>
      <w:r w:rsidR="00DC163C">
        <w:t xml:space="preserve">which is </w:t>
      </w:r>
      <w:r w:rsidR="00394B07">
        <w:t xml:space="preserve">not the </w:t>
      </w:r>
      <w:r w:rsidR="00FD7CA5">
        <w:t>desired outcome. Consider the correlation chart below t</w:t>
      </w:r>
      <w:r>
        <w:t xml:space="preserve">o see why PCA struggles to </w:t>
      </w:r>
      <w:r w:rsidR="00394B07">
        <w:t xml:space="preserve">reduce the dimensionality. </w:t>
      </w:r>
    </w:p>
    <w:p w14:paraId="79AD9068" w14:textId="56ABF1A7" w:rsidR="00394B07" w:rsidRDefault="00394B07" w:rsidP="004F31DB">
      <w:pPr>
        <w:jc w:val="both"/>
      </w:pPr>
      <w:r w:rsidRPr="00394B07">
        <w:rPr>
          <w:noProof/>
        </w:rPr>
        <w:drawing>
          <wp:inline distT="0" distB="0" distL="0" distR="0" wp14:anchorId="1D627228" wp14:editId="09A8421D">
            <wp:extent cx="4453128" cy="3749040"/>
            <wp:effectExtent l="0" t="0" r="5080" b="0"/>
            <wp:docPr id="26855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0662" name=""/>
                    <pic:cNvPicPr/>
                  </pic:nvPicPr>
                  <pic:blipFill>
                    <a:blip r:embed="rId72"/>
                    <a:stretch>
                      <a:fillRect/>
                    </a:stretch>
                  </pic:blipFill>
                  <pic:spPr>
                    <a:xfrm>
                      <a:off x="0" y="0"/>
                      <a:ext cx="4453128" cy="3749040"/>
                    </a:xfrm>
                    <a:prstGeom prst="rect">
                      <a:avLst/>
                    </a:prstGeom>
                  </pic:spPr>
                </pic:pic>
              </a:graphicData>
            </a:graphic>
          </wp:inline>
        </w:drawing>
      </w:r>
    </w:p>
    <w:p w14:paraId="6643EBFF" w14:textId="7B5DBF36" w:rsidR="00656929" w:rsidRDefault="00394B07" w:rsidP="004F31DB">
      <w:pPr>
        <w:jc w:val="both"/>
      </w:pPr>
      <w:r>
        <w:lastRenderedPageBreak/>
        <w:t>The colors on the chart are slightly misleading because they only show the relative scale of the correlations. The right bar has the true correlation scores. There</w:t>
      </w:r>
      <w:r w:rsidR="00D95C05">
        <w:t>,</w:t>
      </w:r>
      <w:r>
        <w:t xml:space="preserve"> the maximum positive correlation is .03</w:t>
      </w:r>
      <w:r w:rsidR="00D95C05">
        <w:t>,</w:t>
      </w:r>
      <w:r>
        <w:t xml:space="preserve"> and the maximum negative correlation is .02. Weak correlation scores in most datasets are between .1 and .3. Every single </w:t>
      </w:r>
      <w:r w:rsidR="0079797B">
        <w:t xml:space="preserve">pair of variables in the data has a value under that threshold. The goal of PCA is </w:t>
      </w:r>
      <w:r w:rsidR="00D95C05">
        <w:t xml:space="preserve">to </w:t>
      </w:r>
      <w:r w:rsidR="0079797B">
        <w:t xml:space="preserve">remove </w:t>
      </w:r>
      <w:r w:rsidR="00D95C05">
        <w:t xml:space="preserve">the </w:t>
      </w:r>
      <w:r w:rsidR="0079797B">
        <w:t>correlation effect in multiple variables by reducing highly correlated features. However, with a dataset this free of any correlation effect, PCA struggles to meaningfully lower the dimensions because it doesn’t have obvious candidates to combine. Therefore, it is difficult to say if any insights gain</w:t>
      </w:r>
      <w:r w:rsidR="00D95C05">
        <w:t>ed</w:t>
      </w:r>
      <w:r w:rsidR="0079797B">
        <w:t xml:space="preserve"> from </w:t>
      </w:r>
      <w:r w:rsidR="00D95C05">
        <w:t xml:space="preserve">the </w:t>
      </w:r>
      <w:r w:rsidR="0079797B">
        <w:t>K</w:t>
      </w:r>
      <w:r w:rsidR="00D95C05">
        <w:t>-</w:t>
      </w:r>
      <w:r w:rsidR="0079797B">
        <w:t xml:space="preserve">Means process are trustworthy. The three </w:t>
      </w:r>
      <w:r w:rsidR="00D95C05">
        <w:t>PCs</w:t>
      </w:r>
      <w:r w:rsidR="0079797B">
        <w:t xml:space="preserve"> discussed could </w:t>
      </w:r>
      <w:r w:rsidR="00FE08B1">
        <w:t>indicate</w:t>
      </w:r>
      <w:r w:rsidR="0079797B">
        <w:t xml:space="preserve"> distinct groups of people that fit certain risk profile areas, but </w:t>
      </w:r>
      <w:r w:rsidR="00FE08B1">
        <w:t>the lack of</w:t>
      </w:r>
      <w:r w:rsidR="0079797B">
        <w:t xml:space="preserve"> information </w:t>
      </w:r>
      <w:r w:rsidR="00FD7CA5">
        <w:t>left</w:t>
      </w:r>
      <w:r w:rsidR="0079797B">
        <w:t xml:space="preserve"> much to be desired. The clearest observation gained from these exercises is that this dataset would benefit more from a different type of clustering or unsupervised analysis </w:t>
      </w:r>
      <w:r w:rsidR="00DC163C">
        <w:t>du</w:t>
      </w:r>
      <w:r w:rsidR="0079797B">
        <w:t xml:space="preserve">e </w:t>
      </w:r>
      <w:r w:rsidR="00DC163C">
        <w:t>to</w:t>
      </w:r>
      <w:r w:rsidR="0079797B">
        <w:t xml:space="preserve"> its even </w:t>
      </w:r>
      <w:r w:rsidR="00DC163C">
        <w:t>distribution</w:t>
      </w:r>
      <w:r w:rsidR="0079797B">
        <w:t xml:space="preserve"> </w:t>
      </w:r>
      <w:r w:rsidR="00D95C05">
        <w:t xml:space="preserve">of </w:t>
      </w:r>
      <w:r w:rsidR="0079797B">
        <w:t xml:space="preserve">data and lack of defined groups. </w:t>
      </w:r>
    </w:p>
    <w:p w14:paraId="0252A47C" w14:textId="77777777" w:rsidR="00283B80" w:rsidRDefault="00283B80">
      <w:pPr>
        <w:rPr>
          <w:rFonts w:asciiTheme="majorHAnsi" w:hAnsiTheme="majorHAnsi" w:cstheme="majorBidi"/>
          <w:b/>
          <w:caps/>
          <w:color w:val="2A2A2A" w:themeColor="text2"/>
          <w:sz w:val="28"/>
          <w:szCs w:val="26"/>
        </w:rPr>
      </w:pPr>
      <w:r>
        <w:br w:type="page"/>
      </w:r>
    </w:p>
    <w:p w14:paraId="4C8D49D6" w14:textId="16FCFBC0" w:rsidR="0079797B" w:rsidRDefault="00656929" w:rsidP="004F31DB">
      <w:pPr>
        <w:pStyle w:val="Heading2"/>
        <w:jc w:val="both"/>
      </w:pPr>
      <w:r>
        <w:lastRenderedPageBreak/>
        <w:t xml:space="preserve">AGGLOMERATIVE </w:t>
      </w:r>
      <w:r w:rsidR="00541480" w:rsidRPr="00541480">
        <w:t>hierarchical</w:t>
      </w:r>
      <w:r>
        <w:t xml:space="preserve"> CLUSTERING </w:t>
      </w:r>
    </w:p>
    <w:p w14:paraId="37A94485" w14:textId="293E6610" w:rsidR="006055C8" w:rsidRDefault="006055C8" w:rsidP="004F31DB">
      <w:pPr>
        <w:jc w:val="both"/>
      </w:pPr>
      <w:r>
        <w:t>Hierarchical Clustering creates clusters in a tree</w:t>
      </w:r>
      <w:r w:rsidR="00D95C05">
        <w:t>-</w:t>
      </w:r>
      <w:r>
        <w:t xml:space="preserve">like structure where </w:t>
      </w:r>
      <w:r w:rsidR="00D95C05">
        <w:t>more similar points</w:t>
      </w:r>
      <w:r>
        <w:t xml:space="preserve"> are closer together. Agglomerative means that the algorithm starts with every point as its </w:t>
      </w:r>
      <w:r w:rsidR="00DC163C">
        <w:t xml:space="preserve">own </w:t>
      </w:r>
      <w:r>
        <w:t xml:space="preserve">cluster. The distance of every pair of points in the data is measured, and the pair with the shortest distance is made a cluster. This process is repeated </w:t>
      </w:r>
      <w:r w:rsidR="00D95C05">
        <w:t xml:space="preserve">until </w:t>
      </w:r>
      <w:r>
        <w:t xml:space="preserve">only one cluster remains. </w:t>
      </w:r>
      <w:r w:rsidR="00EF5EB6">
        <w:t xml:space="preserve">Here is a dendrogram for a sample of 100 points in the pre-PCA data. </w:t>
      </w:r>
    </w:p>
    <w:p w14:paraId="2D94A49C" w14:textId="7E6B846F" w:rsidR="00EF5EB6" w:rsidRDefault="00EF5EB6" w:rsidP="004F31DB">
      <w:pPr>
        <w:jc w:val="both"/>
      </w:pPr>
      <w:r w:rsidRPr="00EF5EB6">
        <w:rPr>
          <w:noProof/>
        </w:rPr>
        <w:drawing>
          <wp:inline distT="0" distB="0" distL="0" distR="0" wp14:anchorId="7DC48D88" wp14:editId="161FDFBD">
            <wp:extent cx="5282113" cy="5943600"/>
            <wp:effectExtent l="0" t="0" r="1270" b="0"/>
            <wp:docPr id="1750978888" name="Picture 1"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8888" name="Picture 1" descr="A chart of a diagram&#10;&#10;Description automatically generated with medium confidence"/>
                    <pic:cNvPicPr/>
                  </pic:nvPicPr>
                  <pic:blipFill>
                    <a:blip r:embed="rId73"/>
                    <a:stretch>
                      <a:fillRect/>
                    </a:stretch>
                  </pic:blipFill>
                  <pic:spPr>
                    <a:xfrm>
                      <a:off x="0" y="0"/>
                      <a:ext cx="5290581" cy="5953129"/>
                    </a:xfrm>
                    <a:prstGeom prst="rect">
                      <a:avLst/>
                    </a:prstGeom>
                  </pic:spPr>
                </pic:pic>
              </a:graphicData>
            </a:graphic>
          </wp:inline>
        </w:drawing>
      </w:r>
    </w:p>
    <w:p w14:paraId="1CCE745F" w14:textId="701C31AE" w:rsidR="00EF5EB6" w:rsidRDefault="00EF5EB6" w:rsidP="004F31DB">
      <w:pPr>
        <w:jc w:val="both"/>
      </w:pPr>
      <w:r>
        <w:lastRenderedPageBreak/>
        <w:t xml:space="preserve">A sample of the original data was used because there </w:t>
      </w:r>
      <w:r w:rsidR="00FE08B1">
        <w:t>we</w:t>
      </w:r>
      <w:r>
        <w:t>re too many data points for a dendrogram</w:t>
      </w:r>
      <w:r w:rsidR="00FE08B1">
        <w:t>; however</w:t>
      </w:r>
      <w:r w:rsidR="00F75EC8">
        <w:t xml:space="preserve">, analysis </w:t>
      </w:r>
      <w:r w:rsidR="00FE08B1">
        <w:t xml:space="preserve">was performed </w:t>
      </w:r>
      <w:r w:rsidR="00F75EC8">
        <w:t xml:space="preserve">on the </w:t>
      </w:r>
      <w:r w:rsidR="00FE08B1">
        <w:t>entir</w:t>
      </w:r>
      <w:r w:rsidR="00F75EC8">
        <w:t>e dataset.</w:t>
      </w:r>
      <w:r w:rsidR="002C3C13">
        <w:t xml:space="preserve"> The data is so evenly separated that the clustering struggles to get meaningful</w:t>
      </w:r>
      <w:r w:rsidR="00F75EC8">
        <w:t xml:space="preserve"> results</w:t>
      </w:r>
      <w:r w:rsidR="002C3C13">
        <w:t>. Even though it’s only a sample</w:t>
      </w:r>
      <w:r w:rsidR="00F75EC8">
        <w:t xml:space="preserve">, the graph above illustrates this issue. </w:t>
      </w:r>
      <w:r w:rsidR="002C3C13">
        <w:t xml:space="preserve">All the initial merges </w:t>
      </w:r>
      <w:r w:rsidR="000A009B">
        <w:t>appear</w:t>
      </w:r>
      <w:r w:rsidR="00F75EC8">
        <w:t xml:space="preserve"> </w:t>
      </w:r>
      <w:r w:rsidR="002C3C13">
        <w:t>high up in the chart</w:t>
      </w:r>
      <w:r w:rsidR="000A009B">
        <w:t>,</w:t>
      </w:r>
      <w:r w:rsidR="002C3C13">
        <w:t xml:space="preserve"> then the</w:t>
      </w:r>
      <w:r w:rsidR="000A009B">
        <w:t>y</w:t>
      </w:r>
      <w:r w:rsidR="002C3C13">
        <w:t xml:space="preserve"> sharply accelerate at the end. This </w:t>
      </w:r>
      <w:r w:rsidR="00F75EC8">
        <w:t xml:space="preserve">trend </w:t>
      </w:r>
      <w:r w:rsidR="000A009B">
        <w:t>suggest</w:t>
      </w:r>
      <w:r w:rsidR="00DC163C" w:rsidRPr="00DC163C">
        <w:t xml:space="preserve">s that the largest gaps </w:t>
      </w:r>
      <w:r w:rsidR="000A009B">
        <w:t xml:space="preserve">typically </w:t>
      </w:r>
      <w:r w:rsidR="00DC163C" w:rsidRPr="00DC163C">
        <w:t xml:space="preserve">occur during the </w:t>
      </w:r>
      <w:r w:rsidR="000A009B">
        <w:t>initial</w:t>
      </w:r>
      <w:r w:rsidR="00DC163C" w:rsidRPr="00DC163C">
        <w:t xml:space="preserve"> merge when creating the clusters.</w:t>
      </w:r>
      <w:r w:rsidR="00F75EC8">
        <w:t xml:space="preserve"> This would not be the case if there were defined blobs of data</w:t>
      </w:r>
      <w:r w:rsidR="00D95C05">
        <w:t>,</w:t>
      </w:r>
      <w:r w:rsidR="00F75EC8">
        <w:t xml:space="preserve"> as they would merge lower in the graph and then connect to others higher up with longer distances. This data is the opposite</w:t>
      </w:r>
      <w:r w:rsidR="00AD0BA8">
        <w:t xml:space="preserve">. There is </w:t>
      </w:r>
      <w:r w:rsidR="00FE08B1">
        <w:t>insufficient</w:t>
      </w:r>
      <w:r w:rsidR="00AD0BA8">
        <w:t xml:space="preserve"> separation, and the only reason </w:t>
      </w:r>
      <w:r w:rsidR="00FE08B1">
        <w:t>for the</w:t>
      </w:r>
      <w:r w:rsidR="00AD0BA8">
        <w:t xml:space="preserve"> separation on the chart above is </w:t>
      </w:r>
      <w:r w:rsidR="00FE08B1">
        <w:t>due to</w:t>
      </w:r>
      <w:r w:rsidR="00AD0BA8">
        <w:t xml:space="preserve"> its sample size. </w:t>
      </w:r>
    </w:p>
    <w:p w14:paraId="747FB590" w14:textId="105F5D84" w:rsidR="00B94B1D" w:rsidRDefault="00F75EC8" w:rsidP="004F31DB">
      <w:pPr>
        <w:jc w:val="both"/>
      </w:pPr>
      <w:r>
        <w:t>Comparing the K</w:t>
      </w:r>
      <w:r w:rsidR="00D95C05">
        <w:t>-</w:t>
      </w:r>
      <w:r>
        <w:t xml:space="preserve">Means and Agglomerative Hierarchical Clustering </w:t>
      </w:r>
      <w:r w:rsidR="00A5383C">
        <w:t>a</w:t>
      </w:r>
      <w:r>
        <w:t>naly</w:t>
      </w:r>
      <w:r w:rsidR="00A5383C">
        <w:t>ses</w:t>
      </w:r>
      <w:r w:rsidR="00FE08B1">
        <w:t xml:space="preserve"> reveals that</w:t>
      </w:r>
      <w:r w:rsidR="00A5383C">
        <w:t xml:space="preserve"> both </w:t>
      </w:r>
      <w:r w:rsidR="00FE08B1">
        <w:t>methods hav</w:t>
      </w:r>
      <w:r w:rsidR="00A5383C">
        <w:t xml:space="preserve">e limitations </w:t>
      </w:r>
      <w:r w:rsidR="00FE08B1">
        <w:t>when applied to</w:t>
      </w:r>
      <w:r w:rsidR="00A5383C">
        <w:t xml:space="preserve"> </w:t>
      </w:r>
      <w:r w:rsidR="00FE08B1">
        <w:t>specific</w:t>
      </w:r>
      <w:r w:rsidR="00A5383C">
        <w:t xml:space="preserve"> datasets.</w:t>
      </w:r>
      <w:r w:rsidR="000A706F">
        <w:t xml:space="preserve"> K</w:t>
      </w:r>
      <w:r w:rsidR="00D95C05">
        <w:t>-</w:t>
      </w:r>
      <w:r w:rsidR="000A706F">
        <w:t xml:space="preserve">Means and AHC (using </w:t>
      </w:r>
      <w:r w:rsidR="00D95C05">
        <w:t>W</w:t>
      </w:r>
      <w:r w:rsidR="000A706F">
        <w:t xml:space="preserve">ard’s </w:t>
      </w:r>
      <w:r w:rsidR="00FD7CA5">
        <w:t>linkage method</w:t>
      </w:r>
      <w:r w:rsidR="000A706F">
        <w:t>) assume that the clusters are circular or spherical, and the dataset lacks those separations. The biomarker data is more continuous</w:t>
      </w:r>
      <w:r w:rsidR="00FE08B1">
        <w:t>,</w:t>
      </w:r>
      <w:r w:rsidR="000A706F">
        <w:t xml:space="preserve"> </w:t>
      </w:r>
      <w:r w:rsidR="00FE08B1">
        <w:t>following</w:t>
      </w:r>
      <w:r w:rsidR="000A706F">
        <w:t xml:space="preserve"> a normal distribution curve</w:t>
      </w:r>
      <w:r w:rsidR="00FE08B1">
        <w:t>,</w:t>
      </w:r>
      <w:r w:rsidR="000A706F">
        <w:t xml:space="preserve"> rather than c</w:t>
      </w:r>
      <w:r w:rsidR="00D95C05">
        <w:t>luster</w:t>
      </w:r>
      <w:r w:rsidR="000A706F">
        <w:t>ing in di</w:t>
      </w:r>
      <w:r w:rsidR="00FE08B1">
        <w:t>stinc</w:t>
      </w:r>
      <w:r w:rsidR="000A706F">
        <w:t>t areas. Lacking the inh</w:t>
      </w:r>
      <w:r w:rsidR="00B94B1D">
        <w:t xml:space="preserve">erent structure assumed by these methods, the results are a mixed data of inconsistent and uninformative pieces. </w:t>
      </w:r>
      <w:r w:rsidR="00FD7CA5">
        <w:t>S</w:t>
      </w:r>
      <w:r w:rsidR="00D95C05">
        <w:t>ome clusters</w:t>
      </w:r>
      <w:r w:rsidR="00B94B1D">
        <w:t xml:space="preserve"> form, but it is difficult to say what those </w:t>
      </w:r>
      <w:r w:rsidR="00D95C05">
        <w:t>represent</w:t>
      </w:r>
      <w:r w:rsidR="00B94B1D">
        <w:t xml:space="preserve">. Is it a real group of patients of similar types emerging from the data? Or is </w:t>
      </w:r>
      <w:r w:rsidR="00D95C05">
        <w:t xml:space="preserve">it </w:t>
      </w:r>
      <w:r w:rsidR="00B94B1D">
        <w:t>simply splitting the data arbitrarily at a random point because the algorithm doesn’t know what to do</w:t>
      </w:r>
      <w:r w:rsidR="00D95C05">
        <w:t>?</w:t>
      </w:r>
      <w:r w:rsidR="005D04A1">
        <w:t xml:space="preserve"> </w:t>
      </w:r>
      <w:r w:rsidR="00B94B1D">
        <w:t>A different form of unsupervised learning</w:t>
      </w:r>
      <w:r w:rsidR="00FE08B1">
        <w:t>,</w:t>
      </w:r>
      <w:r w:rsidR="00B94B1D">
        <w:t xml:space="preserve"> better suited for smooth data</w:t>
      </w:r>
      <w:r w:rsidR="00FE08B1">
        <w:t>,</w:t>
      </w:r>
      <w:r w:rsidR="00B94B1D">
        <w:t xml:space="preserve"> would be a </w:t>
      </w:r>
      <w:r w:rsidR="00FE08B1">
        <w:t>more effective</w:t>
      </w:r>
      <w:r w:rsidR="00B94B1D">
        <w:t xml:space="preserve"> approach to </w:t>
      </w:r>
      <w:r w:rsidR="00BF15A1">
        <w:t xml:space="preserve">confirm this clustering insight or </w:t>
      </w:r>
      <w:r w:rsidR="00FE08B1">
        <w:t>discover</w:t>
      </w:r>
      <w:r w:rsidR="00BF15A1">
        <w:t xml:space="preserve"> more. </w:t>
      </w:r>
    </w:p>
    <w:p w14:paraId="79F66140" w14:textId="1D765D91" w:rsidR="00BF15A1" w:rsidRDefault="00BF15A1" w:rsidP="004F31DB">
      <w:pPr>
        <w:jc w:val="both"/>
      </w:pPr>
      <w:r>
        <w:t>Looking at the confusion matri</w:t>
      </w:r>
      <w:r w:rsidR="00D95C05">
        <w:t>c</w:t>
      </w:r>
      <w:r>
        <w:t xml:space="preserve">es for all three </w:t>
      </w:r>
      <w:proofErr w:type="spellStart"/>
      <w:r>
        <w:t>clusterings</w:t>
      </w:r>
      <w:proofErr w:type="spellEnd"/>
      <w:r>
        <w:t>—K</w:t>
      </w:r>
      <w:r w:rsidR="00D95C05">
        <w:t>-</w:t>
      </w:r>
      <w:r>
        <w:t>Means without PCA, K</w:t>
      </w:r>
      <w:r w:rsidR="00D95C05">
        <w:t>-</w:t>
      </w:r>
      <w:r>
        <w:t xml:space="preserve">Means with PCA, and AHC—the patterns are the same. The value counts for </w:t>
      </w:r>
      <w:r w:rsidR="00D95C05">
        <w:t xml:space="preserve">the </w:t>
      </w:r>
      <w:r>
        <w:t xml:space="preserve">label of the original dataset are 5632 No’s and 1435 Yes’s. Each of </w:t>
      </w:r>
      <w:r w:rsidR="00D95C05">
        <w:t xml:space="preserve">the </w:t>
      </w:r>
      <w:r w:rsidR="005D04A1">
        <w:t>clustering methods</w:t>
      </w:r>
      <w:r>
        <w:t xml:space="preserve"> overpredicted the number of Yes’s</w:t>
      </w:r>
      <w:r w:rsidR="005D04A1">
        <w:t xml:space="preserve"> and underpredicted the </w:t>
      </w:r>
      <w:r w:rsidR="00D95C05">
        <w:t>number</w:t>
      </w:r>
      <w:r w:rsidR="005D04A1">
        <w:t xml:space="preserve"> of No’s. </w:t>
      </w:r>
    </w:p>
    <w:p w14:paraId="00A39E81" w14:textId="7429F2A9" w:rsidR="005D04A1" w:rsidRDefault="00CC5642" w:rsidP="004F31DB">
      <w:pPr>
        <w:jc w:val="both"/>
      </w:pPr>
      <w:r w:rsidRPr="005D04A1">
        <w:rPr>
          <w:noProof/>
        </w:rPr>
        <w:lastRenderedPageBreak/>
        <w:drawing>
          <wp:inline distT="0" distB="0" distL="0" distR="0" wp14:anchorId="017DCE61" wp14:editId="71253540">
            <wp:extent cx="2601177" cy="2158410"/>
            <wp:effectExtent l="0" t="0" r="2540" b="635"/>
            <wp:docPr id="19593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40420" name=""/>
                    <pic:cNvPicPr/>
                  </pic:nvPicPr>
                  <pic:blipFill>
                    <a:blip r:embed="rId74">
                      <a:extLst>
                        <a:ext uri="{28A0092B-C50C-407E-A947-70E740481C1C}">
                          <a14:useLocalDpi xmlns:a14="http://schemas.microsoft.com/office/drawing/2010/main" val="0"/>
                        </a:ext>
                      </a:extLst>
                    </a:blip>
                    <a:stretch>
                      <a:fillRect/>
                    </a:stretch>
                  </pic:blipFill>
                  <pic:spPr>
                    <a:xfrm>
                      <a:off x="0" y="0"/>
                      <a:ext cx="2654737" cy="2202854"/>
                    </a:xfrm>
                    <a:prstGeom prst="rect">
                      <a:avLst/>
                    </a:prstGeom>
                  </pic:spPr>
                </pic:pic>
              </a:graphicData>
            </a:graphic>
          </wp:inline>
        </w:drawing>
      </w:r>
      <w:r w:rsidRPr="005D04A1">
        <w:rPr>
          <w:noProof/>
        </w:rPr>
        <w:drawing>
          <wp:inline distT="0" distB="0" distL="0" distR="0" wp14:anchorId="084F4505" wp14:editId="49D7C314">
            <wp:extent cx="2860040" cy="2201055"/>
            <wp:effectExtent l="0" t="0" r="0" b="0"/>
            <wp:docPr id="146904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5594" name=""/>
                    <pic:cNvPicPr/>
                  </pic:nvPicPr>
                  <pic:blipFill>
                    <a:blip r:embed="rId75">
                      <a:extLst>
                        <a:ext uri="{28A0092B-C50C-407E-A947-70E740481C1C}">
                          <a14:useLocalDpi xmlns:a14="http://schemas.microsoft.com/office/drawing/2010/main" val="0"/>
                        </a:ext>
                      </a:extLst>
                    </a:blip>
                    <a:stretch>
                      <a:fillRect/>
                    </a:stretch>
                  </pic:blipFill>
                  <pic:spPr>
                    <a:xfrm>
                      <a:off x="0" y="0"/>
                      <a:ext cx="2900173" cy="2231941"/>
                    </a:xfrm>
                    <a:prstGeom prst="rect">
                      <a:avLst/>
                    </a:prstGeom>
                  </pic:spPr>
                </pic:pic>
              </a:graphicData>
            </a:graphic>
          </wp:inline>
        </w:drawing>
      </w:r>
    </w:p>
    <w:p w14:paraId="797782E6" w14:textId="370A45D8" w:rsidR="005D04A1" w:rsidRDefault="005D04A1" w:rsidP="004F31DB">
      <w:pPr>
        <w:jc w:val="both"/>
      </w:pPr>
      <w:r>
        <w:t xml:space="preserve">When given the task of dividing a dataset into two groups, a clustering algorithm will always attempt to </w:t>
      </w:r>
      <w:r w:rsidR="00FE08B1">
        <w:t>creat</w:t>
      </w:r>
      <w:r>
        <w:t xml:space="preserve">e groups </w:t>
      </w:r>
      <w:r w:rsidR="00FE08B1">
        <w:t>of equal size</w:t>
      </w:r>
      <w:r>
        <w:t xml:space="preserve">. However, with the imbalance of the labels in the dataset being so prominent, there was always going to be a disconnect between the two results. Therefore, the clusters and labels </w:t>
      </w:r>
      <w:r w:rsidR="00CC5642">
        <w:t xml:space="preserve">do not match well. </w:t>
      </w:r>
    </w:p>
    <w:p w14:paraId="0C4D02CD" w14:textId="77777777" w:rsidR="005E7BD3" w:rsidRDefault="005E7BD3">
      <w:r>
        <w:br w:type="page"/>
      </w:r>
    </w:p>
    <w:p w14:paraId="04E1639E" w14:textId="77777777" w:rsidR="005E7BD3" w:rsidRDefault="005E7BD3" w:rsidP="005E7BD3">
      <w:pPr>
        <w:pStyle w:val="Heading1"/>
      </w:pPr>
      <w:r>
        <w:lastRenderedPageBreak/>
        <w:t>LINEAR REGRESSION</w:t>
      </w:r>
    </w:p>
    <w:p w14:paraId="3E7F8FB3" w14:textId="6FF7E5F8" w:rsidR="008E5537" w:rsidRDefault="005E7BD3" w:rsidP="005E7BD3">
      <w:r>
        <w:t xml:space="preserve">Linear regression </w:t>
      </w:r>
      <w:r w:rsidR="00B45EDF">
        <w:t>u</w:t>
      </w:r>
      <w:r w:rsidR="00DC163C">
        <w:t>tiliz</w:t>
      </w:r>
      <w:r w:rsidR="00D76880">
        <w:t>es</w:t>
      </w:r>
      <w:r w:rsidR="00B45EDF">
        <w:t xml:space="preserve"> </w:t>
      </w:r>
      <w:r w:rsidR="00DC163C">
        <w:t>certain</w:t>
      </w:r>
      <w:r w:rsidR="00B45EDF">
        <w:t xml:space="preserve"> variables from the data to m</w:t>
      </w:r>
      <w:r w:rsidR="00DC163C">
        <w:t>odel</w:t>
      </w:r>
      <w:r w:rsidR="00B45EDF">
        <w:t xml:space="preserve"> a linear function </w:t>
      </w:r>
      <w:r w:rsidR="00D76880">
        <w:t>and</w:t>
      </w:r>
      <w:r w:rsidR="00B45EDF">
        <w:t xml:space="preserve"> predict the target feature of the data. It is a parametric model because it assumes </w:t>
      </w:r>
      <w:r w:rsidR="00DC163C">
        <w:t>a</w:t>
      </w:r>
      <w:r w:rsidR="00B45EDF">
        <w:t xml:space="preserve"> </w:t>
      </w:r>
      <w:r w:rsidR="00DC163C">
        <w:t>linear and fixed</w:t>
      </w:r>
      <w:r w:rsidR="00B45EDF">
        <w:t xml:space="preserve"> relationship between the dependent and independent variables. To that end, only continuous, quantitative values can be used in the analysis. Therefore, this section</w:t>
      </w:r>
      <w:r w:rsidR="00D76880">
        <w:t xml:space="preserve"> will focus</w:t>
      </w:r>
      <w:r w:rsidR="00B45EDF">
        <w:t xml:space="preserve"> on the health biometric results for all the patients. This includes measures </w:t>
      </w:r>
      <w:r w:rsidR="00DC163C">
        <w:t>such</w:t>
      </w:r>
      <w:r w:rsidR="00B45EDF">
        <w:t xml:space="preserve"> </w:t>
      </w:r>
      <w:r w:rsidR="00DC163C">
        <w:t>as c</w:t>
      </w:r>
      <w:r w:rsidR="00B45EDF">
        <w:t xml:space="preserve">holesterol, Fasting Blood Sugar, and CRP Level as independent variables, and the dependent variable will be blood pressure. Blood pressure was chosen as it is the </w:t>
      </w:r>
      <w:r w:rsidR="00D76880">
        <w:t>most significan</w:t>
      </w:r>
      <w:r w:rsidR="00B45EDF">
        <w:t>t indic</w:t>
      </w:r>
      <w:r w:rsidR="00D76880">
        <w:t>a</w:t>
      </w:r>
      <w:r w:rsidR="00B45EDF">
        <w:t>tor of health</w:t>
      </w:r>
      <w:r w:rsidR="00D76880">
        <w:t xml:space="preserve"> </w:t>
      </w:r>
      <w:r w:rsidR="00B45EDF">
        <w:t xml:space="preserve">disease risk in a single metric. Hypertension has been called the silent killer as </w:t>
      </w:r>
      <w:r w:rsidR="008E5537">
        <w:t>it can go unnoticed or uncared for years wi</w:t>
      </w:r>
      <w:r w:rsidR="00D76880">
        <w:t>thout</w:t>
      </w:r>
      <w:r w:rsidR="008E5537">
        <w:t xml:space="preserve"> issues, only to end in the devastation of a heart attack. </w:t>
      </w:r>
    </w:p>
    <w:p w14:paraId="59188521" w14:textId="7AF6E1EB" w:rsidR="008E5537" w:rsidRDefault="008E5537" w:rsidP="005E7BD3">
      <w:r>
        <w:t>Th</w:t>
      </w:r>
      <w:r w:rsidR="00D76880">
        <w:t>is regression model aim</w:t>
      </w:r>
      <w:r>
        <w:t xml:space="preserve">s to </w:t>
      </w:r>
      <w:r w:rsidR="00FE08B1">
        <w:t>identify the</w:t>
      </w:r>
      <w:r>
        <w:t xml:space="preserve"> factors </w:t>
      </w:r>
      <w:r w:rsidR="00FE08B1">
        <w:t xml:space="preserve">that </w:t>
      </w:r>
      <w:r>
        <w:t xml:space="preserve">contribute most to high blood pressure. It’s already well known that high blood pressure is a strong indicator </w:t>
      </w:r>
      <w:r w:rsidR="00D76880">
        <w:t>of</w:t>
      </w:r>
      <w:r>
        <w:t xml:space="preserve"> heart disease</w:t>
      </w:r>
      <w:r w:rsidR="00D76880">
        <w:t>. Still,</w:t>
      </w:r>
      <w:r>
        <w:t xml:space="preserve"> forming a regression equation with these features can illuminate which </w:t>
      </w:r>
      <w:r w:rsidR="00D76880">
        <w:t>reading</w:t>
      </w:r>
      <w:r>
        <w:t xml:space="preserve"> has the </w:t>
      </w:r>
      <w:r w:rsidR="00D76880">
        <w:t>most significan</w:t>
      </w:r>
      <w:r>
        <w:t>t effect on blood pressure</w:t>
      </w:r>
      <w:r w:rsidR="00D76880">
        <w:t>, revealing</w:t>
      </w:r>
      <w:r>
        <w:t xml:space="preserve"> what factors are best to address first with a person at risk. </w:t>
      </w:r>
    </w:p>
    <w:p w14:paraId="148A4EBD" w14:textId="34CB005C" w:rsidR="008E5537" w:rsidRDefault="008E5537" w:rsidP="005E7BD3">
      <w:r>
        <w:t xml:space="preserve">Here is the cleaned dataset for this section. The independent variables will be Cholesterol, Triglyceride Level, Fasting Blood Sugar, CRP Level, </w:t>
      </w:r>
      <w:r w:rsidR="00D76880">
        <w:t xml:space="preserve">and </w:t>
      </w:r>
      <w:r>
        <w:t xml:space="preserve">Homocysteine Level. The dependent variable will be Blood Pressure. </w:t>
      </w:r>
    </w:p>
    <w:p w14:paraId="3FF20331" w14:textId="77777777" w:rsidR="008E5537" w:rsidRDefault="008E5537" w:rsidP="005E7BD3">
      <w:r w:rsidRPr="008E5537">
        <w:rPr>
          <w:noProof/>
        </w:rPr>
        <w:lastRenderedPageBreak/>
        <w:drawing>
          <wp:inline distT="0" distB="0" distL="0" distR="0" wp14:anchorId="57A241FF" wp14:editId="4B5BB55D">
            <wp:extent cx="5308600" cy="4508500"/>
            <wp:effectExtent l="0" t="0" r="5715" b="0"/>
            <wp:docPr id="205497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3697" name=""/>
                    <pic:cNvPicPr/>
                  </pic:nvPicPr>
                  <pic:blipFill>
                    <a:blip r:embed="rId76"/>
                    <a:stretch>
                      <a:fillRect/>
                    </a:stretch>
                  </pic:blipFill>
                  <pic:spPr>
                    <a:xfrm>
                      <a:off x="0" y="0"/>
                      <a:ext cx="5308600" cy="4508500"/>
                    </a:xfrm>
                    <a:prstGeom prst="rect">
                      <a:avLst/>
                    </a:prstGeom>
                  </pic:spPr>
                </pic:pic>
              </a:graphicData>
            </a:graphic>
          </wp:inline>
        </w:drawing>
      </w:r>
    </w:p>
    <w:p w14:paraId="55AF5757" w14:textId="75310C80" w:rsidR="0078250A" w:rsidRDefault="008E5537" w:rsidP="005E7BD3">
      <w:r>
        <w:t xml:space="preserve">However, the p-values for each of these variables should be checked before </w:t>
      </w:r>
      <w:r w:rsidR="00D76880">
        <w:t>they are entered into the linear r</w:t>
      </w:r>
      <w:r>
        <w:t>egression algorithm. The p-value</w:t>
      </w:r>
      <w:r w:rsidR="00120B37">
        <w:t xml:space="preserve"> </w:t>
      </w:r>
      <w:r w:rsidR="00FE08B1">
        <w:t>indicates the likelihood</w:t>
      </w:r>
      <w:r w:rsidR="00120B37">
        <w:t xml:space="preserve"> that the features </w:t>
      </w:r>
      <w:r w:rsidR="00996844">
        <w:t>do not affect</w:t>
      </w:r>
      <w:r w:rsidR="00120B37">
        <w:t xml:space="preserve"> the dependent variable. A low p-value (usually below .05) means that the feature is </w:t>
      </w:r>
      <w:r w:rsidR="0078250A">
        <w:t>significant</w:t>
      </w:r>
      <w:r w:rsidR="00D76880">
        <w:t>,</w:t>
      </w:r>
      <w:r w:rsidR="0078250A">
        <w:t xml:space="preserve"> while a high p-value </w:t>
      </w:r>
      <w:r w:rsidR="00FE08B1">
        <w:t>indicate</w:t>
      </w:r>
      <w:r w:rsidR="0078250A">
        <w:t xml:space="preserve">s that </w:t>
      </w:r>
      <w:r w:rsidR="00D76880">
        <w:t xml:space="preserve">the </w:t>
      </w:r>
      <w:r w:rsidR="0078250A">
        <w:t xml:space="preserve">feature might not be adding to the effect at all. </w:t>
      </w:r>
    </w:p>
    <w:p w14:paraId="67F51C91" w14:textId="6D4845FC" w:rsidR="0078250A" w:rsidRDefault="0078250A" w:rsidP="005E7BD3">
      <w:r w:rsidRPr="0078250A">
        <w:rPr>
          <w:noProof/>
        </w:rPr>
        <w:drawing>
          <wp:inline distT="0" distB="0" distL="0" distR="0" wp14:anchorId="0EA6C869" wp14:editId="20CB8B6B">
            <wp:extent cx="5308600" cy="1605280"/>
            <wp:effectExtent l="0" t="0" r="0" b="0"/>
            <wp:docPr id="204289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3469" name=""/>
                    <pic:cNvPicPr/>
                  </pic:nvPicPr>
                  <pic:blipFill>
                    <a:blip r:embed="rId77">
                      <a:extLst>
                        <a:ext uri="{28A0092B-C50C-407E-A947-70E740481C1C}">
                          <a14:useLocalDpi xmlns:a14="http://schemas.microsoft.com/office/drawing/2010/main" val="0"/>
                        </a:ext>
                      </a:extLst>
                    </a:blip>
                    <a:stretch>
                      <a:fillRect/>
                    </a:stretch>
                  </pic:blipFill>
                  <pic:spPr>
                    <a:xfrm>
                      <a:off x="0" y="0"/>
                      <a:ext cx="5308600" cy="1605280"/>
                    </a:xfrm>
                    <a:prstGeom prst="rect">
                      <a:avLst/>
                    </a:prstGeom>
                  </pic:spPr>
                </pic:pic>
              </a:graphicData>
            </a:graphic>
          </wp:inline>
        </w:drawing>
      </w:r>
    </w:p>
    <w:p w14:paraId="3708A3EE" w14:textId="391E5163" w:rsidR="00104B9A" w:rsidRDefault="0078250A" w:rsidP="005E7BD3">
      <w:r>
        <w:lastRenderedPageBreak/>
        <w:t xml:space="preserve">This </w:t>
      </w:r>
      <w:r w:rsidR="00FE08B1">
        <w:t>is the result of</w:t>
      </w:r>
      <w:r>
        <w:t xml:space="preserve"> running a model summary on the entire dataset </w:t>
      </w:r>
      <w:r w:rsidR="00FE08B1">
        <w:t>using</w:t>
      </w:r>
      <w:r>
        <w:t xml:space="preserve"> the </w:t>
      </w:r>
      <w:proofErr w:type="spellStart"/>
      <w:r>
        <w:t>stat</w:t>
      </w:r>
      <w:r w:rsidR="00D76880">
        <w:t>smodels</w:t>
      </w:r>
      <w:proofErr w:type="spellEnd"/>
      <w:r w:rsidR="00D76880">
        <w:t xml:space="preserve"> API</w:t>
      </w:r>
      <w:r>
        <w:t xml:space="preserve"> for </w:t>
      </w:r>
      <w:r w:rsidR="00D76880">
        <w:t>P</w:t>
      </w:r>
      <w:r>
        <w:t>ython. The p-values are</w:t>
      </w:r>
      <w:r w:rsidR="00FD53C7">
        <w:t xml:space="preserve"> </w:t>
      </w:r>
      <w:r w:rsidR="00D76880">
        <w:t xml:space="preserve">in </w:t>
      </w:r>
      <w:r w:rsidR="00FD53C7">
        <w:t>the P&gt;|t| column in the table. All the p-values are 0.000</w:t>
      </w:r>
      <w:r w:rsidR="00D76880">
        <w:t>,</w:t>
      </w:r>
      <w:r w:rsidR="00FD53C7">
        <w:t xml:space="preserve"> which is a good sign that </w:t>
      </w:r>
      <w:proofErr w:type="gramStart"/>
      <w:r w:rsidR="00FD53C7">
        <w:t>all of</w:t>
      </w:r>
      <w:proofErr w:type="gramEnd"/>
      <w:r w:rsidR="00FD53C7">
        <w:t xml:space="preserve"> the features are important in the model, and there are other measures like the high T-scores for each feature that re</w:t>
      </w:r>
      <w:r w:rsidR="00D76880">
        <w:t xml:space="preserve"> which reinforces</w:t>
      </w:r>
      <w:r w:rsidR="00FD53C7">
        <w:t xml:space="preserve"> this idea.</w:t>
      </w:r>
    </w:p>
    <w:p w14:paraId="1961A700" w14:textId="6C138028" w:rsidR="00104B9A" w:rsidRDefault="00E02CDA" w:rsidP="005E7BD3">
      <w:r w:rsidRPr="00E02CDA">
        <w:rPr>
          <w:noProof/>
        </w:rPr>
        <w:drawing>
          <wp:inline distT="0" distB="0" distL="0" distR="0" wp14:anchorId="43286376" wp14:editId="3BED0E7A">
            <wp:extent cx="5486400" cy="4806315"/>
            <wp:effectExtent l="0" t="0" r="0" b="0"/>
            <wp:docPr id="5904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0108" name=""/>
                    <pic:cNvPicPr/>
                  </pic:nvPicPr>
                  <pic:blipFill>
                    <a:blip r:embed="rId78"/>
                    <a:stretch>
                      <a:fillRect/>
                    </a:stretch>
                  </pic:blipFill>
                  <pic:spPr>
                    <a:xfrm>
                      <a:off x="0" y="0"/>
                      <a:ext cx="5486400" cy="4806315"/>
                    </a:xfrm>
                    <a:prstGeom prst="rect">
                      <a:avLst/>
                    </a:prstGeom>
                  </pic:spPr>
                </pic:pic>
              </a:graphicData>
            </a:graphic>
          </wp:inline>
        </w:drawing>
      </w:r>
    </w:p>
    <w:p w14:paraId="656C055F" w14:textId="0D7141D8" w:rsidR="00E02CDA" w:rsidRDefault="00104B9A" w:rsidP="005E7BD3">
      <w:r>
        <w:t xml:space="preserve">This heatmap </w:t>
      </w:r>
      <w:r w:rsidR="00E02CDA">
        <w:t>shows that the pairwise relationship between the features is also very low. This i</w:t>
      </w:r>
      <w:r w:rsidR="00D76880">
        <w:t>ndicates</w:t>
      </w:r>
      <w:r w:rsidR="00E02CDA">
        <w:t xml:space="preserve"> that each variable </w:t>
      </w:r>
      <w:r w:rsidR="00FE08B1">
        <w:t>has an independent effect</w:t>
      </w:r>
      <w:r w:rsidR="00E02CDA">
        <w:t xml:space="preserve"> on the model. </w:t>
      </w:r>
    </w:p>
    <w:p w14:paraId="6FA43032" w14:textId="77777777" w:rsidR="00B40BC5" w:rsidRDefault="00E02CDA" w:rsidP="00E02CDA">
      <w:r>
        <w:t xml:space="preserve">After running the Linear Regression algorithm, this is the equation that the model presents: </w:t>
      </w:r>
    </w:p>
    <w:p w14:paraId="7B8A0010" w14:textId="4E4FD170" w:rsidR="00B40BC5" w:rsidRPr="00B40BC5" w:rsidRDefault="00E02CDA" w:rsidP="00E02CDA">
      <w:r>
        <w:t>Equation:</w:t>
      </w:r>
      <m:oMath>
        <m:r>
          <w:rPr>
            <w:rFonts w:ascii="Cambria Math" w:hAnsi="Cambria Math"/>
          </w:rPr>
          <m:t xml:space="preserve"> </m:t>
        </m:r>
      </m:oMath>
      <w:r w:rsidR="00B40BC5">
        <w:t xml:space="preserve"> </w:t>
      </w:r>
      <m:oMath>
        <m:r>
          <w:rPr>
            <w:rFonts w:ascii="Cambria Math" w:hAnsi="Cambria Math"/>
          </w:rPr>
          <m:t>Y= -.008x_1+.002x_2+.001x_3-.069x_4+.033x_5+151.70</m:t>
        </m:r>
      </m:oMath>
    </w:p>
    <w:p w14:paraId="70D4E1FD" w14:textId="236D2272" w:rsidR="00A40173" w:rsidRDefault="00B40BC5" w:rsidP="00E02CDA">
      <w:r>
        <w:lastRenderedPageBreak/>
        <w:t xml:space="preserve">Each X maps to one of the features from the dataset. The coefficients tell how much the dependent variable changes when the </w:t>
      </w:r>
      <w:r w:rsidR="00D76880">
        <w:t>in</w:t>
      </w:r>
      <w:r>
        <w:t>dependent variable moves one unit. For example, if</w:t>
      </w:r>
      <w:r w:rsidR="009E34B2">
        <w:t xml:space="preserve"> Cholesterol </w:t>
      </w:r>
      <w:r w:rsidR="009E34B2">
        <w:br/>
      </w:r>
      <w:r w:rsidR="00D76880">
        <w:t>If the l</w:t>
      </w:r>
      <w:r w:rsidR="009E34B2">
        <w:t>evel w</w:t>
      </w:r>
      <w:r w:rsidR="00D76880">
        <w:t>ere</w:t>
      </w:r>
      <w:r w:rsidR="009E34B2">
        <w:t xml:space="preserve"> to rise one unit, this model predicts that the patients’ blood pressure w</w:t>
      </w:r>
      <w:r w:rsidR="00D76880">
        <w:t>ould</w:t>
      </w:r>
      <w:r w:rsidR="009E34B2">
        <w:t xml:space="preserve"> drop by .8 percent</w:t>
      </w:r>
      <w:r w:rsidR="00D76880">
        <w:t xml:space="preserve"> if all other variables were constant</w:t>
      </w:r>
      <w:r w:rsidR="009E34B2">
        <w:t xml:space="preserve">. If a new patient </w:t>
      </w:r>
      <w:r w:rsidR="00DC163C">
        <w:t>were to co</w:t>
      </w:r>
      <w:r w:rsidR="009E34B2">
        <w:t xml:space="preserve">me into the hospital and </w:t>
      </w:r>
      <w:r w:rsidR="00DC163C">
        <w:t>receive</w:t>
      </w:r>
      <w:r w:rsidR="009E34B2">
        <w:t xml:space="preserve"> all these readings, the measurements could be plugged into the model</w:t>
      </w:r>
      <w:r w:rsidR="00D76880">
        <w:t>,</w:t>
      </w:r>
      <w:r w:rsidR="009E34B2">
        <w:t xml:space="preserve"> and an estimate of their blood pressure would be the result. However, this equation is useless. All the coefficients are so small that they have little impact on the predicted variable. </w:t>
      </w:r>
      <w:r w:rsidR="00D76880">
        <w:t>T</w:t>
      </w:r>
      <w:r w:rsidR="009E34B2">
        <w:t xml:space="preserve">his model took the average of all the blood pressures, used that as the intercept, and drew a straight line through the data. There’s no linear relationship because the slope of the line is essentially zero. There’s little to gain from this regression equation because its value doesn’t change even as the underlying features expand. </w:t>
      </w:r>
      <w:r w:rsidR="00EF4DDA">
        <w:t xml:space="preserve">Here is a representation using the two variables that have the </w:t>
      </w:r>
      <w:r w:rsidR="00D76880">
        <w:t>most significan</w:t>
      </w:r>
      <w:r w:rsidR="00EF4DDA">
        <w:t xml:space="preserve">t coefficients: CRP Level and homocysteine Level </w:t>
      </w:r>
    </w:p>
    <w:p w14:paraId="7D1D7509" w14:textId="77777777" w:rsidR="00D56DD7" w:rsidRDefault="00A40173" w:rsidP="007B48B0">
      <w:pPr>
        <w:jc w:val="center"/>
      </w:pPr>
      <w:r w:rsidRPr="00A40173">
        <w:rPr>
          <w:noProof/>
        </w:rPr>
        <w:drawing>
          <wp:inline distT="0" distB="0" distL="0" distR="0" wp14:anchorId="296762BE" wp14:editId="75AF32E5">
            <wp:extent cx="3498112" cy="3623219"/>
            <wp:effectExtent l="0" t="0" r="0" b="0"/>
            <wp:docPr id="2967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3577" name=""/>
                    <pic:cNvPicPr/>
                  </pic:nvPicPr>
                  <pic:blipFill>
                    <a:blip r:embed="rId79"/>
                    <a:stretch>
                      <a:fillRect/>
                    </a:stretch>
                  </pic:blipFill>
                  <pic:spPr>
                    <a:xfrm>
                      <a:off x="0" y="0"/>
                      <a:ext cx="3572033" cy="3699784"/>
                    </a:xfrm>
                    <a:prstGeom prst="rect">
                      <a:avLst/>
                    </a:prstGeom>
                  </pic:spPr>
                </pic:pic>
              </a:graphicData>
            </a:graphic>
          </wp:inline>
        </w:drawing>
      </w:r>
    </w:p>
    <w:p w14:paraId="536B44FC" w14:textId="08F4B575" w:rsidR="00924BA6" w:rsidRDefault="00A40173" w:rsidP="00E02CDA">
      <w:r>
        <w:lastRenderedPageBreak/>
        <w:t xml:space="preserve">The regression plane is visible from this </w:t>
      </w:r>
      <w:proofErr w:type="gramStart"/>
      <w:r>
        <w:t>angle, but</w:t>
      </w:r>
      <w:proofErr w:type="gramEnd"/>
      <w:r>
        <w:t xml:space="preserve"> </w:t>
      </w:r>
      <w:r w:rsidR="002C6612">
        <w:t>note how it changes</w:t>
      </w:r>
      <w:r>
        <w:t xml:space="preserve"> when the</w:t>
      </w:r>
      <w:r w:rsidR="00924BA6">
        <w:t xml:space="preserve"> elevation </w:t>
      </w:r>
      <w:r w:rsidR="002C6612">
        <w:t>shift</w:t>
      </w:r>
      <w:r w:rsidR="00D76880">
        <w:t>s</w:t>
      </w:r>
      <w:r w:rsidR="00924BA6">
        <w:t>.</w:t>
      </w:r>
    </w:p>
    <w:p w14:paraId="3F64D877" w14:textId="55426850" w:rsidR="00924BA6" w:rsidRDefault="00924BA6" w:rsidP="00E02CDA">
      <w:r w:rsidRPr="00924BA6">
        <w:rPr>
          <w:noProof/>
        </w:rPr>
        <w:drawing>
          <wp:inline distT="0" distB="0" distL="0" distR="0" wp14:anchorId="7A996E37" wp14:editId="4A03E227">
            <wp:extent cx="5486400" cy="5602605"/>
            <wp:effectExtent l="0" t="0" r="0" b="0"/>
            <wp:docPr id="129857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0659" name=""/>
                    <pic:cNvPicPr/>
                  </pic:nvPicPr>
                  <pic:blipFill>
                    <a:blip r:embed="rId80"/>
                    <a:stretch>
                      <a:fillRect/>
                    </a:stretch>
                  </pic:blipFill>
                  <pic:spPr>
                    <a:xfrm>
                      <a:off x="0" y="0"/>
                      <a:ext cx="5486400" cy="5602605"/>
                    </a:xfrm>
                    <a:prstGeom prst="rect">
                      <a:avLst/>
                    </a:prstGeom>
                  </pic:spPr>
                </pic:pic>
              </a:graphicData>
            </a:graphic>
          </wp:inline>
        </w:drawing>
      </w:r>
    </w:p>
    <w:p w14:paraId="43075877" w14:textId="25098D81" w:rsidR="008E0E49" w:rsidRDefault="00924BA6" w:rsidP="008E0E49">
      <w:r>
        <w:t>The regression line is almost exactly at the mean of blood pressure, meaning the linear model is useless for analysis because it gives no insights into the data. Another example is the coefficient of determination (R-</w:t>
      </w:r>
      <w:r w:rsidR="002C6612">
        <w:t>squared</w:t>
      </w:r>
      <w:r>
        <w:t>)</w:t>
      </w:r>
      <w:r w:rsidR="00D76880">
        <w:t>,</w:t>
      </w:r>
      <w:r>
        <w:t xml:space="preserve"> which </w:t>
      </w:r>
      <w:r w:rsidR="002C6612">
        <w:t xml:space="preserve">initially </w:t>
      </w:r>
      <w:r w:rsidR="00DC163C">
        <w:t>appeared to be</w:t>
      </w:r>
      <w:r>
        <w:t xml:space="preserve"> </w:t>
      </w:r>
      <w:r w:rsidR="002C6612">
        <w:t>very</w:t>
      </w:r>
      <w:r>
        <w:t xml:space="preserve"> high</w:t>
      </w:r>
      <w:r w:rsidR="00D76880">
        <w:t>. Now,</w:t>
      </w:r>
      <w:r>
        <w:t xml:space="preserve"> after running the model</w:t>
      </w:r>
      <w:r w:rsidR="00D76880">
        <w:t>, it</w:t>
      </w:r>
      <w:r>
        <w:t xml:space="preserve"> has a value of </w:t>
      </w:r>
      <w:r w:rsidRPr="00924BA6">
        <w:t>0.0008994068296814817</w:t>
      </w:r>
      <w:r>
        <w:t>. A value of 0 on R-</w:t>
      </w:r>
      <w:r w:rsidR="00D76880">
        <w:t>s</w:t>
      </w:r>
      <w:r>
        <w:t xml:space="preserve">quared </w:t>
      </w:r>
      <w:r w:rsidR="002C6612">
        <w:t>indicates that</w:t>
      </w:r>
      <w:r>
        <w:t xml:space="preserve"> the mean value is provided every time, </w:t>
      </w:r>
      <w:r w:rsidR="002C6612">
        <w:t>which</w:t>
      </w:r>
      <w:r>
        <w:t xml:space="preserve"> is </w:t>
      </w:r>
      <w:r w:rsidR="002C6612">
        <w:t xml:space="preserve">precisely </w:t>
      </w:r>
      <w:r>
        <w:t xml:space="preserve">what this </w:t>
      </w:r>
      <w:r>
        <w:lastRenderedPageBreak/>
        <w:t xml:space="preserve">model </w:t>
      </w:r>
      <w:r w:rsidR="002C6612">
        <w:t>does: it simply provides</w:t>
      </w:r>
      <w:r>
        <w:t xml:space="preserve"> the mean of the blood pressure feature for every entry. </w:t>
      </w:r>
    </w:p>
    <w:p w14:paraId="38157B67" w14:textId="4CF7B922" w:rsidR="008E0E49" w:rsidRDefault="008E0E49" w:rsidP="008E0E49">
      <w:r>
        <w:t xml:space="preserve">These results </w:t>
      </w:r>
      <w:r w:rsidR="002C6612">
        <w:t>demon</w:t>
      </w:r>
      <w:r>
        <w:t xml:space="preserve">strate that a linear regression model is </w:t>
      </w:r>
      <w:r w:rsidR="002C6612">
        <w:t xml:space="preserve">not </w:t>
      </w:r>
      <w:r w:rsidR="00D76880">
        <w:t>suitable for this</w:t>
      </w:r>
      <w:r>
        <w:t xml:space="preserve"> data. Even though </w:t>
      </w:r>
      <w:proofErr w:type="gramStart"/>
      <w:r>
        <w:t>all of</w:t>
      </w:r>
      <w:proofErr w:type="gramEnd"/>
      <w:r>
        <w:t xml:space="preserve"> the variables used were quantitative values, there is too much variance and randomness in the data to </w:t>
      </w:r>
      <w:r w:rsidR="00D76880">
        <w:t>obtain</w:t>
      </w:r>
      <w:r>
        <w:t xml:space="preserve"> a reasonable linear function.</w:t>
      </w:r>
    </w:p>
    <w:p w14:paraId="14FF5D5D" w14:textId="41DD9B72" w:rsidR="008E0E49" w:rsidRPr="008E0E49" w:rsidRDefault="008E0E49" w:rsidP="008E0E49">
      <w:r w:rsidRPr="008E0E49">
        <w:rPr>
          <w:noProof/>
        </w:rPr>
        <w:drawing>
          <wp:inline distT="0" distB="0" distL="0" distR="0" wp14:anchorId="6DA12C0B" wp14:editId="1DD55EE3">
            <wp:extent cx="5194306" cy="5380075"/>
            <wp:effectExtent l="0" t="0" r="0" b="5080"/>
            <wp:docPr id="139416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7380" name=""/>
                    <pic:cNvPicPr/>
                  </pic:nvPicPr>
                  <pic:blipFill>
                    <a:blip r:embed="rId81"/>
                    <a:stretch>
                      <a:fillRect/>
                    </a:stretch>
                  </pic:blipFill>
                  <pic:spPr>
                    <a:xfrm>
                      <a:off x="0" y="0"/>
                      <a:ext cx="5206879" cy="5393098"/>
                    </a:xfrm>
                    <a:prstGeom prst="rect">
                      <a:avLst/>
                    </a:prstGeom>
                  </pic:spPr>
                </pic:pic>
              </a:graphicData>
            </a:graphic>
          </wp:inline>
        </w:drawing>
      </w:r>
    </w:p>
    <w:p w14:paraId="29F9941F" w14:textId="5E67D6EF" w:rsidR="00D56DD7" w:rsidRPr="00D56DD7" w:rsidRDefault="008E0E49">
      <w:r>
        <w:t>Looking at his plot, the data is again too evenly spread to put a plane through it that would f</w:t>
      </w:r>
      <w:r w:rsidR="00DC163C">
        <w:t>it</w:t>
      </w:r>
      <w:r>
        <w:t xml:space="preserve"> </w:t>
      </w:r>
      <w:r w:rsidR="00DC163C">
        <w:t>the</w:t>
      </w:r>
      <w:r>
        <w:t xml:space="preserve"> </w:t>
      </w:r>
      <w:r w:rsidR="00DC163C">
        <w:t>data well</w:t>
      </w:r>
      <w:r>
        <w:t xml:space="preserve">. That is why the linear model </w:t>
      </w:r>
      <w:r w:rsidR="00D76880">
        <w:t>struggles</w:t>
      </w:r>
      <w:r>
        <w:t xml:space="preserve"> to find any pattern to attach itself to in this </w:t>
      </w:r>
      <w:r w:rsidR="00D76880">
        <w:t>data type</w:t>
      </w:r>
      <w:r>
        <w:t xml:space="preserve">.  </w:t>
      </w:r>
    </w:p>
    <w:p w14:paraId="2D31C6CF" w14:textId="4A43E6C9" w:rsidR="009C6568" w:rsidRDefault="009C6568" w:rsidP="009C6568">
      <w:pPr>
        <w:pStyle w:val="Heading1"/>
      </w:pPr>
      <w:r>
        <w:lastRenderedPageBreak/>
        <w:t>LOGISTIC REGRESSION</w:t>
      </w:r>
    </w:p>
    <w:p w14:paraId="3D408B09" w14:textId="30D713C6" w:rsidR="00891FCF" w:rsidRDefault="009C6568" w:rsidP="009C6568">
      <w:r>
        <w:t xml:space="preserve">Since the biometric markers produced underwhelming results for the linear regression, the logistical regression analysis will take a different approach. This section will </w:t>
      </w:r>
      <w:r w:rsidR="00D76880">
        <w:t>focus</w:t>
      </w:r>
      <w:r>
        <w:t xml:space="preserve"> on the other variables in the original </w:t>
      </w:r>
      <w:r w:rsidR="005D620F">
        <w:t>data frame</w:t>
      </w:r>
      <w:r w:rsidR="00D76880">
        <w:t>,</w:t>
      </w:r>
      <w:r>
        <w:t xml:space="preserve"> </w:t>
      </w:r>
      <w:r w:rsidR="005D620F">
        <w:t xml:space="preserve">including some of the qualitative variables that have not been used until now. Most qualitative variables are already in binary form, either yes or no. These can be </w:t>
      </w:r>
      <w:r w:rsidR="002C6612">
        <w:t>easily convert</w:t>
      </w:r>
      <w:r w:rsidR="005D620F">
        <w:t>ed into numerical values using one-hot encoding. Since these only have two options, one</w:t>
      </w:r>
      <w:r w:rsidR="00D76880">
        <w:t>-</w:t>
      </w:r>
      <w:r w:rsidR="005D620F">
        <w:t xml:space="preserve">hot encoding will </w:t>
      </w:r>
      <w:r w:rsidR="00DC163C" w:rsidRPr="00DC163C">
        <w:t>convert them into a single column where a one represents 'Yes' and a zero represents 'No'.</w:t>
      </w:r>
      <w:r w:rsidR="005D620F">
        <w:t xml:space="preserve"> </w:t>
      </w:r>
    </w:p>
    <w:p w14:paraId="10708B70" w14:textId="2B6774AE" w:rsidR="00891FCF" w:rsidRDefault="005D620F" w:rsidP="009C6568">
      <w:r>
        <w:t>Now</w:t>
      </w:r>
      <w:r w:rsidR="00D76880">
        <w:t>,</w:t>
      </w:r>
      <w:r>
        <w:t xml:space="preserve"> the columns that are broken down into Low, Medium, and High are trickier. One-hot encoding could be used</w:t>
      </w:r>
      <w:r w:rsidR="002C6612">
        <w:t>; however, with</w:t>
      </w:r>
      <w:r>
        <w:t xml:space="preserve"> three options now, </w:t>
      </w:r>
      <w:r w:rsidR="002C6612">
        <w:t>i</w:t>
      </w:r>
      <w:r>
        <w:t xml:space="preserve">t would </w:t>
      </w:r>
      <w:r w:rsidR="002C6612">
        <w:t>result in</w:t>
      </w:r>
      <w:r>
        <w:t xml:space="preserve"> two columns for each feature encoded</w:t>
      </w:r>
      <w:r w:rsidR="00D76880">
        <w:t xml:space="preserve">, </w:t>
      </w:r>
      <w:r w:rsidR="00DC163C">
        <w:t>thereby</w:t>
      </w:r>
      <w:r>
        <w:t xml:space="preserve"> </w:t>
      </w:r>
      <w:r w:rsidR="002C6612">
        <w:t>increas</w:t>
      </w:r>
      <w:r w:rsidR="00DC163C">
        <w:t>ing</w:t>
      </w:r>
      <w:r>
        <w:t xml:space="preserve"> the data frame</w:t>
      </w:r>
      <w:r w:rsidR="000A009B">
        <w:t>'s dimensionality</w:t>
      </w:r>
      <w:r>
        <w:t>. Instead, ordinal encoding will be used. Low, Medium, and High have an instinct hierarchy</w:t>
      </w:r>
      <w:r w:rsidR="00D76880">
        <w:t>,</w:t>
      </w:r>
      <w:r>
        <w:t xml:space="preserve"> so it is possible to keep that relationship with numbers. Low will be one, Medium will be two, and High will be three. </w:t>
      </w:r>
    </w:p>
    <w:p w14:paraId="0FD09140" w14:textId="61F7C69F" w:rsidR="00891FCF" w:rsidRDefault="00891FCF" w:rsidP="009C6568">
      <w:r>
        <w:t xml:space="preserve">Once that encoding is done, the final variables for the analysis will be chosen. Lifestyle choices are the theme of this model, so all the variables will </w:t>
      </w:r>
      <w:r w:rsidR="00D76880">
        <w:t>reflect</w:t>
      </w:r>
      <w:r>
        <w:t xml:space="preserve"> patients</w:t>
      </w:r>
      <w:r w:rsidR="00D76880">
        <w:t>’</w:t>
      </w:r>
      <w:r>
        <w:t xml:space="preserve"> habits rather than biometric measures. To that end, the features selected for this analysis are Age, Exercise Habits, Alcohol Consumption, Stress Level, Sleep Hours, Sugar Consumption, Smoking, Family Heart Disease, and Diabetes.  </w:t>
      </w:r>
    </w:p>
    <w:p w14:paraId="57347EEC" w14:textId="77777777" w:rsidR="00891FCF" w:rsidRDefault="00891FCF" w:rsidP="009C6568"/>
    <w:p w14:paraId="5E9DA71E" w14:textId="77777777" w:rsidR="00891FCF" w:rsidRDefault="00891FCF" w:rsidP="009C6568"/>
    <w:p w14:paraId="4B9ECF90" w14:textId="77777777" w:rsidR="00891FCF" w:rsidRDefault="00891FCF" w:rsidP="009C6568"/>
    <w:p w14:paraId="4BAC5981" w14:textId="77777777" w:rsidR="00891FCF" w:rsidRDefault="00891FCF" w:rsidP="007B48B0">
      <w:pPr>
        <w:jc w:val="center"/>
      </w:pPr>
      <w:r w:rsidRPr="00891FCF">
        <w:rPr>
          <w:noProof/>
        </w:rPr>
        <w:lastRenderedPageBreak/>
        <w:drawing>
          <wp:inline distT="0" distB="0" distL="0" distR="0" wp14:anchorId="00760F3A" wp14:editId="0B83855D">
            <wp:extent cx="4423144" cy="2900129"/>
            <wp:effectExtent l="0" t="0" r="0" b="0"/>
            <wp:docPr id="153238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4731" name=""/>
                    <pic:cNvPicPr/>
                  </pic:nvPicPr>
                  <pic:blipFill>
                    <a:blip r:embed="rId82"/>
                    <a:stretch>
                      <a:fillRect/>
                    </a:stretch>
                  </pic:blipFill>
                  <pic:spPr>
                    <a:xfrm>
                      <a:off x="0" y="0"/>
                      <a:ext cx="4435995" cy="2908555"/>
                    </a:xfrm>
                    <a:prstGeom prst="rect">
                      <a:avLst/>
                    </a:prstGeom>
                  </pic:spPr>
                </pic:pic>
              </a:graphicData>
            </a:graphic>
          </wp:inline>
        </w:drawing>
      </w:r>
    </w:p>
    <w:p w14:paraId="39794797" w14:textId="17AA315E" w:rsidR="0045618C" w:rsidRDefault="0045618C" w:rsidP="009C6568">
      <w:r>
        <w:t>Now</w:t>
      </w:r>
      <w:r w:rsidR="00D76880">
        <w:t>,</w:t>
      </w:r>
      <w:r>
        <w:t xml:space="preserve"> using this many qualitative variables m</w:t>
      </w:r>
      <w:r w:rsidR="00996844">
        <w:t>ay</w:t>
      </w:r>
      <w:r>
        <w:t xml:space="preserve"> lead to inaccurate results </w:t>
      </w:r>
      <w:r w:rsidR="00996844">
        <w:t>due to</w:t>
      </w:r>
      <w:r>
        <w:t xml:space="preserve"> the l</w:t>
      </w:r>
      <w:r w:rsidR="00DC163C">
        <w:t>imited</w:t>
      </w:r>
      <w:r>
        <w:t xml:space="preserve"> information</w:t>
      </w:r>
      <w:r w:rsidR="00DC163C">
        <w:t xml:space="preserve"> available</w:t>
      </w:r>
      <w:r>
        <w:t xml:space="preserve">. However, seeing how all the other methods have yielded little usable insight, it’s worth the risk to try something completely different and view the results. </w:t>
      </w:r>
    </w:p>
    <w:p w14:paraId="65BCC1E5" w14:textId="528AE73F" w:rsidR="0045618C" w:rsidRDefault="00891FCF" w:rsidP="009C6568">
      <w:r>
        <w:t xml:space="preserve">Another concern </w:t>
      </w:r>
      <w:r w:rsidR="0045618C">
        <w:t xml:space="preserve">is that the labels </w:t>
      </w:r>
      <w:r w:rsidR="002C6612">
        <w:t>in</w:t>
      </w:r>
      <w:r w:rsidR="0045618C">
        <w:t xml:space="preserve"> the dataset are not well</w:t>
      </w:r>
      <w:r w:rsidR="002C6612">
        <w:t>-</w:t>
      </w:r>
      <w:r w:rsidR="0045618C">
        <w:t xml:space="preserve">balanced. </w:t>
      </w:r>
    </w:p>
    <w:p w14:paraId="31E1A848" w14:textId="3C4A697F" w:rsidR="005E7BD3" w:rsidRDefault="0045618C" w:rsidP="007B48B0">
      <w:pPr>
        <w:jc w:val="center"/>
      </w:pPr>
      <w:r w:rsidRPr="0045618C">
        <w:rPr>
          <w:noProof/>
        </w:rPr>
        <w:drawing>
          <wp:inline distT="0" distB="0" distL="0" distR="0" wp14:anchorId="0DBDF90B" wp14:editId="19495C75">
            <wp:extent cx="4221126" cy="3296777"/>
            <wp:effectExtent l="0" t="0" r="0" b="5715"/>
            <wp:docPr id="180256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0317" name=""/>
                    <pic:cNvPicPr/>
                  </pic:nvPicPr>
                  <pic:blipFill>
                    <a:blip r:embed="rId83"/>
                    <a:stretch>
                      <a:fillRect/>
                    </a:stretch>
                  </pic:blipFill>
                  <pic:spPr>
                    <a:xfrm>
                      <a:off x="0" y="0"/>
                      <a:ext cx="4234362" cy="3307115"/>
                    </a:xfrm>
                    <a:prstGeom prst="rect">
                      <a:avLst/>
                    </a:prstGeom>
                  </pic:spPr>
                </pic:pic>
              </a:graphicData>
            </a:graphic>
          </wp:inline>
        </w:drawing>
      </w:r>
      <w:r w:rsidR="009C6568">
        <w:br w:type="page"/>
      </w:r>
    </w:p>
    <w:p w14:paraId="6DD6F6E4" w14:textId="54A363CD" w:rsidR="0045618C" w:rsidRDefault="0045618C">
      <w:r>
        <w:lastRenderedPageBreak/>
        <w:t xml:space="preserve">Logistic regression doesn’t require that labels be balanced, but </w:t>
      </w:r>
      <w:r w:rsidR="00D76880">
        <w:t xml:space="preserve">if that is </w:t>
      </w:r>
      <w:r w:rsidR="00FE08B1">
        <w:t>mishandled</w:t>
      </w:r>
      <w:r w:rsidR="00D76880">
        <w:t xml:space="preserve">, </w:t>
      </w:r>
      <w:r>
        <w:t>it could lead to unexpected results. Therefore, under</w:t>
      </w:r>
      <w:r w:rsidR="00DC163C">
        <w:t>-</w:t>
      </w:r>
      <w:r>
        <w:t xml:space="preserve">sampling will be used to </w:t>
      </w:r>
      <w:r w:rsidR="00DC163C">
        <w:t>balance</w:t>
      </w:r>
      <w:r>
        <w:t xml:space="preserve"> the number of entries for each label. </w:t>
      </w:r>
    </w:p>
    <w:p w14:paraId="59B3B03B" w14:textId="77777777" w:rsidR="00241C49" w:rsidRDefault="00241C49" w:rsidP="007B48B0">
      <w:pPr>
        <w:jc w:val="center"/>
      </w:pPr>
      <w:r w:rsidRPr="00241C49">
        <w:rPr>
          <w:noProof/>
        </w:rPr>
        <w:drawing>
          <wp:inline distT="0" distB="0" distL="0" distR="0" wp14:anchorId="57C57413" wp14:editId="320A83CA">
            <wp:extent cx="4210493" cy="3288473"/>
            <wp:effectExtent l="0" t="0" r="0" b="1270"/>
            <wp:docPr id="214691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12419" name=""/>
                    <pic:cNvPicPr/>
                  </pic:nvPicPr>
                  <pic:blipFill>
                    <a:blip r:embed="rId84"/>
                    <a:stretch>
                      <a:fillRect/>
                    </a:stretch>
                  </pic:blipFill>
                  <pic:spPr>
                    <a:xfrm>
                      <a:off x="0" y="0"/>
                      <a:ext cx="4221787" cy="3297294"/>
                    </a:xfrm>
                    <a:prstGeom prst="rect">
                      <a:avLst/>
                    </a:prstGeom>
                  </pic:spPr>
                </pic:pic>
              </a:graphicData>
            </a:graphic>
          </wp:inline>
        </w:drawing>
      </w:r>
    </w:p>
    <w:p w14:paraId="276EBB9E" w14:textId="367B0002" w:rsidR="00241C49" w:rsidRDefault="002C6612">
      <w:r>
        <w:t>T</w:t>
      </w:r>
      <w:r w:rsidR="00241C49">
        <w:t xml:space="preserve">he data is </w:t>
      </w:r>
      <w:r>
        <w:t xml:space="preserve">now </w:t>
      </w:r>
      <w:r w:rsidR="00241C49">
        <w:t xml:space="preserve">finally ready for the logistical regression algorithm.  </w:t>
      </w:r>
    </w:p>
    <w:p w14:paraId="045D8D97" w14:textId="77777777" w:rsidR="00241C49" w:rsidRDefault="00241C49" w:rsidP="007B48B0">
      <w:pPr>
        <w:jc w:val="center"/>
      </w:pPr>
      <w:r w:rsidRPr="00241C49">
        <w:rPr>
          <w:noProof/>
        </w:rPr>
        <w:drawing>
          <wp:inline distT="0" distB="0" distL="0" distR="0" wp14:anchorId="0B3734F6" wp14:editId="297D6FA4">
            <wp:extent cx="4752754" cy="3189406"/>
            <wp:effectExtent l="0" t="0" r="0" b="0"/>
            <wp:docPr id="6238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37260" name=""/>
                    <pic:cNvPicPr/>
                  </pic:nvPicPr>
                  <pic:blipFill>
                    <a:blip r:embed="rId85"/>
                    <a:stretch>
                      <a:fillRect/>
                    </a:stretch>
                  </pic:blipFill>
                  <pic:spPr>
                    <a:xfrm>
                      <a:off x="0" y="0"/>
                      <a:ext cx="4758069" cy="3192972"/>
                    </a:xfrm>
                    <a:prstGeom prst="rect">
                      <a:avLst/>
                    </a:prstGeom>
                  </pic:spPr>
                </pic:pic>
              </a:graphicData>
            </a:graphic>
          </wp:inline>
        </w:drawing>
      </w:r>
    </w:p>
    <w:p w14:paraId="33F2775E" w14:textId="1ACC0765" w:rsidR="0066412F" w:rsidRDefault="00D56DD7">
      <w:r>
        <w:lastRenderedPageBreak/>
        <w:t>Hopefully</w:t>
      </w:r>
      <w:r w:rsidR="00D76880">
        <w:t>,</w:t>
      </w:r>
      <w:r>
        <w:t xml:space="preserve"> this model will illuminate what lifestyle factors play the </w:t>
      </w:r>
      <w:r w:rsidR="002C6612">
        <w:t>most significan</w:t>
      </w:r>
      <w:r>
        <w:t xml:space="preserve">t role in the development of heart disease. For example, if a </w:t>
      </w:r>
      <w:r w:rsidR="00DC163C" w:rsidRPr="00DC163C">
        <w:t>'yes' on the smoking feature raises the probability of heart disease prediction in the model by a significant factor, this would be a sign that smoking has a significant impact on the model's outcome, and it suggests that all patients with a 'yes' value should consider stopping.</w:t>
      </w:r>
      <w:r>
        <w:t xml:space="preserve"> </w:t>
      </w:r>
    </w:p>
    <w:p w14:paraId="764D4A6B" w14:textId="07A405AE" w:rsidR="0066412F" w:rsidRDefault="0066412F">
      <w:r>
        <w:t xml:space="preserve">Running the model on the training and test data yields the following linear equation. The coefficients are rounded to two decimal places. </w:t>
      </w:r>
      <w:r w:rsidR="00D76880">
        <w:t>This is a</w:t>
      </w:r>
      <w:r w:rsidR="00C446BE">
        <w:t xml:space="preserve"> linear equation without the sigmoid function. </w:t>
      </w:r>
    </w:p>
    <w:p w14:paraId="25306059" w14:textId="77777777" w:rsidR="0066412F" w:rsidRPr="0066412F" w:rsidRDefault="0066412F">
      <w:pPr>
        <w:rPr>
          <w:rFonts w:eastAsiaTheme="minorEastAsia"/>
        </w:rPr>
      </w:pPr>
      <m:oMathPara>
        <m:oMath>
          <m:r>
            <w:rPr>
              <w:rFonts w:ascii="Cambria Math" w:hAnsi="Cambria Math"/>
            </w:rPr>
            <m:t>y=0*age-.06*Exercise Habits+.02*Alcohol Consumption+</m:t>
          </m:r>
        </m:oMath>
      </m:oMathPara>
    </w:p>
    <w:p w14:paraId="2F951432" w14:textId="77777777" w:rsidR="0066412F" w:rsidRPr="0066412F" w:rsidRDefault="0066412F">
      <w:pPr>
        <w:rPr>
          <w:rFonts w:eastAsiaTheme="minorEastAsia"/>
        </w:rPr>
      </w:pPr>
      <m:oMathPara>
        <m:oMath>
          <m:r>
            <w:rPr>
              <w:rFonts w:ascii="Cambria Math" w:eastAsiaTheme="minorEastAsia" w:hAnsi="Cambria Math"/>
            </w:rPr>
            <m:t xml:space="preserve">0*Stress Level+.01*Sleep Hours+.04*Sugar Consumption+ </m:t>
          </m:r>
        </m:oMath>
      </m:oMathPara>
    </w:p>
    <w:p w14:paraId="0F0E54C6" w14:textId="55272B48" w:rsidR="0066412F" w:rsidRPr="0066412F" w:rsidRDefault="0066412F">
      <w:pPr>
        <w:rPr>
          <w:rFonts w:eastAsiaTheme="minorEastAsia"/>
        </w:rPr>
      </w:pPr>
      <m:oMathPara>
        <m:oMath>
          <m:r>
            <w:rPr>
              <w:rFonts w:ascii="Cambria Math" w:eastAsiaTheme="minorEastAsia" w:hAnsi="Cambria Math"/>
            </w:rPr>
            <m:t>.13*Smoking+.1*Family Heart Disease-.06*Diabetes-.06</m:t>
          </m:r>
        </m:oMath>
      </m:oMathPara>
    </w:p>
    <w:p w14:paraId="00647516" w14:textId="66075F45" w:rsidR="00C446BE" w:rsidRDefault="00C446BE">
      <w:r>
        <w:t xml:space="preserve">There is a </w:t>
      </w:r>
      <w:r w:rsidR="002C6612">
        <w:t>great deal</w:t>
      </w:r>
      <w:r>
        <w:t xml:space="preserve"> to unpack </w:t>
      </w:r>
      <w:r w:rsidR="002C6612">
        <w:t>in</w:t>
      </w:r>
      <w:r>
        <w:t xml:space="preserve"> this equation.</w:t>
      </w:r>
      <w:r w:rsidR="00D76880">
        <w:t xml:space="preserve"> Take</w:t>
      </w:r>
      <w:r>
        <w:t xml:space="preserve"> </w:t>
      </w:r>
      <w:r w:rsidR="00D76880">
        <w:t xml:space="preserve">an </w:t>
      </w:r>
      <w:r>
        <w:t xml:space="preserve">example of the equation in action. To highlight some of the problems with the equation, a new datapoint will be given the values that maximize each feature.  </w:t>
      </w:r>
      <w:r w:rsidR="00D56DD7">
        <w:t xml:space="preserve"> </w:t>
      </w:r>
    </w:p>
    <w:p w14:paraId="546ECFB8" w14:textId="77777777" w:rsidR="003B162B" w:rsidRDefault="00C446BE">
      <w:pPr>
        <w:rPr>
          <w:rFonts w:eastAsiaTheme="minorEastAsia"/>
          <w:sz w:val="20"/>
          <w:szCs w:val="20"/>
        </w:rPr>
      </w:pPr>
      <m:oMathPara>
        <m:oMath>
          <m:r>
            <w:rPr>
              <w:rFonts w:ascii="Cambria Math" w:hAnsi="Cambria Math"/>
              <w:sz w:val="20"/>
              <w:szCs w:val="20"/>
            </w:rPr>
            <m:t xml:space="preserve">0*80-.06*1+.02*1+0*3+.01*10+.04*3+.13*1+.1*1-.06*0- .06= .35 </m:t>
          </m:r>
        </m:oMath>
      </m:oMathPara>
    </w:p>
    <w:p w14:paraId="46AF3907" w14:textId="549F7ACF" w:rsidR="003B162B" w:rsidRDefault="00D76880">
      <w:r>
        <w:t>T</w:t>
      </w:r>
      <w:r w:rsidR="003B162B" w:rsidRPr="003B162B">
        <w:t>his</w:t>
      </w:r>
      <w:r w:rsidR="003B162B">
        <w:t xml:space="preserve"> new datapoint was constructed to give the maximum value that the equation could realistically </w:t>
      </w:r>
      <w:r w:rsidR="002C6612">
        <w:t>deliver</w:t>
      </w:r>
      <w:r w:rsidR="003B162B">
        <w:t xml:space="preserve">, </w:t>
      </w:r>
      <w:r>
        <w:t>which</w:t>
      </w:r>
      <w:r w:rsidR="003B162B">
        <w:t xml:space="preserve"> is only .35. Putting this value into the sigmoid function illustrates how low that number is compared to other Logistic Regression model</w:t>
      </w:r>
      <w:r w:rsidR="004D6D94">
        <w:t>s.</w:t>
      </w:r>
      <w:r w:rsidR="003B162B">
        <w:t xml:space="preserve"> </w:t>
      </w:r>
    </w:p>
    <w:p w14:paraId="41D2E771" w14:textId="41AAE591" w:rsidR="003B162B" w:rsidRDefault="003B162B">
      <w:pPr>
        <w:rPr>
          <w:rFonts w:eastAsiaTheme="minorEastAsia"/>
        </w:rPr>
      </w:pPr>
      <m:oMathPara>
        <m:oMath>
          <m:r>
            <w:rPr>
              <w:rFonts w:ascii="Cambria Math" w:hAnsi="Cambria Math"/>
            </w:rPr>
            <m:t>S(.35)=1/(1+ e^(-.35) )=.59..s</m:t>
          </m:r>
        </m:oMath>
      </m:oMathPara>
    </w:p>
    <w:p w14:paraId="25AC3BCA" w14:textId="78AF8D2B" w:rsidR="00B076C3" w:rsidRDefault="0058629B">
      <w:pPr>
        <w:rPr>
          <w:rFonts w:eastAsiaTheme="minorEastAsia"/>
        </w:rPr>
      </w:pPr>
      <w:r>
        <w:rPr>
          <w:rFonts w:eastAsiaTheme="minorEastAsia"/>
        </w:rPr>
        <w:t xml:space="preserve">The result can be </w:t>
      </w:r>
      <w:r w:rsidR="004D6D94">
        <w:rPr>
          <w:rFonts w:eastAsiaTheme="minorEastAsia"/>
        </w:rPr>
        <w:t>considered</w:t>
      </w:r>
      <w:r>
        <w:rPr>
          <w:rFonts w:eastAsiaTheme="minorEastAsia"/>
        </w:rPr>
        <w:t xml:space="preserve"> </w:t>
      </w:r>
      <w:r w:rsidR="00D76880">
        <w:rPr>
          <w:rFonts w:eastAsiaTheme="minorEastAsia"/>
        </w:rPr>
        <w:t xml:space="preserve">a </w:t>
      </w:r>
      <w:r>
        <w:rPr>
          <w:rFonts w:eastAsiaTheme="minorEastAsia"/>
        </w:rPr>
        <w:t>percentage</w:t>
      </w:r>
      <w:r w:rsidR="002C6612">
        <w:rPr>
          <w:rFonts w:eastAsiaTheme="minorEastAsia"/>
        </w:rPr>
        <w:t>, allowing</w:t>
      </w:r>
      <w:r>
        <w:rPr>
          <w:rFonts w:eastAsiaTheme="minorEastAsia"/>
        </w:rPr>
        <w:t xml:space="preserve"> the </w:t>
      </w:r>
      <w:r w:rsidR="004D6D94">
        <w:rPr>
          <w:rFonts w:eastAsiaTheme="minorEastAsia"/>
        </w:rPr>
        <w:t xml:space="preserve">model </w:t>
      </w:r>
      <w:r w:rsidR="002C6612">
        <w:rPr>
          <w:rFonts w:eastAsiaTheme="minorEastAsia"/>
        </w:rPr>
        <w:t>to</w:t>
      </w:r>
      <w:r w:rsidR="004D6D94">
        <w:rPr>
          <w:rFonts w:eastAsiaTheme="minorEastAsia"/>
        </w:rPr>
        <w:t xml:space="preserve"> achieve the </w:t>
      </w:r>
      <w:r>
        <w:rPr>
          <w:rFonts w:eastAsiaTheme="minorEastAsia"/>
        </w:rPr>
        <w:t xml:space="preserve">maximum </w:t>
      </w:r>
      <w:r w:rsidR="004D6D94">
        <w:rPr>
          <w:rFonts w:eastAsiaTheme="minorEastAsia"/>
        </w:rPr>
        <w:t>certainty rate</w:t>
      </w:r>
      <w:r>
        <w:rPr>
          <w:rFonts w:eastAsiaTheme="minorEastAsia"/>
        </w:rPr>
        <w:t xml:space="preserve">. </w:t>
      </w:r>
      <w:r w:rsidR="004D6D94">
        <w:rPr>
          <w:rFonts w:eastAsiaTheme="minorEastAsia"/>
        </w:rPr>
        <w:t xml:space="preserve">It is not a high number and does not </w:t>
      </w:r>
      <w:r w:rsidR="00DC163C">
        <w:rPr>
          <w:rFonts w:eastAsiaTheme="minorEastAsia"/>
        </w:rPr>
        <w:t>indicate</w:t>
      </w:r>
      <w:r w:rsidR="00B076C3">
        <w:rPr>
          <w:rFonts w:eastAsiaTheme="minorEastAsia"/>
        </w:rPr>
        <w:t xml:space="preserve"> a </w:t>
      </w:r>
      <w:r w:rsidR="00DC163C">
        <w:rPr>
          <w:rFonts w:eastAsiaTheme="minorEastAsia"/>
        </w:rPr>
        <w:t>great deal</w:t>
      </w:r>
      <w:r w:rsidR="00B076C3">
        <w:rPr>
          <w:rFonts w:eastAsiaTheme="minorEastAsia"/>
        </w:rPr>
        <w:t xml:space="preserve"> of confidence in the results. </w:t>
      </w:r>
      <w:r w:rsidR="00DC163C">
        <w:rPr>
          <w:rFonts w:eastAsiaTheme="minorEastAsia"/>
        </w:rPr>
        <w:t>Typic</w:t>
      </w:r>
      <w:r w:rsidR="00B076C3">
        <w:rPr>
          <w:rFonts w:eastAsiaTheme="minorEastAsia"/>
        </w:rPr>
        <w:t xml:space="preserve">ally, the goal is to have a model where the upper bound of the sigmoid equation is close to </w:t>
      </w:r>
      <w:r w:rsidR="00DC163C">
        <w:rPr>
          <w:rFonts w:eastAsiaTheme="minorEastAsia"/>
        </w:rPr>
        <w:t>1</w:t>
      </w:r>
      <w:r w:rsidR="00B076C3">
        <w:rPr>
          <w:rFonts w:eastAsiaTheme="minorEastAsia"/>
        </w:rPr>
        <w:t xml:space="preserve"> and the </w:t>
      </w:r>
      <w:r w:rsidR="00D76880">
        <w:rPr>
          <w:rFonts w:eastAsiaTheme="minorEastAsia"/>
        </w:rPr>
        <w:t>lower bound</w:t>
      </w:r>
      <w:r w:rsidR="00B076C3">
        <w:rPr>
          <w:rFonts w:eastAsiaTheme="minorEastAsia"/>
        </w:rPr>
        <w:t xml:space="preserve"> is close to </w:t>
      </w:r>
      <w:r w:rsidR="00DC163C">
        <w:rPr>
          <w:rFonts w:eastAsiaTheme="minorEastAsia"/>
        </w:rPr>
        <w:t>0</w:t>
      </w:r>
      <w:r w:rsidR="00B076C3">
        <w:rPr>
          <w:rFonts w:eastAsiaTheme="minorEastAsia"/>
        </w:rPr>
        <w:t xml:space="preserve">. These results are far from that and highlight that the </w:t>
      </w:r>
      <w:r w:rsidR="004D6D94">
        <w:rPr>
          <w:rFonts w:eastAsiaTheme="minorEastAsia"/>
        </w:rPr>
        <w:t>model's predictive power</w:t>
      </w:r>
      <w:r w:rsidR="00B076C3">
        <w:rPr>
          <w:rFonts w:eastAsiaTheme="minorEastAsia"/>
        </w:rPr>
        <w:t xml:space="preserve"> is lacking. </w:t>
      </w:r>
    </w:p>
    <w:p w14:paraId="44C1F888" w14:textId="030F8E63" w:rsidR="00B076C3" w:rsidRDefault="00B076C3">
      <w:pPr>
        <w:rPr>
          <w:rFonts w:eastAsiaTheme="minorEastAsia"/>
        </w:rPr>
      </w:pPr>
      <w:r>
        <w:rPr>
          <w:rFonts w:eastAsiaTheme="minorEastAsia"/>
        </w:rPr>
        <w:lastRenderedPageBreak/>
        <w:t xml:space="preserve">However, it is interesting to notice that the two </w:t>
      </w:r>
      <w:r w:rsidR="004D6D94">
        <w:rPr>
          <w:rFonts w:eastAsiaTheme="minorEastAsia"/>
        </w:rPr>
        <w:t>most significan</w:t>
      </w:r>
      <w:r>
        <w:rPr>
          <w:rFonts w:eastAsiaTheme="minorEastAsia"/>
        </w:rPr>
        <w:t xml:space="preserve">t factors that elevate the risk of heart disease are </w:t>
      </w:r>
      <w:r w:rsidR="004D6D94">
        <w:rPr>
          <w:rFonts w:eastAsiaTheme="minorEastAsia"/>
        </w:rPr>
        <w:t>s</w:t>
      </w:r>
      <w:r>
        <w:rPr>
          <w:rFonts w:eastAsiaTheme="minorEastAsia"/>
        </w:rPr>
        <w:t xml:space="preserve">moking and </w:t>
      </w:r>
      <w:r w:rsidR="008232B7">
        <w:rPr>
          <w:rFonts w:eastAsiaTheme="minorEastAsia"/>
        </w:rPr>
        <w:t>Family Heart Disease</w:t>
      </w:r>
      <w:r>
        <w:rPr>
          <w:rFonts w:eastAsiaTheme="minorEastAsia"/>
        </w:rPr>
        <w:t xml:space="preserve">. Even with the underwhelming results, the fact </w:t>
      </w:r>
      <w:r w:rsidR="004D6D94">
        <w:rPr>
          <w:rFonts w:eastAsiaTheme="minorEastAsia"/>
        </w:rPr>
        <w:t xml:space="preserve">that </w:t>
      </w:r>
      <w:r>
        <w:rPr>
          <w:rFonts w:eastAsiaTheme="minorEastAsia"/>
        </w:rPr>
        <w:t xml:space="preserve">these are the largest risk increasers could be a sign of their importance in the real world. </w:t>
      </w:r>
    </w:p>
    <w:p w14:paraId="7C610239" w14:textId="5C78FDA3" w:rsidR="00B076C3" w:rsidRDefault="004D6D94">
      <w:pPr>
        <w:rPr>
          <w:rFonts w:eastAsiaTheme="minorEastAsia"/>
        </w:rPr>
      </w:pPr>
      <w:r>
        <w:rPr>
          <w:rFonts w:eastAsiaTheme="minorEastAsia"/>
        </w:rPr>
        <w:t>T</w:t>
      </w:r>
      <w:r w:rsidR="00B076C3">
        <w:rPr>
          <w:rFonts w:eastAsiaTheme="minorEastAsia"/>
        </w:rPr>
        <w:t xml:space="preserve">he model will be used to predict the test set and checked against the labels. </w:t>
      </w:r>
    </w:p>
    <w:p w14:paraId="588B14DC" w14:textId="487EF18F" w:rsidR="00B076C3" w:rsidRDefault="00B076C3">
      <w:pPr>
        <w:rPr>
          <w:rFonts w:eastAsiaTheme="minorEastAsia"/>
        </w:rPr>
      </w:pPr>
      <w:r w:rsidRPr="00B076C3">
        <w:rPr>
          <w:rFonts w:eastAsiaTheme="minorEastAsia"/>
          <w:noProof/>
        </w:rPr>
        <w:drawing>
          <wp:inline distT="0" distB="0" distL="0" distR="0" wp14:anchorId="4905E44C" wp14:editId="3974DDF2">
            <wp:extent cx="5486400" cy="4302760"/>
            <wp:effectExtent l="0" t="0" r="0" b="2540"/>
            <wp:docPr id="15791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692" name=""/>
                    <pic:cNvPicPr/>
                  </pic:nvPicPr>
                  <pic:blipFill>
                    <a:blip r:embed="rId86"/>
                    <a:stretch>
                      <a:fillRect/>
                    </a:stretch>
                  </pic:blipFill>
                  <pic:spPr>
                    <a:xfrm>
                      <a:off x="0" y="0"/>
                      <a:ext cx="5486400" cy="4302760"/>
                    </a:xfrm>
                    <a:prstGeom prst="rect">
                      <a:avLst/>
                    </a:prstGeom>
                  </pic:spPr>
                </pic:pic>
              </a:graphicData>
            </a:graphic>
          </wp:inline>
        </w:drawing>
      </w:r>
    </w:p>
    <w:p w14:paraId="0945F950" w14:textId="5850CA77" w:rsidR="00B076C3" w:rsidRDefault="00B076C3">
      <w:pPr>
        <w:rPr>
          <w:rFonts w:eastAsiaTheme="minorEastAsia"/>
        </w:rPr>
      </w:pPr>
      <w:r>
        <w:rPr>
          <w:rFonts w:eastAsiaTheme="minorEastAsia"/>
        </w:rPr>
        <w:t xml:space="preserve">As shown, the model does not </w:t>
      </w:r>
      <w:r w:rsidR="002C6612">
        <w:rPr>
          <w:rFonts w:eastAsiaTheme="minorEastAsia"/>
        </w:rPr>
        <w:t>perform well in</w:t>
      </w:r>
      <w:r w:rsidR="004D6D94">
        <w:rPr>
          <w:rFonts w:eastAsiaTheme="minorEastAsia"/>
        </w:rPr>
        <w:t xml:space="preserve"> </w:t>
      </w:r>
      <w:r>
        <w:rPr>
          <w:rFonts w:eastAsiaTheme="minorEastAsia"/>
        </w:rPr>
        <w:t>generalizing to the data</w:t>
      </w:r>
      <w:r w:rsidR="004D6D94">
        <w:rPr>
          <w:rFonts w:eastAsiaTheme="minorEastAsia"/>
        </w:rPr>
        <w:t>,</w:t>
      </w:r>
      <w:r>
        <w:rPr>
          <w:rFonts w:eastAsiaTheme="minorEastAsia"/>
        </w:rPr>
        <w:t xml:space="preserve"> as the prediction results </w:t>
      </w:r>
      <w:r w:rsidR="002C6612">
        <w:rPr>
          <w:rFonts w:eastAsiaTheme="minorEastAsia"/>
        </w:rPr>
        <w:t>for</w:t>
      </w:r>
      <w:r>
        <w:rPr>
          <w:rFonts w:eastAsiaTheme="minorEastAsia"/>
        </w:rPr>
        <w:t xml:space="preserve"> the test set are below 50%.</w:t>
      </w:r>
    </w:p>
    <w:p w14:paraId="4A02997B" w14:textId="06B56248" w:rsidR="00B076C3" w:rsidRPr="008232B7" w:rsidRDefault="009767F1">
      <w:pPr>
        <w:rPr>
          <w:rFonts w:eastAsiaTheme="minorEastAsia"/>
        </w:rPr>
      </w:pPr>
      <m:oMathPara>
        <m:oMath>
          <m:r>
            <w:rPr>
              <w:rFonts w:ascii="Cambria Math" w:eastAsiaTheme="minorEastAsia" w:hAnsi="Cambria Math"/>
            </w:rPr>
            <m:t>(True Postives+True Negatives)/(Total Predctions)=178/574=.31=31%</m:t>
          </m:r>
        </m:oMath>
      </m:oMathPara>
    </w:p>
    <w:p w14:paraId="345EB8D1" w14:textId="079FE1A1" w:rsidR="008232B7" w:rsidRDefault="008232B7">
      <w:pPr>
        <w:rPr>
          <w:rFonts w:eastAsiaTheme="minorEastAsia"/>
        </w:rPr>
      </w:pPr>
      <w:r>
        <w:rPr>
          <w:rFonts w:eastAsiaTheme="minorEastAsia"/>
        </w:rPr>
        <w:t xml:space="preserve">The model </w:t>
      </w:r>
      <w:r w:rsidR="002C6612">
        <w:rPr>
          <w:rFonts w:eastAsiaTheme="minorEastAsia"/>
        </w:rPr>
        <w:t>perform</w:t>
      </w:r>
      <w:r>
        <w:rPr>
          <w:rFonts w:eastAsiaTheme="minorEastAsia"/>
        </w:rPr>
        <w:t xml:space="preserve">s even worse than random chance, </w:t>
      </w:r>
      <w:r w:rsidR="002C6612">
        <w:rPr>
          <w:rFonts w:eastAsiaTheme="minorEastAsia"/>
        </w:rPr>
        <w:t>making</w:t>
      </w:r>
      <w:r>
        <w:rPr>
          <w:rFonts w:eastAsiaTheme="minorEastAsia"/>
        </w:rPr>
        <w:t xml:space="preserve"> it a </w:t>
      </w:r>
      <w:r w:rsidR="002C6612">
        <w:rPr>
          <w:rFonts w:eastAsiaTheme="minorEastAsia"/>
        </w:rPr>
        <w:t>poor</w:t>
      </w:r>
      <w:r>
        <w:rPr>
          <w:rFonts w:eastAsiaTheme="minorEastAsia"/>
        </w:rPr>
        <w:t xml:space="preserve"> predictor of heart disease. Why that is has a few different answers. The dataset used only lifestyle choices</w:t>
      </w:r>
      <w:r w:rsidR="006D112A">
        <w:rPr>
          <w:rFonts w:eastAsiaTheme="minorEastAsia"/>
        </w:rPr>
        <w:t>, and</w:t>
      </w:r>
      <w:r>
        <w:rPr>
          <w:rFonts w:eastAsiaTheme="minorEastAsia"/>
        </w:rPr>
        <w:t xml:space="preserve"> </w:t>
      </w:r>
      <w:r w:rsidR="006D112A">
        <w:rPr>
          <w:rFonts w:eastAsiaTheme="minorEastAsia"/>
        </w:rPr>
        <w:t>w</w:t>
      </w:r>
      <w:r>
        <w:rPr>
          <w:rFonts w:eastAsiaTheme="minorEastAsia"/>
        </w:rPr>
        <w:t xml:space="preserve">hile those certainly can </w:t>
      </w:r>
      <w:r>
        <w:rPr>
          <w:rFonts w:eastAsiaTheme="minorEastAsia"/>
        </w:rPr>
        <w:lastRenderedPageBreak/>
        <w:t xml:space="preserve">factor into heart disease, </w:t>
      </w:r>
      <w:r w:rsidR="006D112A">
        <w:rPr>
          <w:rFonts w:eastAsiaTheme="minorEastAsia"/>
        </w:rPr>
        <w:t xml:space="preserve">there </w:t>
      </w:r>
      <w:r w:rsidR="00DC163C">
        <w:rPr>
          <w:rFonts w:eastAsiaTheme="minorEastAsia"/>
        </w:rPr>
        <w:t>is</w:t>
      </w:r>
      <w:r w:rsidR="006D112A">
        <w:rPr>
          <w:rFonts w:eastAsiaTheme="minorEastAsia"/>
        </w:rPr>
        <w:t xml:space="preserve"> </w:t>
      </w:r>
      <w:r w:rsidR="00DC163C">
        <w:rPr>
          <w:rFonts w:eastAsiaTheme="minorEastAsia"/>
        </w:rPr>
        <w:t>no</w:t>
      </w:r>
      <w:r w:rsidR="006D112A">
        <w:rPr>
          <w:rFonts w:eastAsiaTheme="minorEastAsia"/>
        </w:rPr>
        <w:t xml:space="preserve"> direct link between them</w:t>
      </w:r>
      <w:r w:rsidR="000A009B">
        <w:rPr>
          <w:rFonts w:eastAsiaTheme="minorEastAsia"/>
        </w:rPr>
        <w:t xml:space="preserve"> and heart disease</w:t>
      </w:r>
      <w:r w:rsidR="006D112A">
        <w:rPr>
          <w:rFonts w:eastAsiaTheme="minorEastAsia"/>
        </w:rPr>
        <w:t>. Poor lifestyle choices for some can lead to disease</w:t>
      </w:r>
      <w:r w:rsidR="004D6D94">
        <w:rPr>
          <w:rFonts w:eastAsiaTheme="minorEastAsia"/>
        </w:rPr>
        <w:t>,</w:t>
      </w:r>
      <w:r w:rsidR="006D112A">
        <w:rPr>
          <w:rFonts w:eastAsiaTheme="minorEastAsia"/>
        </w:rPr>
        <w:t xml:space="preserve"> but others with the same </w:t>
      </w:r>
      <w:r w:rsidR="004D6D94">
        <w:rPr>
          <w:rFonts w:eastAsiaTheme="minorEastAsia"/>
        </w:rPr>
        <w:t>decision</w:t>
      </w:r>
      <w:r w:rsidR="006D112A">
        <w:rPr>
          <w:rFonts w:eastAsiaTheme="minorEastAsia"/>
        </w:rPr>
        <w:t xml:space="preserve">s can live their entire lives with no problems. There are nebulous factors, such as genetics, which are not fully understood yet but play a </w:t>
      </w:r>
      <w:r w:rsidR="004D6D94">
        <w:rPr>
          <w:rFonts w:eastAsiaTheme="minorEastAsia"/>
        </w:rPr>
        <w:t>significant</w:t>
      </w:r>
      <w:r w:rsidR="006D112A">
        <w:rPr>
          <w:rFonts w:eastAsiaTheme="minorEastAsia"/>
        </w:rPr>
        <w:t xml:space="preserve"> role in conditions like heart disease. That is why</w:t>
      </w:r>
      <w:r w:rsidR="004D6D94">
        <w:rPr>
          <w:rFonts w:eastAsiaTheme="minorEastAsia"/>
        </w:rPr>
        <w:t>,</w:t>
      </w:r>
      <w:r w:rsidR="006D112A">
        <w:rPr>
          <w:rFonts w:eastAsiaTheme="minorEastAsia"/>
        </w:rPr>
        <w:t xml:space="preserve"> even in this bad model, one of the </w:t>
      </w:r>
      <w:r w:rsidR="004D6D94">
        <w:rPr>
          <w:rFonts w:eastAsiaTheme="minorEastAsia"/>
        </w:rPr>
        <w:t>most critical</w:t>
      </w:r>
      <w:r w:rsidR="006D112A">
        <w:rPr>
          <w:rFonts w:eastAsiaTheme="minorEastAsia"/>
        </w:rPr>
        <w:t xml:space="preserve"> factors that </w:t>
      </w:r>
      <w:r w:rsidR="004D6D94">
        <w:rPr>
          <w:rFonts w:eastAsiaTheme="minorEastAsia"/>
        </w:rPr>
        <w:t>a</w:t>
      </w:r>
      <w:r w:rsidR="006D112A">
        <w:rPr>
          <w:rFonts w:eastAsiaTheme="minorEastAsia"/>
        </w:rPr>
        <w:t xml:space="preserve">ffects the outcome is a family history of heart disease. </w:t>
      </w:r>
    </w:p>
    <w:p w14:paraId="0328CEC5" w14:textId="7FD44EFF" w:rsidR="002C6612" w:rsidRDefault="004D6D94">
      <w:pPr>
        <w:rPr>
          <w:rFonts w:eastAsiaTheme="minorEastAsia"/>
        </w:rPr>
      </w:pPr>
      <w:r>
        <w:rPr>
          <w:rFonts w:eastAsiaTheme="minorEastAsia"/>
        </w:rPr>
        <w:t>In conclusion,</w:t>
      </w:r>
      <w:r w:rsidR="006D112A">
        <w:rPr>
          <w:rFonts w:eastAsiaTheme="minorEastAsia"/>
        </w:rPr>
        <w:t xml:space="preserve"> the nature of the data </w:t>
      </w:r>
      <w:r>
        <w:rPr>
          <w:rFonts w:eastAsiaTheme="minorEastAsia"/>
        </w:rPr>
        <w:t>does not appear</w:t>
      </w:r>
      <w:r w:rsidR="006D112A">
        <w:rPr>
          <w:rFonts w:eastAsiaTheme="minorEastAsia"/>
        </w:rPr>
        <w:t xml:space="preserve"> conducive to regression modelling. The attempt to use the qualitative variables instead of the quantitative ones did not yield any concrete results. It resulted in a model that was worse than chance. </w:t>
      </w:r>
      <w:r>
        <w:rPr>
          <w:rFonts w:eastAsiaTheme="minorEastAsia"/>
        </w:rPr>
        <w:t>S</w:t>
      </w:r>
      <w:r w:rsidR="00CE2872">
        <w:rPr>
          <w:rFonts w:eastAsiaTheme="minorEastAsia"/>
        </w:rPr>
        <w:t>tandardizing the data in some way would have made a difference, but it is unlikely to have h</w:t>
      </w:r>
      <w:r w:rsidR="002C6612">
        <w:rPr>
          <w:rFonts w:eastAsiaTheme="minorEastAsia"/>
        </w:rPr>
        <w:t>ad a significant impact</w:t>
      </w:r>
      <w:r w:rsidR="00CE2872">
        <w:rPr>
          <w:rFonts w:eastAsiaTheme="minorEastAsia"/>
        </w:rPr>
        <w:t xml:space="preserve">. </w:t>
      </w:r>
    </w:p>
    <w:p w14:paraId="0EE79409" w14:textId="77777777" w:rsidR="002C6612" w:rsidRDefault="002C6612">
      <w:pPr>
        <w:rPr>
          <w:rFonts w:eastAsiaTheme="minorEastAsia"/>
        </w:rPr>
      </w:pPr>
      <w:r>
        <w:rPr>
          <w:rFonts w:eastAsiaTheme="minorEastAsia"/>
        </w:rPr>
        <w:br w:type="page"/>
      </w:r>
    </w:p>
    <w:p w14:paraId="3543D14F" w14:textId="77777777" w:rsidR="002C6612" w:rsidRDefault="002C6612" w:rsidP="002C6612">
      <w:pPr>
        <w:pStyle w:val="Heading1"/>
        <w:rPr>
          <w:rFonts w:eastAsiaTheme="minorEastAsia"/>
          <w:sz w:val="88"/>
          <w:szCs w:val="88"/>
        </w:rPr>
      </w:pPr>
      <w:r w:rsidRPr="002C6612">
        <w:rPr>
          <w:rFonts w:eastAsiaTheme="minorEastAsia"/>
          <w:sz w:val="88"/>
          <w:szCs w:val="88"/>
        </w:rPr>
        <w:lastRenderedPageBreak/>
        <w:t>DECISION TREES CLASSIFICATION</w:t>
      </w:r>
    </w:p>
    <w:p w14:paraId="3738B5EA" w14:textId="0C5E5F46" w:rsidR="00631AAF" w:rsidRDefault="002C6612" w:rsidP="00461646">
      <w:pPr>
        <w:jc w:val="both"/>
      </w:pPr>
      <w:r>
        <w:t xml:space="preserve">Decision Trees are a powerful supervised learning technique that has the added benefit </w:t>
      </w:r>
      <w:r w:rsidR="00FE08B1">
        <w:t>of handling</w:t>
      </w:r>
      <w:r>
        <w:t xml:space="preserve"> non-linear relationships. Unlike the two previous methods used, Decision Trees are not parametric, so they don’t have the limitation of fitting a linear model. This difference could be a game</w:t>
      </w:r>
      <w:r w:rsidR="00FE08B1">
        <w:t>-</w:t>
      </w:r>
      <w:r>
        <w:t>changer for the analysis</w:t>
      </w:r>
      <w:r w:rsidR="00FE08B1">
        <w:t>,</w:t>
      </w:r>
      <w:r>
        <w:t xml:space="preserve"> as the other machine learning algorithms have been underwhelming. Continuing the analysis from before, the dataset will be split into two. One will </w:t>
      </w:r>
      <w:r w:rsidR="00DC163C">
        <w:t>includ</w:t>
      </w:r>
      <w:r>
        <w:t>e all the quantitative</w:t>
      </w:r>
      <w:r w:rsidR="00631AAF">
        <w:t>/biomarker</w:t>
      </w:r>
      <w:r>
        <w:t xml:space="preserve"> variables in the data (e.g.</w:t>
      </w:r>
      <w:r w:rsidR="00FE08B1">
        <w:t>,</w:t>
      </w:r>
      <w:r>
        <w:t xml:space="preserve"> Heart Rate, Sleep Hours, and </w:t>
      </w:r>
      <w:r w:rsidR="00631AAF" w:rsidRPr="00631AAF">
        <w:t>Homocysteine Level</w:t>
      </w:r>
      <w:r w:rsidR="00631AAF">
        <w:t>)</w:t>
      </w:r>
      <w:r w:rsidR="00FE08B1">
        <w:t>,</w:t>
      </w:r>
      <w:r w:rsidR="00631AAF">
        <w:t xml:space="preserve"> while the other will </w:t>
      </w:r>
      <w:r w:rsidR="00DC163C">
        <w:t>consist of</w:t>
      </w:r>
      <w:r w:rsidR="00631AAF">
        <w:t xml:space="preserve"> all the qualitative/lifestyle variables (e.g.</w:t>
      </w:r>
      <w:r w:rsidR="00FE08B1">
        <w:t>,</w:t>
      </w:r>
      <w:r w:rsidR="00631AAF">
        <w:t xml:space="preserve"> Family </w:t>
      </w:r>
      <w:r w:rsidR="00DC163C">
        <w:t xml:space="preserve">History of </w:t>
      </w:r>
      <w:r w:rsidR="00631AAF">
        <w:t xml:space="preserve">Heart Disease, Smoking, </w:t>
      </w:r>
      <w:r w:rsidR="00FE08B1">
        <w:t xml:space="preserve">and </w:t>
      </w:r>
      <w:r w:rsidR="00631AAF">
        <w:t>Stress Level). These two datasets will produce vastly different trees</w:t>
      </w:r>
      <w:r w:rsidR="00FE08B1">
        <w:t>,</w:t>
      </w:r>
      <w:r w:rsidR="00631AAF">
        <w:t xml:space="preserve"> which hopefully will reveal some of </w:t>
      </w:r>
      <w:r w:rsidR="00FE08B1">
        <w:t xml:space="preserve">the </w:t>
      </w:r>
      <w:r w:rsidR="00631AAF">
        <w:t xml:space="preserve">hidden patterns in the data. Both will </w:t>
      </w:r>
      <w:r w:rsidR="00FE08B1">
        <w:t>start</w:t>
      </w:r>
      <w:r w:rsidR="00631AAF">
        <w:t xml:space="preserve"> from the same cleaned dataset </w:t>
      </w:r>
      <w:r w:rsidR="00FE08B1">
        <w:t>used previously</w:t>
      </w:r>
      <w:r w:rsidR="00631AAF">
        <w:t xml:space="preserve">. </w:t>
      </w:r>
    </w:p>
    <w:p w14:paraId="74B7A67B" w14:textId="64D467DE" w:rsidR="00631AAF" w:rsidRDefault="00631AAF" w:rsidP="00C203D9">
      <w:pPr>
        <w:jc w:val="center"/>
      </w:pPr>
      <w:r w:rsidRPr="00631AAF">
        <w:rPr>
          <w:noProof/>
        </w:rPr>
        <w:drawing>
          <wp:inline distT="0" distB="0" distL="0" distR="0" wp14:anchorId="43A19181" wp14:editId="523E64EF">
            <wp:extent cx="4680692" cy="3009014"/>
            <wp:effectExtent l="0" t="0" r="5715" b="1270"/>
            <wp:docPr id="404843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225" name="Picture 1" descr="A screenshot of a computer screen&#10;&#10;Description automatically generated"/>
                    <pic:cNvPicPr/>
                  </pic:nvPicPr>
                  <pic:blipFill>
                    <a:blip r:embed="rId87"/>
                    <a:stretch>
                      <a:fillRect/>
                    </a:stretch>
                  </pic:blipFill>
                  <pic:spPr>
                    <a:xfrm>
                      <a:off x="0" y="0"/>
                      <a:ext cx="4733852" cy="3043188"/>
                    </a:xfrm>
                    <a:prstGeom prst="rect">
                      <a:avLst/>
                    </a:prstGeom>
                  </pic:spPr>
                </pic:pic>
              </a:graphicData>
            </a:graphic>
          </wp:inline>
        </w:drawing>
      </w:r>
    </w:p>
    <w:p w14:paraId="3B1F1AC0" w14:textId="53898796" w:rsidR="00631AAF" w:rsidRDefault="00631AAF" w:rsidP="00461646">
      <w:pPr>
        <w:pStyle w:val="Subtitle"/>
        <w:jc w:val="both"/>
      </w:pPr>
      <w:r>
        <w:lastRenderedPageBreak/>
        <w:t>QUANT</w:t>
      </w:r>
      <w:r w:rsidR="00A203A3">
        <w:t>ITA</w:t>
      </w:r>
      <w:r>
        <w:t>TIVE</w:t>
      </w:r>
      <w:r w:rsidR="00A203A3">
        <w:t xml:space="preserve"> TREE</w:t>
      </w:r>
    </w:p>
    <w:p w14:paraId="4B744731" w14:textId="6C1AC3FD" w:rsidR="00631AAF" w:rsidRDefault="00A203A3" w:rsidP="00461646">
      <w:pPr>
        <w:jc w:val="both"/>
      </w:pPr>
      <w:r>
        <w:t>Before preparation can be</w:t>
      </w:r>
      <w:r w:rsidR="00FE08B1">
        <w:t>gin</w:t>
      </w:r>
      <w:r>
        <w:t xml:space="preserve">, the </w:t>
      </w:r>
      <w:r w:rsidR="00FE08B1">
        <w:t>dataset's imbalance</w:t>
      </w:r>
      <w:r>
        <w:t xml:space="preserve"> must be </w:t>
      </w:r>
      <w:r w:rsidR="00FE08B1">
        <w:t>addressed</w:t>
      </w:r>
      <w:r>
        <w:t>. As stated, there is an imbalance in the label numbers in the dataset</w:t>
      </w:r>
      <w:r w:rsidR="00FE08B1">
        <w:t>,</w:t>
      </w:r>
      <w:r>
        <w:t xml:space="preserve"> with the “No” rows in the heart disease status target variable outnumbering the “Yes” rows. To combat this imbalance, under</w:t>
      </w:r>
      <w:r w:rsidR="00FE08B1">
        <w:t>-</w:t>
      </w:r>
      <w:r>
        <w:t xml:space="preserve">sampling will be used. </w:t>
      </w:r>
      <w:r w:rsidR="00FE08B1">
        <w:t>T</w:t>
      </w:r>
      <w:r>
        <w:t xml:space="preserve">he dataset is </w:t>
      </w:r>
      <w:r w:rsidR="00FE08B1">
        <w:t xml:space="preserve">now </w:t>
      </w:r>
      <w:r>
        <w:t xml:space="preserve">balanced in its label distribution and </w:t>
      </w:r>
      <w:r w:rsidR="00FE08B1">
        <w:t>is ready</w:t>
      </w:r>
      <w:r>
        <w:t xml:space="preserve"> for analysis. </w:t>
      </w:r>
    </w:p>
    <w:p w14:paraId="6540CF4A" w14:textId="77777777" w:rsidR="00A203A3" w:rsidRDefault="00A203A3" w:rsidP="00C203D9">
      <w:pPr>
        <w:jc w:val="center"/>
      </w:pPr>
      <w:r w:rsidRPr="00A203A3">
        <w:rPr>
          <w:noProof/>
        </w:rPr>
        <w:drawing>
          <wp:inline distT="0" distB="0" distL="0" distR="0" wp14:anchorId="016E9F77" wp14:editId="1125AB20">
            <wp:extent cx="5284382" cy="2854325"/>
            <wp:effectExtent l="0" t="0" r="0" b="3175"/>
            <wp:docPr id="95999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477" name="Picture 1" descr="A screenshot of a computer screen&#10;&#10;Description automatically generated"/>
                    <pic:cNvPicPr/>
                  </pic:nvPicPr>
                  <pic:blipFill>
                    <a:blip r:embed="rId88"/>
                    <a:stretch>
                      <a:fillRect/>
                    </a:stretch>
                  </pic:blipFill>
                  <pic:spPr>
                    <a:xfrm>
                      <a:off x="0" y="0"/>
                      <a:ext cx="5293794" cy="2859409"/>
                    </a:xfrm>
                    <a:prstGeom prst="rect">
                      <a:avLst/>
                    </a:prstGeom>
                  </pic:spPr>
                </pic:pic>
              </a:graphicData>
            </a:graphic>
          </wp:inline>
        </w:drawing>
      </w:r>
    </w:p>
    <w:p w14:paraId="17E91833" w14:textId="6C4312DA" w:rsidR="00A203A3" w:rsidRDefault="00A203A3" w:rsidP="00461646">
      <w:pPr>
        <w:jc w:val="both"/>
      </w:pPr>
      <w:r>
        <w:t xml:space="preserve">After removing all non-numeric columns, the data </w:t>
      </w:r>
      <w:r w:rsidR="00FE08B1">
        <w:t>consists entirely of</w:t>
      </w:r>
      <w:r>
        <w:t xml:space="preserve"> quantitative and continuous</w:t>
      </w:r>
      <w:r w:rsidR="00FE08B1">
        <w:t xml:space="preserve"> values</w:t>
      </w:r>
      <w:r>
        <w:t xml:space="preserve">. However, an interesting point is that the label of the data can remain qualitative </w:t>
      </w:r>
      <w:r w:rsidR="00FB55F0">
        <w:t>in Decision Trees.</w:t>
      </w:r>
      <w:r>
        <w:t xml:space="preserve"> </w:t>
      </w:r>
    </w:p>
    <w:p w14:paraId="2CDDA6B5" w14:textId="77777777" w:rsidR="00FB55F0" w:rsidRDefault="00FB55F0" w:rsidP="000A009B">
      <w:r w:rsidRPr="00FB55F0">
        <w:rPr>
          <w:noProof/>
        </w:rPr>
        <w:drawing>
          <wp:inline distT="0" distB="0" distL="0" distR="0" wp14:anchorId="408B7689" wp14:editId="45DC0B0E">
            <wp:extent cx="1721463" cy="1807535"/>
            <wp:effectExtent l="0" t="0" r="6350" b="0"/>
            <wp:docPr id="9519703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0387" name="Picture 1" descr="A screenshot of a computer code&#10;&#10;Description automatically generated"/>
                    <pic:cNvPicPr/>
                  </pic:nvPicPr>
                  <pic:blipFill>
                    <a:blip r:embed="rId89"/>
                    <a:stretch>
                      <a:fillRect/>
                    </a:stretch>
                  </pic:blipFill>
                  <pic:spPr>
                    <a:xfrm>
                      <a:off x="0" y="0"/>
                      <a:ext cx="1721463" cy="1807535"/>
                    </a:xfrm>
                    <a:prstGeom prst="rect">
                      <a:avLst/>
                    </a:prstGeom>
                  </pic:spPr>
                </pic:pic>
              </a:graphicData>
            </a:graphic>
          </wp:inline>
        </w:drawing>
      </w:r>
    </w:p>
    <w:p w14:paraId="735DBE41" w14:textId="4162EF7C" w:rsidR="00FB55F0" w:rsidRDefault="00FB55F0" w:rsidP="00461646">
      <w:pPr>
        <w:jc w:val="both"/>
      </w:pPr>
      <w:r>
        <w:lastRenderedPageBreak/>
        <w:t>The data is ready for analysis</w:t>
      </w:r>
      <w:r w:rsidR="00FE08B1">
        <w:t>. H</w:t>
      </w:r>
      <w:r>
        <w:t xml:space="preserve">owever, </w:t>
      </w:r>
      <w:r w:rsidR="00FE08B1">
        <w:t>other aspects of the Decision Tree model</w:t>
      </w:r>
      <w:r>
        <w:t xml:space="preserve"> must be addressed. If the algorithm w</w:t>
      </w:r>
      <w:r w:rsidR="00FE08B1">
        <w:t>ere</w:t>
      </w:r>
      <w:r>
        <w:t xml:space="preserve"> allowed to run unchecked and unguided, the resulting tree would be the </w:t>
      </w:r>
      <w:r w:rsidR="00FE08B1">
        <w:t>following</w:t>
      </w:r>
      <w:r>
        <w:t xml:space="preserve">. </w:t>
      </w:r>
    </w:p>
    <w:p w14:paraId="5825740F" w14:textId="77777777" w:rsidR="00FB55F0" w:rsidRDefault="00FB55F0" w:rsidP="00461646">
      <w:pPr>
        <w:jc w:val="both"/>
      </w:pPr>
      <w:r w:rsidRPr="00FB55F0">
        <w:rPr>
          <w:noProof/>
        </w:rPr>
        <w:drawing>
          <wp:inline distT="0" distB="0" distL="0" distR="0" wp14:anchorId="6F282487" wp14:editId="20775370">
            <wp:extent cx="5518298" cy="4039811"/>
            <wp:effectExtent l="0" t="0" r="0" b="0"/>
            <wp:docPr id="79012942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29424" name="Picture 1" descr="A diagram of a diagram&#10;&#10;Description automatically generated with medium confidence"/>
                    <pic:cNvPicPr/>
                  </pic:nvPicPr>
                  <pic:blipFill>
                    <a:blip r:embed="rId90"/>
                    <a:stretch>
                      <a:fillRect/>
                    </a:stretch>
                  </pic:blipFill>
                  <pic:spPr>
                    <a:xfrm>
                      <a:off x="0" y="0"/>
                      <a:ext cx="5525309" cy="4044944"/>
                    </a:xfrm>
                    <a:prstGeom prst="rect">
                      <a:avLst/>
                    </a:prstGeom>
                  </pic:spPr>
                </pic:pic>
              </a:graphicData>
            </a:graphic>
          </wp:inline>
        </w:drawing>
      </w:r>
    </w:p>
    <w:p w14:paraId="6EE35A01" w14:textId="14521F76" w:rsidR="00750FCD" w:rsidRDefault="00FB55F0" w:rsidP="00461646">
      <w:pPr>
        <w:jc w:val="both"/>
      </w:pPr>
      <w:r>
        <w:t xml:space="preserve">This unwieldy monstrosity is too complex, deep, and confusing to gain any insights into it. It almost certainly is overfitted to the data. To combat this chaos, there is a parameter that we can utilize to penalize the tree from becoming too complex. This process is called pruning. </w:t>
      </w:r>
      <w:r w:rsidR="00750FCD">
        <w:t xml:space="preserve">The optimal value of alpha can be </w:t>
      </w:r>
      <w:r w:rsidR="00FE08B1">
        <w:t>determined by creat</w:t>
      </w:r>
      <w:r w:rsidR="00750FCD">
        <w:t xml:space="preserve">ing models with </w:t>
      </w:r>
      <w:r w:rsidR="00FE08B1">
        <w:t>various alpha value</w:t>
      </w:r>
      <w:r w:rsidR="00750FCD">
        <w:t>s and plotting the results.</w:t>
      </w:r>
    </w:p>
    <w:p w14:paraId="08E0EB81" w14:textId="77777777" w:rsidR="00750FCD" w:rsidRDefault="00750FCD" w:rsidP="00461646">
      <w:pPr>
        <w:jc w:val="both"/>
      </w:pPr>
      <w:r w:rsidRPr="00750FCD">
        <w:rPr>
          <w:noProof/>
        </w:rPr>
        <w:lastRenderedPageBreak/>
        <w:drawing>
          <wp:inline distT="0" distB="0" distL="0" distR="0" wp14:anchorId="403F8872" wp14:editId="25C4E45D">
            <wp:extent cx="5486400" cy="3454400"/>
            <wp:effectExtent l="0" t="0" r="0" b="0"/>
            <wp:docPr id="2043915319"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5319" name="Picture 1" descr="A graph with blue lines and dots&#10;&#10;Description automatically generated"/>
                    <pic:cNvPicPr/>
                  </pic:nvPicPr>
                  <pic:blipFill>
                    <a:blip r:embed="rId91"/>
                    <a:stretch>
                      <a:fillRect/>
                    </a:stretch>
                  </pic:blipFill>
                  <pic:spPr>
                    <a:xfrm>
                      <a:off x="0" y="0"/>
                      <a:ext cx="5486400" cy="3454400"/>
                    </a:xfrm>
                    <a:prstGeom prst="rect">
                      <a:avLst/>
                    </a:prstGeom>
                  </pic:spPr>
                </pic:pic>
              </a:graphicData>
            </a:graphic>
          </wp:inline>
        </w:drawing>
      </w:r>
    </w:p>
    <w:p w14:paraId="68F0551C" w14:textId="762680DC" w:rsidR="00750FCD" w:rsidRDefault="00FF68F9" w:rsidP="00461646">
      <w:pPr>
        <w:jc w:val="both"/>
      </w:pPr>
      <w:r w:rsidRPr="00FF68F9">
        <w:rPr>
          <w:noProof/>
        </w:rPr>
        <w:drawing>
          <wp:anchor distT="0" distB="0" distL="114300" distR="114300" simplePos="0" relativeHeight="251657215" behindDoc="1" locked="0" layoutInCell="1" allowOverlap="1" wp14:anchorId="5E717962" wp14:editId="0971F046">
            <wp:simplePos x="0" y="0"/>
            <wp:positionH relativeFrom="column">
              <wp:posOffset>-1111250</wp:posOffset>
            </wp:positionH>
            <wp:positionV relativeFrom="paragraph">
              <wp:posOffset>1316355</wp:posOffset>
            </wp:positionV>
            <wp:extent cx="7729855" cy="3889375"/>
            <wp:effectExtent l="0" t="0" r="4445" b="0"/>
            <wp:wrapNone/>
            <wp:docPr id="363844490" name="Picture 1" descr="A diagram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4490" name="Picture 1" descr="A diagram of a tre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7729855" cy="3889375"/>
                    </a:xfrm>
                    <a:prstGeom prst="rect">
                      <a:avLst/>
                    </a:prstGeom>
                    <a:noFill/>
                  </pic:spPr>
                </pic:pic>
              </a:graphicData>
            </a:graphic>
            <wp14:sizeRelH relativeFrom="page">
              <wp14:pctWidth>0</wp14:pctWidth>
            </wp14:sizeRelH>
            <wp14:sizeRelV relativeFrom="page">
              <wp14:pctHeight>0</wp14:pctHeight>
            </wp14:sizeRelV>
          </wp:anchor>
        </w:drawing>
      </w:r>
      <w:r w:rsidR="00750FCD">
        <w:t xml:space="preserve">As shown, the optimal alpha value for the tree is </w:t>
      </w:r>
      <w:r w:rsidR="00FE08B1">
        <w:t>approximately 0</w:t>
      </w:r>
      <w:r w:rsidR="00750FCD">
        <w:t xml:space="preserve">.002. However, the max accuracy score is less than 51%, while the lowest alphas are below random chance percentages. This could be </w:t>
      </w:r>
      <w:r w:rsidR="00FE08B1">
        <w:t xml:space="preserve">a </w:t>
      </w:r>
      <w:r w:rsidR="00750FCD">
        <w:t xml:space="preserve">sign that the decision tree algorithm is struggling to find meaningful patterns in the data. </w:t>
      </w:r>
    </w:p>
    <w:p w14:paraId="7C9AF35D" w14:textId="77777777" w:rsidR="00FF68F9" w:rsidRDefault="00FF68F9" w:rsidP="00461646">
      <w:pPr>
        <w:jc w:val="both"/>
      </w:pPr>
    </w:p>
    <w:p w14:paraId="3DF3F224" w14:textId="77777777" w:rsidR="00FF68F9" w:rsidRDefault="00FF68F9" w:rsidP="00461646">
      <w:pPr>
        <w:jc w:val="both"/>
      </w:pPr>
    </w:p>
    <w:p w14:paraId="6F8B86D3" w14:textId="77777777" w:rsidR="00FF68F9" w:rsidRDefault="00FF68F9" w:rsidP="00461646">
      <w:pPr>
        <w:jc w:val="both"/>
      </w:pPr>
    </w:p>
    <w:p w14:paraId="26660C5E" w14:textId="77777777" w:rsidR="00FF68F9" w:rsidRDefault="00FF68F9" w:rsidP="00461646">
      <w:pPr>
        <w:jc w:val="both"/>
      </w:pPr>
    </w:p>
    <w:p w14:paraId="61717D1C" w14:textId="77777777" w:rsidR="00FF68F9" w:rsidRDefault="00FF68F9" w:rsidP="00461646">
      <w:pPr>
        <w:jc w:val="both"/>
      </w:pPr>
    </w:p>
    <w:p w14:paraId="0A44B968" w14:textId="77777777" w:rsidR="00FF68F9" w:rsidRDefault="00FF68F9" w:rsidP="00461646">
      <w:pPr>
        <w:jc w:val="both"/>
      </w:pPr>
    </w:p>
    <w:p w14:paraId="7B8F5234" w14:textId="77777777" w:rsidR="00FF68F9" w:rsidRDefault="00FF68F9" w:rsidP="00461646">
      <w:pPr>
        <w:jc w:val="both"/>
      </w:pPr>
    </w:p>
    <w:p w14:paraId="09A921B2" w14:textId="77777777" w:rsidR="00FF68F9" w:rsidRDefault="00FF68F9" w:rsidP="00461646">
      <w:pPr>
        <w:jc w:val="both"/>
      </w:pPr>
    </w:p>
    <w:p w14:paraId="033B799D" w14:textId="77777777" w:rsidR="00FF68F9" w:rsidRDefault="00FF68F9" w:rsidP="00461646">
      <w:pPr>
        <w:jc w:val="both"/>
      </w:pPr>
    </w:p>
    <w:p w14:paraId="0DE7490E" w14:textId="6E2C3249" w:rsidR="00FF68F9" w:rsidRDefault="00FF68F9" w:rsidP="00461646">
      <w:pPr>
        <w:jc w:val="both"/>
      </w:pPr>
      <w:r>
        <w:lastRenderedPageBreak/>
        <w:t xml:space="preserve">Examining the tree, it is clear why the original tree was so big. Most of the leaf nodes of this tree still have Gini values close to .5, essentially meaning that most of the </w:t>
      </w:r>
      <w:r w:rsidR="007C17FC">
        <w:t>classifications</w:t>
      </w:r>
      <w:r>
        <w:t xml:space="preserve"> </w:t>
      </w:r>
      <w:r w:rsidR="007C17FC">
        <w:t xml:space="preserve">from the tree are only slightly better than 50/50 and most likely are worse. However, there are a few leaf nodes with lower Gini’s that are of interest, especially in the far left of the tree. Going left on a tree means that the condition is </w:t>
      </w:r>
      <w:r w:rsidR="00FE08B1">
        <w:t>proper</w:t>
      </w:r>
      <w:r w:rsidR="007C17FC">
        <w:t xml:space="preserve">, so following the top of the tree, there </w:t>
      </w:r>
      <w:r w:rsidR="00FE08B1">
        <w:t xml:space="preserve">are </w:t>
      </w:r>
      <w:r w:rsidR="007C17FC">
        <w:t xml:space="preserve">patients with </w:t>
      </w:r>
      <w:r w:rsidR="003C2EA7">
        <w:t>BMIs</w:t>
      </w:r>
      <w:r w:rsidR="007C17FC">
        <w:t xml:space="preserve"> under 37.512</w:t>
      </w:r>
      <w:r w:rsidR="003C2EA7">
        <w:t xml:space="preserve">, BMIs under </w:t>
      </w:r>
      <w:r w:rsidR="007C17FC">
        <w:t>26.949</w:t>
      </w:r>
      <w:r w:rsidR="00FE08B1">
        <w:t>,</w:t>
      </w:r>
      <w:r w:rsidR="007C17FC">
        <w:t xml:space="preserve"> and sleep less than 4.332 hours a nigh</w:t>
      </w:r>
      <w:r w:rsidR="003C2EA7">
        <w:t>t. The next node is whether the person is under 27.5</w:t>
      </w:r>
      <w:r w:rsidR="00FE08B1">
        <w:t>,</w:t>
      </w:r>
      <w:r w:rsidR="003C2EA7">
        <w:t xml:space="preserve"> as it’s </w:t>
      </w:r>
      <w:r w:rsidR="00FE08B1">
        <w:t xml:space="preserve">a </w:t>
      </w:r>
      <w:r w:rsidR="003C2EA7">
        <w:t xml:space="preserve">split parameter. The fascinating result is that if the patients were under 27.5, they are classified as a “No” with </w:t>
      </w:r>
      <w:r w:rsidR="00FE08B1">
        <w:t>reasonable</w:t>
      </w:r>
      <w:r w:rsidR="003C2EA7">
        <w:t xml:space="preserve"> certainty, but if they are over 27.5</w:t>
      </w:r>
      <w:r w:rsidR="00FE08B1">
        <w:t>,</w:t>
      </w:r>
      <w:r w:rsidR="003C2EA7">
        <w:t xml:space="preserve"> they are classified </w:t>
      </w:r>
      <w:r w:rsidR="00FE08B1">
        <w:t xml:space="preserve">as </w:t>
      </w:r>
      <w:r w:rsidR="003C2EA7">
        <w:t xml:space="preserve">a “Yes”. This dichotomy could reflect a subset of at-risk patients </w:t>
      </w:r>
      <w:r w:rsidR="00FE08B1">
        <w:t>who</w:t>
      </w:r>
      <w:r w:rsidR="003C2EA7">
        <w:t xml:space="preserve"> have normal BMIs, usually a positive factor in heart disease, but are so chronically </w:t>
      </w:r>
      <w:proofErr w:type="spellStart"/>
      <w:r w:rsidR="003C2EA7">
        <w:t>underslept</w:t>
      </w:r>
      <w:proofErr w:type="spellEnd"/>
      <w:r w:rsidR="003C2EA7">
        <w:t xml:space="preserve"> that they develop heart conditions. </w:t>
      </w:r>
      <w:r w:rsidR="00D3058B">
        <w:t xml:space="preserve">The rest of the nodes are </w:t>
      </w:r>
      <w:r w:rsidR="00FE08B1">
        <w:t>difficult</w:t>
      </w:r>
      <w:r w:rsidR="00D3058B">
        <w:t xml:space="preserve"> to </w:t>
      </w:r>
      <w:r w:rsidR="00FE08B1">
        <w:t>read</w:t>
      </w:r>
      <w:r w:rsidR="00996844">
        <w:t>,</w:t>
      </w:r>
      <w:r w:rsidR="00D3058B">
        <w:t xml:space="preserve"> as their Gini </w:t>
      </w:r>
      <w:r w:rsidR="00FE08B1">
        <w:t xml:space="preserve">values </w:t>
      </w:r>
      <w:r w:rsidR="00D3058B">
        <w:t>are so close to one</w:t>
      </w:r>
      <w:r w:rsidR="00FE08B1">
        <w:t>-</w:t>
      </w:r>
      <w:r w:rsidR="00D3058B">
        <w:t xml:space="preserve">half that they </w:t>
      </w:r>
      <w:r w:rsidR="00996844">
        <w:t>appear to be in</w:t>
      </w:r>
      <w:r w:rsidR="00D3058B">
        <w:t xml:space="preserve">accurate. </w:t>
      </w:r>
    </w:p>
    <w:p w14:paraId="6E6A6143" w14:textId="5D51CE07" w:rsidR="00D3058B" w:rsidRDefault="00D3058B" w:rsidP="007B48B0">
      <w:pPr>
        <w:jc w:val="center"/>
      </w:pPr>
      <w:r w:rsidRPr="00D3058B">
        <w:rPr>
          <w:noProof/>
        </w:rPr>
        <w:drawing>
          <wp:inline distT="0" distB="0" distL="0" distR="0" wp14:anchorId="2659CDFE" wp14:editId="5F5496C3">
            <wp:extent cx="3880884" cy="3986726"/>
            <wp:effectExtent l="0" t="0" r="5715" b="1270"/>
            <wp:docPr id="2033654247" name="Picture 1" descr="A chart with yellow and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54247" name="Picture 1" descr="A chart with yellow and purple squares&#10;&#10;Description automatically generated"/>
                    <pic:cNvPicPr/>
                  </pic:nvPicPr>
                  <pic:blipFill>
                    <a:blip r:embed="rId93"/>
                    <a:stretch>
                      <a:fillRect/>
                    </a:stretch>
                  </pic:blipFill>
                  <pic:spPr>
                    <a:xfrm>
                      <a:off x="0" y="0"/>
                      <a:ext cx="3888545" cy="3994596"/>
                    </a:xfrm>
                    <a:prstGeom prst="rect">
                      <a:avLst/>
                    </a:prstGeom>
                  </pic:spPr>
                </pic:pic>
              </a:graphicData>
            </a:graphic>
          </wp:inline>
        </w:drawing>
      </w:r>
    </w:p>
    <w:p w14:paraId="6EB06FF7" w14:textId="45F157EA" w:rsidR="00D3058B" w:rsidRDefault="00D3058B" w:rsidP="00461646">
      <w:pPr>
        <w:jc w:val="both"/>
      </w:pPr>
      <w:r>
        <w:lastRenderedPageBreak/>
        <w:t xml:space="preserve">The confusion matrix confirms these fears as the model’s accuracy is below 50%. </w:t>
      </w:r>
    </w:p>
    <w:p w14:paraId="7A605EC4" w14:textId="57CC22E6" w:rsidR="00D3058B" w:rsidRDefault="00D3058B" w:rsidP="007B48B0">
      <w:pPr>
        <w:jc w:val="center"/>
      </w:pPr>
      <w:r w:rsidRPr="00D3058B">
        <w:rPr>
          <w:noProof/>
        </w:rPr>
        <w:drawing>
          <wp:inline distT="0" distB="0" distL="0" distR="0" wp14:anchorId="4D63BC07" wp14:editId="7F1EB1F1">
            <wp:extent cx="5356227" cy="1903228"/>
            <wp:effectExtent l="0" t="0" r="3175" b="1905"/>
            <wp:docPr id="5765981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98142" name="Picture 1" descr="A screenshot of a computer screen&#10;&#10;Description automatically generated"/>
                    <pic:cNvPicPr/>
                  </pic:nvPicPr>
                  <pic:blipFill>
                    <a:blip r:embed="rId94"/>
                    <a:stretch>
                      <a:fillRect/>
                    </a:stretch>
                  </pic:blipFill>
                  <pic:spPr>
                    <a:xfrm>
                      <a:off x="0" y="0"/>
                      <a:ext cx="5368687" cy="1907655"/>
                    </a:xfrm>
                    <a:prstGeom prst="rect">
                      <a:avLst/>
                    </a:prstGeom>
                  </pic:spPr>
                </pic:pic>
              </a:graphicData>
            </a:graphic>
          </wp:inline>
        </w:drawing>
      </w:r>
    </w:p>
    <w:p w14:paraId="442709AB" w14:textId="48AFBDD4" w:rsidR="00D3058B" w:rsidRDefault="00C203D9" w:rsidP="00461646">
      <w:pPr>
        <w:jc w:val="both"/>
      </w:pPr>
      <w:r>
        <w:t>Examining</w:t>
      </w:r>
      <w:r w:rsidR="00D3058B">
        <w:t xml:space="preserve"> the classification report and area under the curve </w:t>
      </w:r>
      <w:r>
        <w:t>confirm</w:t>
      </w:r>
      <w:r w:rsidR="00D3058B">
        <w:t xml:space="preserve">s that our decision tree model </w:t>
      </w:r>
      <w:r>
        <w:t>perform</w:t>
      </w:r>
      <w:r w:rsidR="00D3058B">
        <w:t xml:space="preserve">s worse than randomly selecting “Yes” and “No”. </w:t>
      </w:r>
    </w:p>
    <w:p w14:paraId="559E3849" w14:textId="311B6A08" w:rsidR="00085882" w:rsidRDefault="00085882" w:rsidP="00461646">
      <w:pPr>
        <w:jc w:val="both"/>
      </w:pPr>
      <w:r>
        <w:t>As a test to see if the pruning alphas w</w:t>
      </w:r>
      <w:r w:rsidR="00FE08B1">
        <w:t>ere</w:t>
      </w:r>
      <w:r>
        <w:t xml:space="preserve"> the cause of the poor performance, the predictions on the test data were redone using the unaltered deep trees. </w:t>
      </w:r>
    </w:p>
    <w:p w14:paraId="31E22B80" w14:textId="77777777" w:rsidR="00085882" w:rsidRDefault="00085882" w:rsidP="007B48B0">
      <w:pPr>
        <w:jc w:val="center"/>
      </w:pPr>
      <w:r w:rsidRPr="00BA1777">
        <w:rPr>
          <w:noProof/>
        </w:rPr>
        <w:drawing>
          <wp:inline distT="0" distB="0" distL="0" distR="0" wp14:anchorId="6FF1E9C4" wp14:editId="00AF2D8B">
            <wp:extent cx="4766848" cy="3795823"/>
            <wp:effectExtent l="0" t="0" r="0" b="1905"/>
            <wp:docPr id="209012646" name="Picture 1" descr="A purple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2646" name="Picture 1" descr="A purple and white squares with numbers&#10;&#10;Description automatically generated"/>
                    <pic:cNvPicPr/>
                  </pic:nvPicPr>
                  <pic:blipFill>
                    <a:blip r:embed="rId95"/>
                    <a:stretch>
                      <a:fillRect/>
                    </a:stretch>
                  </pic:blipFill>
                  <pic:spPr>
                    <a:xfrm>
                      <a:off x="0" y="0"/>
                      <a:ext cx="4808215" cy="3828763"/>
                    </a:xfrm>
                    <a:prstGeom prst="rect">
                      <a:avLst/>
                    </a:prstGeom>
                  </pic:spPr>
                </pic:pic>
              </a:graphicData>
            </a:graphic>
          </wp:inline>
        </w:drawing>
      </w:r>
    </w:p>
    <w:p w14:paraId="4CABA551" w14:textId="7FB91406" w:rsidR="00085882" w:rsidRDefault="00085882" w:rsidP="00461646">
      <w:pPr>
        <w:jc w:val="both"/>
      </w:pPr>
      <w:r>
        <w:lastRenderedPageBreak/>
        <w:t>Interestingly</w:t>
      </w:r>
      <w:r w:rsidR="00FE08B1">
        <w:t>,</w:t>
      </w:r>
      <w:r>
        <w:t xml:space="preserve"> the quantitative unpruned decision tree </w:t>
      </w:r>
      <w:r w:rsidR="00FE08B1">
        <w:t>scored</w:t>
      </w:r>
      <w:r>
        <w:t xml:space="preserve"> better than the pruned tree in the weighted average, but as show</w:t>
      </w:r>
      <w:r w:rsidR="00FE08B1">
        <w:t>n</w:t>
      </w:r>
      <w:r>
        <w:t xml:space="preserve"> above</w:t>
      </w:r>
      <w:r w:rsidR="00FE08B1">
        <w:t>,</w:t>
      </w:r>
      <w:r>
        <w:t xml:space="preserve"> it’s not </w:t>
      </w:r>
      <w:r w:rsidR="00FE08B1">
        <w:t>a significant</w:t>
      </w:r>
      <w:r>
        <w:t xml:space="preserve"> improvement. </w:t>
      </w:r>
    </w:p>
    <w:p w14:paraId="748DC108" w14:textId="71B616C9" w:rsidR="00085882" w:rsidRDefault="00085882" w:rsidP="00461646">
      <w:pPr>
        <w:jc w:val="both"/>
      </w:pPr>
      <w:r w:rsidRPr="00085882">
        <w:rPr>
          <w:noProof/>
        </w:rPr>
        <w:drawing>
          <wp:inline distT="0" distB="0" distL="0" distR="0" wp14:anchorId="71952443" wp14:editId="727E020A">
            <wp:extent cx="5448214" cy="1924493"/>
            <wp:effectExtent l="0" t="0" r="635" b="6350"/>
            <wp:docPr id="7297658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5856" name="Picture 1" descr="A screenshot of a computer screen&#10;&#10;Description automatically generated"/>
                    <pic:cNvPicPr/>
                  </pic:nvPicPr>
                  <pic:blipFill>
                    <a:blip r:embed="rId96"/>
                    <a:stretch>
                      <a:fillRect/>
                    </a:stretch>
                  </pic:blipFill>
                  <pic:spPr>
                    <a:xfrm>
                      <a:off x="0" y="0"/>
                      <a:ext cx="5467999" cy="1931482"/>
                    </a:xfrm>
                    <a:prstGeom prst="rect">
                      <a:avLst/>
                    </a:prstGeom>
                  </pic:spPr>
                </pic:pic>
              </a:graphicData>
            </a:graphic>
          </wp:inline>
        </w:drawing>
      </w:r>
    </w:p>
    <w:p w14:paraId="3EB234BE" w14:textId="30921A6C" w:rsidR="00085882" w:rsidRDefault="00085882" w:rsidP="00461646">
      <w:pPr>
        <w:jc w:val="both"/>
      </w:pPr>
      <w:r>
        <w:t xml:space="preserve">The new tree </w:t>
      </w:r>
      <w:proofErr w:type="spellStart"/>
      <w:r>
        <w:t>overselects</w:t>
      </w:r>
      <w:proofErr w:type="spellEnd"/>
      <w:r>
        <w:t xml:space="preserve"> “Yes”, so the recall and f1-score are high for that classification only because there are so many “Yes” answers. “No</w:t>
      </w:r>
      <w:r w:rsidR="00FE08B1">
        <w:t>,</w:t>
      </w:r>
      <w:r>
        <w:t>” on the other hand</w:t>
      </w:r>
      <w:r w:rsidR="00FE08B1">
        <w:t>,</w:t>
      </w:r>
      <w:r>
        <w:t xml:space="preserve"> has high precision but low recall and </w:t>
      </w:r>
      <w:r w:rsidR="00FE08B1">
        <w:t>F</w:t>
      </w:r>
      <w:r>
        <w:t xml:space="preserve">1-score, which means that even though the model vastly </w:t>
      </w:r>
      <w:proofErr w:type="spellStart"/>
      <w:r>
        <w:t>underselects</w:t>
      </w:r>
      <w:proofErr w:type="spellEnd"/>
      <w:r>
        <w:t xml:space="preserve"> “No</w:t>
      </w:r>
      <w:r w:rsidR="00FE08B1">
        <w:t>,</w:t>
      </w:r>
      <w:r>
        <w:t xml:space="preserve">” it </w:t>
      </w:r>
      <w:r w:rsidR="00FE08B1">
        <w:t>is still</w:t>
      </w:r>
      <w:r>
        <w:t xml:space="preserve"> only 55% effective at predicting them correctly. Overall, this tree is slightly better than the pruned one</w:t>
      </w:r>
      <w:r w:rsidR="00996844">
        <w:t>,</w:t>
      </w:r>
      <w:r>
        <w:t xml:space="preserve"> but not by much.  </w:t>
      </w:r>
    </w:p>
    <w:p w14:paraId="0C71AAA5" w14:textId="77777777" w:rsidR="00085882" w:rsidRDefault="00085882" w:rsidP="00461646">
      <w:pPr>
        <w:jc w:val="both"/>
        <w:rPr>
          <w:rFonts w:asciiTheme="majorHAnsi" w:eastAsiaTheme="minorEastAsia" w:hAnsiTheme="majorHAnsi"/>
          <w:b/>
          <w:color w:val="0070C0"/>
          <w:sz w:val="50"/>
          <w:szCs w:val="22"/>
        </w:rPr>
      </w:pPr>
      <w:r>
        <w:br w:type="page"/>
      </w:r>
    </w:p>
    <w:p w14:paraId="1B00B0E0" w14:textId="2250AFB6" w:rsidR="00D3058B" w:rsidRDefault="00D3058B" w:rsidP="00461646">
      <w:pPr>
        <w:pStyle w:val="Subtitle"/>
        <w:jc w:val="both"/>
      </w:pPr>
      <w:r>
        <w:lastRenderedPageBreak/>
        <w:t>Qualitative Tree</w:t>
      </w:r>
    </w:p>
    <w:p w14:paraId="7D2E782E" w14:textId="1E736690" w:rsidR="00D3058B" w:rsidRDefault="00D3058B" w:rsidP="00461646">
      <w:pPr>
        <w:jc w:val="both"/>
      </w:pPr>
      <w:r>
        <w:t>Al</w:t>
      </w:r>
      <w:r w:rsidR="00E001C2">
        <w:t xml:space="preserve">though the quantitative tree did not work as well as hoped, there is still another tree to make. For this qualitative tree, the categorical variables that we </w:t>
      </w:r>
      <w:r w:rsidR="00C203D9">
        <w:t>previously</w:t>
      </w:r>
      <w:r w:rsidR="00E001C2">
        <w:t xml:space="preserve"> </w:t>
      </w:r>
      <w:r w:rsidR="00C203D9">
        <w:t>discarded</w:t>
      </w:r>
      <w:r w:rsidR="00E001C2">
        <w:t xml:space="preserve"> will be reintroduced and encoded into integer values </w:t>
      </w:r>
      <w:r w:rsidR="00C203D9">
        <w:t>using</w:t>
      </w:r>
      <w:r w:rsidR="00E001C2">
        <w:t xml:space="preserve"> one-hot and ordinal encoding. </w:t>
      </w:r>
    </w:p>
    <w:p w14:paraId="0B43B408" w14:textId="0BB52E94" w:rsidR="00E001C2" w:rsidRPr="00D3058B" w:rsidRDefault="00E001C2" w:rsidP="007B48B0">
      <w:pPr>
        <w:jc w:val="center"/>
      </w:pPr>
      <w:r w:rsidRPr="00E001C2">
        <w:rPr>
          <w:noProof/>
        </w:rPr>
        <w:drawing>
          <wp:inline distT="0" distB="0" distL="0" distR="0" wp14:anchorId="40C89644" wp14:editId="0E99A727">
            <wp:extent cx="4337685" cy="2787393"/>
            <wp:effectExtent l="0" t="0" r="5715" b="0"/>
            <wp:docPr id="110196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9502" name="Picture 1" descr="A screenshot of a computer&#10;&#10;Description automatically generated"/>
                    <pic:cNvPicPr/>
                  </pic:nvPicPr>
                  <pic:blipFill>
                    <a:blip r:embed="rId97"/>
                    <a:stretch>
                      <a:fillRect/>
                    </a:stretch>
                  </pic:blipFill>
                  <pic:spPr>
                    <a:xfrm>
                      <a:off x="0" y="0"/>
                      <a:ext cx="4355521" cy="2798855"/>
                    </a:xfrm>
                    <a:prstGeom prst="rect">
                      <a:avLst/>
                    </a:prstGeom>
                  </pic:spPr>
                </pic:pic>
              </a:graphicData>
            </a:graphic>
          </wp:inline>
        </w:drawing>
      </w:r>
    </w:p>
    <w:p w14:paraId="5C6E5D80" w14:textId="77777777" w:rsidR="00E001C2" w:rsidRDefault="00E001C2" w:rsidP="00461646">
      <w:pPr>
        <w:jc w:val="both"/>
      </w:pPr>
      <w:r>
        <w:t>Again, the best value of alpha is calculated.</w:t>
      </w:r>
    </w:p>
    <w:p w14:paraId="27AD220B" w14:textId="77777777" w:rsidR="00E001C2" w:rsidRDefault="00E001C2" w:rsidP="007B48B0">
      <w:pPr>
        <w:jc w:val="center"/>
      </w:pPr>
      <w:r w:rsidRPr="00E001C2">
        <w:rPr>
          <w:noProof/>
        </w:rPr>
        <w:drawing>
          <wp:inline distT="0" distB="0" distL="0" distR="0" wp14:anchorId="0C0CC640" wp14:editId="1BA0E4AF">
            <wp:extent cx="4338084" cy="2731386"/>
            <wp:effectExtent l="0" t="0" r="5715" b="0"/>
            <wp:docPr id="203811968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19682" name="Picture 1" descr="A graph with blue lines&#10;&#10;Description automatically generated"/>
                    <pic:cNvPicPr/>
                  </pic:nvPicPr>
                  <pic:blipFill>
                    <a:blip r:embed="rId98"/>
                    <a:stretch>
                      <a:fillRect/>
                    </a:stretch>
                  </pic:blipFill>
                  <pic:spPr>
                    <a:xfrm>
                      <a:off x="0" y="0"/>
                      <a:ext cx="4344981" cy="2735728"/>
                    </a:xfrm>
                    <a:prstGeom prst="rect">
                      <a:avLst/>
                    </a:prstGeom>
                  </pic:spPr>
                </pic:pic>
              </a:graphicData>
            </a:graphic>
          </wp:inline>
        </w:drawing>
      </w:r>
    </w:p>
    <w:p w14:paraId="1ADB0DF2" w14:textId="77777777" w:rsidR="00E001C2" w:rsidRDefault="00E001C2" w:rsidP="00461646">
      <w:pPr>
        <w:jc w:val="both"/>
      </w:pPr>
      <w:r>
        <w:t xml:space="preserve">Putting that value into the algorithm creates the following tree. </w:t>
      </w:r>
    </w:p>
    <w:p w14:paraId="35865291" w14:textId="77777777" w:rsidR="00E001C2" w:rsidRDefault="00E001C2" w:rsidP="00461646">
      <w:pPr>
        <w:jc w:val="both"/>
      </w:pPr>
      <w:r w:rsidRPr="00E001C2">
        <w:rPr>
          <w:noProof/>
        </w:rPr>
        <w:lastRenderedPageBreak/>
        <w:drawing>
          <wp:inline distT="0" distB="0" distL="0" distR="0" wp14:anchorId="7DEEB6ED" wp14:editId="4F974D3F">
            <wp:extent cx="3351240" cy="2243470"/>
            <wp:effectExtent l="0" t="0" r="1905" b="4445"/>
            <wp:docPr id="708744983" name="Picture 1" descr="A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4983" name="Picture 1" descr="A rectangular sign with black text&#10;&#10;Description automatically generated"/>
                    <pic:cNvPicPr/>
                  </pic:nvPicPr>
                  <pic:blipFill>
                    <a:blip r:embed="rId99"/>
                    <a:stretch>
                      <a:fillRect/>
                    </a:stretch>
                  </pic:blipFill>
                  <pic:spPr>
                    <a:xfrm>
                      <a:off x="0" y="0"/>
                      <a:ext cx="3400407" cy="2276385"/>
                    </a:xfrm>
                    <a:prstGeom prst="rect">
                      <a:avLst/>
                    </a:prstGeom>
                  </pic:spPr>
                </pic:pic>
              </a:graphicData>
            </a:graphic>
          </wp:inline>
        </w:drawing>
      </w:r>
    </w:p>
    <w:p w14:paraId="1CDD6284" w14:textId="5BD3C049" w:rsidR="00085882" w:rsidRDefault="00085882" w:rsidP="00461646">
      <w:pPr>
        <w:jc w:val="both"/>
      </w:pPr>
      <w:r w:rsidRPr="00AB2426">
        <w:rPr>
          <w:noProof/>
        </w:rPr>
        <w:drawing>
          <wp:anchor distT="0" distB="0" distL="114300" distR="114300" simplePos="0" relativeHeight="251656190" behindDoc="1" locked="0" layoutInCell="1" allowOverlap="1" wp14:anchorId="3E3C4AE1" wp14:editId="38CE237E">
            <wp:simplePos x="0" y="0"/>
            <wp:positionH relativeFrom="column">
              <wp:posOffset>-1143606</wp:posOffset>
            </wp:positionH>
            <wp:positionV relativeFrom="paragraph">
              <wp:posOffset>1464945</wp:posOffset>
            </wp:positionV>
            <wp:extent cx="7745730" cy="4326890"/>
            <wp:effectExtent l="0" t="0" r="1270" b="3810"/>
            <wp:wrapThrough wrapText="bothSides">
              <wp:wrapPolygon edited="0">
                <wp:start x="0" y="0"/>
                <wp:lineTo x="0" y="21556"/>
                <wp:lineTo x="21568" y="21556"/>
                <wp:lineTo x="21568" y="0"/>
                <wp:lineTo x="0" y="0"/>
              </wp:wrapPolygon>
            </wp:wrapThrough>
            <wp:docPr id="1275198464" name="Picture 1"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98464" name="Picture 1" descr="A diagram of a number of numbers&#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7745730" cy="4326890"/>
                    </a:xfrm>
                    <a:prstGeom prst="rect">
                      <a:avLst/>
                    </a:prstGeom>
                  </pic:spPr>
                </pic:pic>
              </a:graphicData>
            </a:graphic>
            <wp14:sizeRelH relativeFrom="page">
              <wp14:pctWidth>0</wp14:pctWidth>
            </wp14:sizeRelH>
            <wp14:sizeRelV relativeFrom="page">
              <wp14:pctHeight>0</wp14:pctHeight>
            </wp14:sizeRelV>
          </wp:anchor>
        </w:drawing>
      </w:r>
      <w:r w:rsidR="003145EB">
        <w:t>Yes,</w:t>
      </w:r>
      <w:r w:rsidR="00E001C2">
        <w:t xml:space="preserve"> that is the whole tree. Our alpha value has pruned so much of the tree off that only the base is left. But why did the graph say that </w:t>
      </w:r>
      <w:r w:rsidR="00AB2426">
        <w:t xml:space="preserve">this was the best value of alpha if it’s just the root node? It’s saying that because every other alpha value </w:t>
      </w:r>
      <w:r w:rsidR="00FE08B1">
        <w:t>that</w:t>
      </w:r>
      <w:r w:rsidR="00AB2426">
        <w:t xml:space="preserve"> allowed splits was worse than just taking the initial split of the data. To get an actual tree, the alpha value was lowered slightly to </w:t>
      </w:r>
      <w:r w:rsidR="00FE08B1">
        <w:t>enable the</w:t>
      </w:r>
      <w:r w:rsidR="00AB2426">
        <w:t xml:space="preserve"> branches to appear. </w:t>
      </w:r>
    </w:p>
    <w:p w14:paraId="05731564" w14:textId="33C1A8F8" w:rsidR="0087481D" w:rsidRDefault="00AB2426" w:rsidP="00461646">
      <w:pPr>
        <w:jc w:val="both"/>
      </w:pPr>
      <w:r>
        <w:lastRenderedPageBreak/>
        <w:t xml:space="preserve">This is better in terms of the visuals, but the actual model is not great. </w:t>
      </w:r>
      <w:r w:rsidR="0087481D">
        <w:t>All the leaf nodes have Gini values around .5, and this time</w:t>
      </w:r>
      <w:r w:rsidR="00FE08B1">
        <w:t>,</w:t>
      </w:r>
      <w:r w:rsidR="0087481D">
        <w:t xml:space="preserve"> there </w:t>
      </w:r>
      <w:r w:rsidR="00FE08B1">
        <w:t>are</w:t>
      </w:r>
      <w:r w:rsidR="0087481D">
        <w:t xml:space="preserve">n’t even a few interesting ones to gain insights from. The Confusion matrix for this model illustrates this clearly. </w:t>
      </w:r>
    </w:p>
    <w:p w14:paraId="137D65D4" w14:textId="77777777" w:rsidR="0087481D" w:rsidRDefault="0087481D" w:rsidP="00C203D9">
      <w:pPr>
        <w:jc w:val="center"/>
      </w:pPr>
      <w:r w:rsidRPr="0087481D">
        <w:rPr>
          <w:noProof/>
        </w:rPr>
        <w:drawing>
          <wp:inline distT="0" distB="0" distL="0" distR="0" wp14:anchorId="1BCAD206" wp14:editId="49E128C4">
            <wp:extent cx="4455042" cy="4576543"/>
            <wp:effectExtent l="0" t="0" r="3175" b="0"/>
            <wp:docPr id="735181946"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1946" name="Picture 1" descr="A chart with different colored squares&#10;&#10;Description automatically generated"/>
                    <pic:cNvPicPr/>
                  </pic:nvPicPr>
                  <pic:blipFill>
                    <a:blip r:embed="rId101"/>
                    <a:stretch>
                      <a:fillRect/>
                    </a:stretch>
                  </pic:blipFill>
                  <pic:spPr>
                    <a:xfrm>
                      <a:off x="0" y="0"/>
                      <a:ext cx="4457148" cy="4578707"/>
                    </a:xfrm>
                    <a:prstGeom prst="rect">
                      <a:avLst/>
                    </a:prstGeom>
                  </pic:spPr>
                </pic:pic>
              </a:graphicData>
            </a:graphic>
          </wp:inline>
        </w:drawing>
      </w:r>
    </w:p>
    <w:p w14:paraId="15AA158A" w14:textId="5C300C69" w:rsidR="0087481D" w:rsidRDefault="00FE08B1" w:rsidP="00461646">
      <w:pPr>
        <w:jc w:val="both"/>
      </w:pPr>
      <w:r>
        <w:t>Additionally</w:t>
      </w:r>
      <w:r w:rsidR="0087481D">
        <w:t xml:space="preserve">, </w:t>
      </w:r>
      <w:r>
        <w:t>the following</w:t>
      </w:r>
      <w:r w:rsidR="0087481D">
        <w:t xml:space="preserve"> are the accuracy measurements for the model. </w:t>
      </w:r>
    </w:p>
    <w:p w14:paraId="20B6C276" w14:textId="77777777" w:rsidR="0087481D" w:rsidRDefault="0087481D" w:rsidP="00C203D9">
      <w:pPr>
        <w:jc w:val="center"/>
      </w:pPr>
      <w:r w:rsidRPr="0087481D">
        <w:rPr>
          <w:noProof/>
        </w:rPr>
        <w:drawing>
          <wp:inline distT="0" distB="0" distL="0" distR="0" wp14:anchorId="7DAAD4E6" wp14:editId="24D560E6">
            <wp:extent cx="4535424" cy="1627632"/>
            <wp:effectExtent l="0" t="0" r="0" b="0"/>
            <wp:docPr id="2925825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2508" name="Picture 1" descr="A screenshot of a computer screen&#10;&#10;Description automatically generated"/>
                    <pic:cNvPicPr/>
                  </pic:nvPicPr>
                  <pic:blipFill>
                    <a:blip r:embed="rId102"/>
                    <a:stretch>
                      <a:fillRect/>
                    </a:stretch>
                  </pic:blipFill>
                  <pic:spPr>
                    <a:xfrm>
                      <a:off x="0" y="0"/>
                      <a:ext cx="4535424" cy="1627632"/>
                    </a:xfrm>
                    <a:prstGeom prst="rect">
                      <a:avLst/>
                    </a:prstGeom>
                  </pic:spPr>
                </pic:pic>
              </a:graphicData>
            </a:graphic>
          </wp:inline>
        </w:drawing>
      </w:r>
    </w:p>
    <w:p w14:paraId="7DA23F5A" w14:textId="4C939169" w:rsidR="0087481D" w:rsidRDefault="0087481D" w:rsidP="00461646">
      <w:pPr>
        <w:jc w:val="both"/>
      </w:pPr>
      <w:r>
        <w:lastRenderedPageBreak/>
        <w:t>Surprisingly</w:t>
      </w:r>
      <w:r w:rsidR="00FE08B1">
        <w:t>,</w:t>
      </w:r>
      <w:r>
        <w:t xml:space="preserve"> the area under the curve is </w:t>
      </w:r>
      <w:r w:rsidR="004334B9">
        <w:t>better</w:t>
      </w:r>
      <w:r>
        <w:t xml:space="preserve"> for this model than the quantitative one. However, that is probably because this model is picking at random</w:t>
      </w:r>
      <w:r w:rsidR="00FE08B1">
        <w:t>,</w:t>
      </w:r>
      <w:r>
        <w:t xml:space="preserve"> where</w:t>
      </w:r>
      <w:r w:rsidR="00FE08B1">
        <w:t>as</w:t>
      </w:r>
      <w:r>
        <w:t xml:space="preserve"> the last model </w:t>
      </w:r>
      <w:r w:rsidR="00FE08B1">
        <w:t>had</w:t>
      </w:r>
      <w:r>
        <w:t xml:space="preserve"> a few actual patterns that it </w:t>
      </w:r>
      <w:r w:rsidR="00C203D9">
        <w:t>attempt</w:t>
      </w:r>
      <w:r>
        <w:t xml:space="preserve">ed to </w:t>
      </w:r>
      <w:r w:rsidR="00FE08B1">
        <w:t>utilize, which</w:t>
      </w:r>
      <w:r>
        <w:t xml:space="preserve"> </w:t>
      </w:r>
      <w:r w:rsidR="00C203D9">
        <w:t>ultimately</w:t>
      </w:r>
      <w:r>
        <w:t xml:space="preserve"> </w:t>
      </w:r>
      <w:r w:rsidR="00C203D9">
        <w:t>proved</w:t>
      </w:r>
      <w:r>
        <w:t xml:space="preserve"> </w:t>
      </w:r>
      <w:r w:rsidR="00C203D9">
        <w:t>incorrect</w:t>
      </w:r>
      <w:r>
        <w:t xml:space="preserve">. </w:t>
      </w:r>
    </w:p>
    <w:p w14:paraId="75E030BC" w14:textId="77777777" w:rsidR="00085882" w:rsidRDefault="00085882" w:rsidP="00461646">
      <w:pPr>
        <w:jc w:val="both"/>
      </w:pPr>
      <w:r>
        <w:t>Rechecking the data with the unpruned qualitative tree yields the following results.</w:t>
      </w:r>
    </w:p>
    <w:p w14:paraId="730F4A38" w14:textId="56DCABD3" w:rsidR="00085882" w:rsidRDefault="00085882" w:rsidP="00C203D9">
      <w:pPr>
        <w:jc w:val="center"/>
      </w:pPr>
      <w:r w:rsidRPr="00BA1777">
        <w:rPr>
          <w:noProof/>
        </w:rPr>
        <w:drawing>
          <wp:inline distT="0" distB="0" distL="0" distR="0" wp14:anchorId="7549754C" wp14:editId="109EB0B3">
            <wp:extent cx="4389120" cy="3547872"/>
            <wp:effectExtent l="0" t="0" r="5080" b="0"/>
            <wp:docPr id="1756006999" name="Picture 1" descr="A graph with red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999" name="Picture 1" descr="A graph with red squares and white text&#10;&#10;Description automatically generated"/>
                    <pic:cNvPicPr/>
                  </pic:nvPicPr>
                  <pic:blipFill>
                    <a:blip r:embed="rId103"/>
                    <a:stretch>
                      <a:fillRect/>
                    </a:stretch>
                  </pic:blipFill>
                  <pic:spPr>
                    <a:xfrm>
                      <a:off x="0" y="0"/>
                      <a:ext cx="4389120" cy="3547872"/>
                    </a:xfrm>
                    <a:prstGeom prst="rect">
                      <a:avLst/>
                    </a:prstGeom>
                  </pic:spPr>
                </pic:pic>
              </a:graphicData>
            </a:graphic>
          </wp:inline>
        </w:drawing>
      </w:r>
    </w:p>
    <w:p w14:paraId="4ABA5EDA" w14:textId="2394D867" w:rsidR="00085882" w:rsidRDefault="00B673ED" w:rsidP="00461646">
      <w:pPr>
        <w:jc w:val="both"/>
      </w:pPr>
      <w:r>
        <w:t>This time</w:t>
      </w:r>
      <w:r w:rsidR="00FE08B1">
        <w:t>,</w:t>
      </w:r>
      <w:r>
        <w:t xml:space="preserve"> the unpruned tree performs worse than the pruned counterpart, although the differences are slight. </w:t>
      </w:r>
    </w:p>
    <w:p w14:paraId="0974AF33" w14:textId="4DA1CA1B" w:rsidR="00B673ED" w:rsidRDefault="00B673ED" w:rsidP="00C203D9">
      <w:pPr>
        <w:jc w:val="center"/>
      </w:pPr>
      <w:r w:rsidRPr="00B673ED">
        <w:rPr>
          <w:noProof/>
        </w:rPr>
        <w:drawing>
          <wp:inline distT="0" distB="0" distL="0" distR="0" wp14:anchorId="52D34600" wp14:editId="3D955472">
            <wp:extent cx="4590288" cy="1627632"/>
            <wp:effectExtent l="0" t="0" r="0" b="0"/>
            <wp:docPr id="6034761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6176" name="Picture 1" descr="A screenshot of a computer screen&#10;&#10;Description automatically generated"/>
                    <pic:cNvPicPr/>
                  </pic:nvPicPr>
                  <pic:blipFill>
                    <a:blip r:embed="rId104"/>
                    <a:stretch>
                      <a:fillRect/>
                    </a:stretch>
                  </pic:blipFill>
                  <pic:spPr>
                    <a:xfrm>
                      <a:off x="0" y="0"/>
                      <a:ext cx="4590288" cy="1627632"/>
                    </a:xfrm>
                    <a:prstGeom prst="rect">
                      <a:avLst/>
                    </a:prstGeom>
                  </pic:spPr>
                </pic:pic>
              </a:graphicData>
            </a:graphic>
          </wp:inline>
        </w:drawing>
      </w:r>
    </w:p>
    <w:p w14:paraId="5FAD572C" w14:textId="77777777" w:rsidR="004334B9" w:rsidRDefault="004334B9" w:rsidP="00461646">
      <w:pPr>
        <w:pStyle w:val="Subtitle"/>
        <w:jc w:val="both"/>
      </w:pPr>
      <w:r>
        <w:lastRenderedPageBreak/>
        <w:t>Conclusions</w:t>
      </w:r>
    </w:p>
    <w:p w14:paraId="5035F233" w14:textId="4A3773F7" w:rsidR="00FE08B1" w:rsidRDefault="004334B9" w:rsidP="00461646">
      <w:pPr>
        <w:jc w:val="both"/>
      </w:pPr>
      <w:r>
        <w:t xml:space="preserve">It is </w:t>
      </w:r>
      <w:r w:rsidR="00FE08B1">
        <w:t>becoming increasingly</w:t>
      </w:r>
      <w:r>
        <w:t xml:space="preserve"> frustrating that none of the machine learning methods </w:t>
      </w:r>
      <w:r w:rsidR="00FE08B1">
        <w:t>appear</w:t>
      </w:r>
      <w:r>
        <w:t xml:space="preserve"> to be able to </w:t>
      </w:r>
      <w:r w:rsidR="00996844">
        <w:t>handle this type of data effectively</w:t>
      </w:r>
      <w:r>
        <w:t xml:space="preserve">. </w:t>
      </w:r>
      <w:r w:rsidR="003145EB">
        <w:t xml:space="preserve">It is becoming increasingly clear that more advanced methods should be used to combat this inscrutable data. </w:t>
      </w:r>
      <w:r w:rsidR="00FE08B1">
        <w:t>The</w:t>
      </w:r>
      <w:r w:rsidR="003145EB">
        <w:t xml:space="preserve"> non-linear nature </w:t>
      </w:r>
      <w:r w:rsidR="00FE08B1">
        <w:t xml:space="preserve">of Decision Trees </w:t>
      </w:r>
      <w:r w:rsidR="003145EB">
        <w:t>could have been a saving grace</w:t>
      </w:r>
      <w:r w:rsidR="00FE08B1">
        <w:t>,</w:t>
      </w:r>
      <w:r w:rsidR="003145EB">
        <w:t xml:space="preserve"> </w:t>
      </w:r>
      <w:r w:rsidR="00FE08B1">
        <w:t>helping to</w:t>
      </w:r>
      <w:r w:rsidR="003145EB">
        <w:t xml:space="preserve"> pull some insights from the data. However, </w:t>
      </w:r>
      <w:r w:rsidR="00003478">
        <w:t xml:space="preserve">the data </w:t>
      </w:r>
      <w:r w:rsidR="00FE08B1">
        <w:t>remains</w:t>
      </w:r>
      <w:r w:rsidR="00003478">
        <w:t xml:space="preserve"> </w:t>
      </w:r>
      <w:r w:rsidR="00FE08B1">
        <w:t>complex</w:t>
      </w:r>
      <w:r w:rsidR="00003478">
        <w:t xml:space="preserve"> to parse</w:t>
      </w:r>
      <w:r w:rsidR="00FE08B1">
        <w:t>,</w:t>
      </w:r>
      <w:r w:rsidR="00003478">
        <w:t xml:space="preserve"> even with the linear limitation lifted. </w:t>
      </w:r>
      <w:r w:rsidR="00FE08B1">
        <w:t>Neither</w:t>
      </w:r>
      <w:r w:rsidR="00003478">
        <w:t xml:space="preserve"> the quantitative </w:t>
      </w:r>
      <w:r w:rsidR="00FE08B1">
        <w:t>nor the</w:t>
      </w:r>
      <w:r w:rsidR="00003478">
        <w:t xml:space="preserve"> qualitative trees </w:t>
      </w:r>
      <w:r w:rsidR="00FE08B1">
        <w:t>differed significantly</w:t>
      </w:r>
      <w:r w:rsidR="00003478">
        <w:t xml:space="preserve"> from random chance. </w:t>
      </w:r>
      <w:r w:rsidR="00FE08B1">
        <w:t>T</w:t>
      </w:r>
      <w:r w:rsidR="00003478">
        <w:t>he trees should have been allowed more depth</w:t>
      </w:r>
      <w:r w:rsidR="00FE08B1">
        <w:t>,</w:t>
      </w:r>
      <w:r w:rsidR="00003478">
        <w:t xml:space="preserve"> </w:t>
      </w:r>
      <w:r w:rsidR="00FE08B1">
        <w:t>as</w:t>
      </w:r>
      <w:r w:rsidR="00003478">
        <w:t xml:space="preserve"> these charts were </w:t>
      </w:r>
      <w:r w:rsidR="00FE08B1">
        <w:t>created</w:t>
      </w:r>
      <w:r w:rsidR="00003478">
        <w:t xml:space="preserve"> to be paper</w:t>
      </w:r>
      <w:r w:rsidR="00FE08B1">
        <w:t>-friendly; however</w:t>
      </w:r>
      <w:r w:rsidR="00003478">
        <w:t xml:space="preserve">, overfitting becomes a </w:t>
      </w:r>
      <w:r w:rsidR="00996844">
        <w:t>significant</w:t>
      </w:r>
      <w:r w:rsidR="00003478">
        <w:t xml:space="preserve"> concern.</w:t>
      </w:r>
    </w:p>
    <w:p w14:paraId="5EC184E0" w14:textId="71833293" w:rsidR="00BA1777" w:rsidRDefault="00003478" w:rsidP="00461646">
      <w:pPr>
        <w:jc w:val="both"/>
      </w:pPr>
      <w:r>
        <w:t>A</w:t>
      </w:r>
      <w:r w:rsidR="00FE08B1">
        <w:t>dditionally</w:t>
      </w:r>
      <w:r>
        <w:t>, a tree that combines both quantitative and qualitative variables m</w:t>
      </w:r>
      <w:r w:rsidR="00FE08B1">
        <w:t>ay yield</w:t>
      </w:r>
      <w:r>
        <w:t xml:space="preserve"> better results</w:t>
      </w:r>
      <w:r w:rsidR="00B673ED">
        <w:t xml:space="preserve">. However, using a single Decision Tree for analysis is </w:t>
      </w:r>
      <w:r w:rsidR="00FE08B1">
        <w:t>challenging due to its</w:t>
      </w:r>
      <w:r w:rsidR="00B673ED">
        <w:t xml:space="preserve"> nature. There are </w:t>
      </w:r>
      <w:r w:rsidR="00FE08B1">
        <w:t xml:space="preserve">an </w:t>
      </w:r>
      <w:r w:rsidR="00B673ED">
        <w:t>infinite number of tree possibilities, and no algorithm, no matter how well defined, can ensure that the final tree is the best one. For this data</w:t>
      </w:r>
      <w:r w:rsidR="00FE08B1">
        <w:t>,</w:t>
      </w:r>
      <w:r w:rsidR="00B673ED">
        <w:t xml:space="preserve"> especially, using something like Random Forest would be a good alternative</w:t>
      </w:r>
      <w:r w:rsidR="00FE08B1">
        <w:t>,</w:t>
      </w:r>
      <w:r w:rsidR="00B673ED">
        <w:t xml:space="preserve"> as the ensemble of trees used would get rid of much of the error and smooth out the uncertainty that persists with only a single tree. </w:t>
      </w:r>
    </w:p>
    <w:p w14:paraId="77BD0B1B" w14:textId="77777777" w:rsidR="00085882" w:rsidRDefault="00085882" w:rsidP="00461646">
      <w:pPr>
        <w:jc w:val="both"/>
      </w:pPr>
    </w:p>
    <w:p w14:paraId="0C7A357D" w14:textId="0022D4E6" w:rsidR="00BA1777" w:rsidRDefault="00BA1777" w:rsidP="00461646">
      <w:pPr>
        <w:jc w:val="both"/>
      </w:pPr>
    </w:p>
    <w:p w14:paraId="6B51631D" w14:textId="77777777" w:rsidR="00436927" w:rsidRDefault="00085882" w:rsidP="00461646">
      <w:pPr>
        <w:jc w:val="both"/>
        <w:rPr>
          <w:rFonts w:asciiTheme="majorHAnsi" w:eastAsiaTheme="majorEastAsia" w:hAnsiTheme="majorHAnsi" w:cstheme="majorBidi"/>
          <w:b/>
          <w:caps/>
          <w:color w:val="2A2A2A" w:themeColor="text2"/>
          <w:sz w:val="90"/>
          <w:szCs w:val="32"/>
        </w:rPr>
      </w:pPr>
      <w:r>
        <w:br w:type="page"/>
      </w:r>
      <w:r w:rsidR="00436927">
        <w:rPr>
          <w:rFonts w:asciiTheme="majorHAnsi" w:eastAsiaTheme="majorEastAsia" w:hAnsiTheme="majorHAnsi" w:cstheme="majorBidi"/>
          <w:b/>
          <w:caps/>
          <w:color w:val="2A2A2A" w:themeColor="text2"/>
          <w:sz w:val="90"/>
          <w:szCs w:val="32"/>
        </w:rPr>
        <w:lastRenderedPageBreak/>
        <w:t>naïve BAYES</w:t>
      </w:r>
    </w:p>
    <w:p w14:paraId="2F90D9A8" w14:textId="644214EF" w:rsidR="00436927" w:rsidRDefault="00436927" w:rsidP="00461646">
      <w:pPr>
        <w:jc w:val="both"/>
      </w:pPr>
      <w:r>
        <w:t xml:space="preserve">The </w:t>
      </w:r>
      <w:r w:rsidR="00996844">
        <w:t>following</w:t>
      </w:r>
      <w:r>
        <w:t xml:space="preserve"> method is Naïve Bayes analysis</w:t>
      </w:r>
      <w:r w:rsidR="00FE08B1">
        <w:t>:</w:t>
      </w:r>
      <w:r>
        <w:t xml:space="preserve"> </w:t>
      </w:r>
      <w:r w:rsidR="00FE08B1">
        <w:t>A</w:t>
      </w:r>
      <w:r>
        <w:t xml:space="preserve"> series of algorithms that utilize Bayes’ Theorem to make predictions. </w:t>
      </w:r>
    </w:p>
    <w:p w14:paraId="0963C931" w14:textId="10B955ED" w:rsidR="009767F1" w:rsidRDefault="00436927" w:rsidP="00461646">
      <w:pPr>
        <w:jc w:val="both"/>
        <w:rPr>
          <w:rFonts w:eastAsiaTheme="minorEastAsia"/>
        </w:rPr>
      </w:pPr>
      <m:oMathPara>
        <m:oMath>
          <m:r>
            <w:rPr>
              <w:rFonts w:ascii="Cambria Math" w:hAnsi="Cambria Math"/>
            </w:rPr>
            <m:t>Bayes'  Theorem:P(A│B)=  (P</m:t>
          </m:r>
          <m:d>
            <m:dPr>
              <m:endChr m:val="|"/>
              <m:ctrlPr>
                <w:rPr>
                  <w:rFonts w:ascii="Cambria Math" w:hAnsi="Cambria Math"/>
                  <w:i/>
                </w:rPr>
              </m:ctrlPr>
            </m:dPr>
            <m:e>
              <m:r>
                <w:rPr>
                  <w:rFonts w:ascii="Cambria Math" w:hAnsi="Cambria Math"/>
                </w:rPr>
                <m:t xml:space="preserve">B </m:t>
              </m:r>
            </m:e>
          </m:d>
          <m:r>
            <w:rPr>
              <w:rFonts w:ascii="Cambria Math" w:hAnsi="Cambria Math"/>
            </w:rPr>
            <m:t xml:space="preserve"> A)*P(A))/P(B) </m:t>
          </m:r>
        </m:oMath>
      </m:oMathPara>
    </w:p>
    <w:p w14:paraId="324B35BA" w14:textId="26560C26" w:rsidR="009767F1" w:rsidRDefault="009767F1" w:rsidP="00461646">
      <w:pPr>
        <w:jc w:val="both"/>
      </w:pPr>
      <w:r>
        <w:t xml:space="preserve">The two methods used in this analysis </w:t>
      </w:r>
      <w:r w:rsidR="00996844">
        <w:t>predict</w:t>
      </w:r>
      <w:r w:rsidR="00FE08B1">
        <w:t xml:space="preserve"> the classification of</w:t>
      </w:r>
      <w:r>
        <w:t xml:space="preserve"> a new datapoint </w:t>
      </w:r>
      <w:r w:rsidR="00FE08B1">
        <w:t>based on continuous quantitative values</w:t>
      </w:r>
      <w:r>
        <w:t xml:space="preserve">, and Categorical Naïve Bayes, which uses the probabilities of categorical values compared to their appearances in the target value to make predictions. Both will </w:t>
      </w:r>
      <w:proofErr w:type="gramStart"/>
      <w:r>
        <w:t>working</w:t>
      </w:r>
      <w:proofErr w:type="gramEnd"/>
      <w:r>
        <w:t xml:space="preserve"> off the same data</w:t>
      </w:r>
      <w:r w:rsidR="00FE08B1">
        <w:t>, as show</w:t>
      </w:r>
      <w:r>
        <w:t>n below.</w:t>
      </w:r>
    </w:p>
    <w:p w14:paraId="0A7FCAD1" w14:textId="639466CD" w:rsidR="009767F1" w:rsidRDefault="009767F1" w:rsidP="000A009B">
      <w:pPr>
        <w:jc w:val="center"/>
      </w:pPr>
      <w:r w:rsidRPr="00A203A3">
        <w:rPr>
          <w:noProof/>
        </w:rPr>
        <w:drawing>
          <wp:inline distT="0" distB="0" distL="0" distR="0" wp14:anchorId="4F38AD20" wp14:editId="4C56789F">
            <wp:extent cx="5284382" cy="2854325"/>
            <wp:effectExtent l="0" t="0" r="0" b="3175"/>
            <wp:docPr id="11749490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477" name="Picture 1" descr="A screenshot of a computer screen&#10;&#10;Description automatically generated"/>
                    <pic:cNvPicPr/>
                  </pic:nvPicPr>
                  <pic:blipFill>
                    <a:blip r:embed="rId88"/>
                    <a:stretch>
                      <a:fillRect/>
                    </a:stretch>
                  </pic:blipFill>
                  <pic:spPr>
                    <a:xfrm>
                      <a:off x="0" y="0"/>
                      <a:ext cx="5293794" cy="2859409"/>
                    </a:xfrm>
                    <a:prstGeom prst="rect">
                      <a:avLst/>
                    </a:prstGeom>
                  </pic:spPr>
                </pic:pic>
              </a:graphicData>
            </a:graphic>
          </wp:inline>
        </w:drawing>
      </w:r>
    </w:p>
    <w:p w14:paraId="132C030E" w14:textId="7B46FDEF" w:rsidR="009767F1" w:rsidRDefault="009767F1" w:rsidP="00461646">
      <w:pPr>
        <w:jc w:val="both"/>
      </w:pPr>
      <w:r>
        <w:t xml:space="preserve">As in the Decision Trees section, the two methods will be split by data types. Gaussian will be </w:t>
      </w:r>
      <w:r w:rsidR="00FE08B1">
        <w:t>applied to</w:t>
      </w:r>
      <w:r>
        <w:t xml:space="preserve"> continuous biomarkers data, and Categorical will be </w:t>
      </w:r>
      <w:r w:rsidR="00FE08B1">
        <w:t>applied to</w:t>
      </w:r>
      <w:r>
        <w:t xml:space="preserve"> discrete, categorical data. </w:t>
      </w:r>
      <w:r w:rsidR="00742958">
        <w:t xml:space="preserve">This </w:t>
      </w:r>
      <w:r w:rsidR="00C203D9" w:rsidRPr="00C203D9">
        <w:t>study aims to identify any additional patterns in physical medical reading data or lifestyle choices that may predict</w:t>
      </w:r>
      <w:r w:rsidR="00742958">
        <w:t xml:space="preserve"> </w:t>
      </w:r>
      <w:r w:rsidR="000A009B">
        <w:t xml:space="preserve">the development of </w:t>
      </w:r>
      <w:r w:rsidR="00742958">
        <w:t xml:space="preserve">heart disease. </w:t>
      </w:r>
    </w:p>
    <w:p w14:paraId="51AE6FD4" w14:textId="77777777" w:rsidR="00994640" w:rsidRDefault="00994640" w:rsidP="00461646">
      <w:pPr>
        <w:pStyle w:val="Subtitle"/>
        <w:jc w:val="both"/>
      </w:pPr>
    </w:p>
    <w:p w14:paraId="771408CD" w14:textId="524C3C34" w:rsidR="009767F1" w:rsidRDefault="009767F1" w:rsidP="00461646">
      <w:pPr>
        <w:pStyle w:val="Subtitle"/>
        <w:jc w:val="both"/>
      </w:pPr>
      <w:r>
        <w:lastRenderedPageBreak/>
        <w:t>GAUSSIAN NAÏVE BAYES</w:t>
      </w:r>
    </w:p>
    <w:p w14:paraId="7E072B0F" w14:textId="2D98D3DF" w:rsidR="009767F1" w:rsidRDefault="009767F1" w:rsidP="00461646">
      <w:pPr>
        <w:jc w:val="both"/>
      </w:pPr>
      <w:r>
        <w:t xml:space="preserve">To set up the data for Gaussian Naïve Bayes, only the quantitative values will be kept. Here is the prepared dataset. </w:t>
      </w:r>
    </w:p>
    <w:p w14:paraId="6632235E" w14:textId="2C83AF62" w:rsidR="009767F1" w:rsidRDefault="009767F1" w:rsidP="000A009B">
      <w:pPr>
        <w:jc w:val="center"/>
      </w:pPr>
      <w:r w:rsidRPr="00A203A3">
        <w:rPr>
          <w:noProof/>
        </w:rPr>
        <w:drawing>
          <wp:inline distT="0" distB="0" distL="0" distR="0" wp14:anchorId="52EBFB19" wp14:editId="4C0D2DE3">
            <wp:extent cx="5314864" cy="2870790"/>
            <wp:effectExtent l="0" t="0" r="0" b="0"/>
            <wp:docPr id="14013264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477" name="Picture 1" descr="A screenshot of a computer screen&#10;&#10;Description automatically generated"/>
                    <pic:cNvPicPr/>
                  </pic:nvPicPr>
                  <pic:blipFill>
                    <a:blip r:embed="rId88"/>
                    <a:stretch>
                      <a:fillRect/>
                    </a:stretch>
                  </pic:blipFill>
                  <pic:spPr>
                    <a:xfrm>
                      <a:off x="0" y="0"/>
                      <a:ext cx="5337602" cy="2883072"/>
                    </a:xfrm>
                    <a:prstGeom prst="rect">
                      <a:avLst/>
                    </a:prstGeom>
                  </pic:spPr>
                </pic:pic>
              </a:graphicData>
            </a:graphic>
          </wp:inline>
        </w:drawing>
      </w:r>
    </w:p>
    <w:p w14:paraId="20DA95AF" w14:textId="2142FC33" w:rsidR="009767F1" w:rsidRDefault="00DC7721" w:rsidP="00461646">
      <w:pPr>
        <w:jc w:val="both"/>
      </w:pPr>
      <w:r>
        <w:t xml:space="preserve">Gaussian Naïve Bayes works by assuming that all the variables in the dataset are on a normal distribution curve. Using the mean and the variance of the values in the feature for each class, new datapoints are checked against their values on both curves. After all the features of the new datapoint are converted, each of the probabilities </w:t>
      </w:r>
      <w:r w:rsidR="00FE08B1">
        <w:t>is</w:t>
      </w:r>
      <w:r>
        <w:t xml:space="preserve"> multiplied together, and the class with the highest score gets the datapoint classified. </w:t>
      </w:r>
    </w:p>
    <w:p w14:paraId="2FB2314C" w14:textId="117D269C" w:rsidR="00DC7721" w:rsidRDefault="00EC378F" w:rsidP="00461646">
      <w:pPr>
        <w:jc w:val="both"/>
      </w:pPr>
      <w:r>
        <w:t>Hopefully</w:t>
      </w:r>
      <w:r w:rsidR="00FE08B1">
        <w:t>,</w:t>
      </w:r>
      <w:r>
        <w:t xml:space="preserve"> this analysis will reveal that </w:t>
      </w:r>
      <w:r w:rsidR="000D3FDF">
        <w:t>people without heart disease can be classified because their biomarker reading</w:t>
      </w:r>
      <w:r w:rsidR="00FE08B1">
        <w:t>s</w:t>
      </w:r>
      <w:r w:rsidR="000D3FDF">
        <w:t xml:space="preserve"> have </w:t>
      </w:r>
      <w:r w:rsidR="00996844">
        <w:t>sufficiently distinct</w:t>
      </w:r>
      <w:r w:rsidR="000D3FDF">
        <w:t xml:space="preserve"> normal distributions</w:t>
      </w:r>
      <w:r w:rsidR="00C203D9">
        <w:t>,</w:t>
      </w:r>
      <w:r w:rsidR="000D3FDF">
        <w:t xml:space="preserve"> </w:t>
      </w:r>
      <w:r w:rsidR="00C203D9">
        <w:t>which</w:t>
      </w:r>
      <w:r w:rsidR="000D3FDF">
        <w:t xml:space="preserve"> naturally </w:t>
      </w:r>
      <w:r w:rsidR="00996844">
        <w:t xml:space="preserve">separate </w:t>
      </w:r>
      <w:r w:rsidR="00C203D9">
        <w:t xml:space="preserve">them </w:t>
      </w:r>
      <w:r w:rsidR="000D3FDF">
        <w:t>f</w:t>
      </w:r>
      <w:r w:rsidR="00FE08B1">
        <w:t>ro</w:t>
      </w:r>
      <w:r w:rsidR="000D3FDF">
        <w:t xml:space="preserve">m </w:t>
      </w:r>
      <w:r w:rsidR="00996844">
        <w:t>one an</w:t>
      </w:r>
      <w:r w:rsidR="000D3FDF">
        <w:t xml:space="preserve">other. </w:t>
      </w:r>
      <w:r w:rsidR="00DC7721">
        <w:t>After running the analysis on the above dataset, the following results</w:t>
      </w:r>
      <w:r w:rsidR="00FE08B1">
        <w:t xml:space="preserve"> were obtained</w:t>
      </w:r>
      <w:r w:rsidR="00DC7721">
        <w:t xml:space="preserve">. </w:t>
      </w:r>
    </w:p>
    <w:p w14:paraId="0682D7FB" w14:textId="10598B4D" w:rsidR="00742958" w:rsidRDefault="000D3FDF" w:rsidP="000A009B">
      <w:pPr>
        <w:jc w:val="center"/>
      </w:pPr>
      <w:r w:rsidRPr="000D3FDF">
        <w:rPr>
          <w:noProof/>
        </w:rPr>
        <w:lastRenderedPageBreak/>
        <w:drawing>
          <wp:inline distT="0" distB="0" distL="0" distR="0" wp14:anchorId="5641CF1B" wp14:editId="7D7BD17B">
            <wp:extent cx="5030596" cy="5167423"/>
            <wp:effectExtent l="0" t="0" r="0" b="1905"/>
            <wp:docPr id="461902565"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2565" name="Picture 1" descr="A chart with different colored squares&#10;&#10;Description automatically generated"/>
                    <pic:cNvPicPr/>
                  </pic:nvPicPr>
                  <pic:blipFill>
                    <a:blip r:embed="rId105"/>
                    <a:stretch>
                      <a:fillRect/>
                    </a:stretch>
                  </pic:blipFill>
                  <pic:spPr>
                    <a:xfrm>
                      <a:off x="0" y="0"/>
                      <a:ext cx="5055177" cy="5192672"/>
                    </a:xfrm>
                    <a:prstGeom prst="rect">
                      <a:avLst/>
                    </a:prstGeom>
                  </pic:spPr>
                </pic:pic>
              </a:graphicData>
            </a:graphic>
          </wp:inline>
        </w:drawing>
      </w:r>
    </w:p>
    <w:p w14:paraId="5F2B7D53" w14:textId="77777777" w:rsidR="00742958" w:rsidRDefault="00742958" w:rsidP="00461646">
      <w:pPr>
        <w:jc w:val="both"/>
      </w:pPr>
      <w:r>
        <w:t xml:space="preserve">Once again, the model is no better than random chance at predicting the heart disease status of the dataset. </w:t>
      </w:r>
    </w:p>
    <w:p w14:paraId="18B3322F" w14:textId="6D88AC9D" w:rsidR="00742958" w:rsidRDefault="00742958" w:rsidP="000A009B">
      <w:pPr>
        <w:jc w:val="center"/>
      </w:pPr>
      <w:r w:rsidRPr="00742958">
        <w:rPr>
          <w:noProof/>
        </w:rPr>
        <w:drawing>
          <wp:inline distT="0" distB="0" distL="0" distR="0" wp14:anchorId="379DCACC" wp14:editId="428D9EE4">
            <wp:extent cx="5283924" cy="1833983"/>
            <wp:effectExtent l="0" t="0" r="0" b="0"/>
            <wp:docPr id="13845298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9859" name="Picture 1" descr="A screenshot of a computer screen&#10;&#10;Description automatically generated"/>
                    <pic:cNvPicPr/>
                  </pic:nvPicPr>
                  <pic:blipFill>
                    <a:blip r:embed="rId106"/>
                    <a:stretch>
                      <a:fillRect/>
                    </a:stretch>
                  </pic:blipFill>
                  <pic:spPr>
                    <a:xfrm>
                      <a:off x="0" y="0"/>
                      <a:ext cx="5284518" cy="1834189"/>
                    </a:xfrm>
                    <a:prstGeom prst="rect">
                      <a:avLst/>
                    </a:prstGeom>
                  </pic:spPr>
                </pic:pic>
              </a:graphicData>
            </a:graphic>
          </wp:inline>
        </w:drawing>
      </w:r>
    </w:p>
    <w:p w14:paraId="5E1E3AE5" w14:textId="77777777" w:rsidR="00742958" w:rsidRDefault="00742958" w:rsidP="00461646">
      <w:pPr>
        <w:jc w:val="both"/>
      </w:pPr>
    </w:p>
    <w:p w14:paraId="44370E65" w14:textId="4E006BC2" w:rsidR="00742958" w:rsidRDefault="00742958" w:rsidP="00461646">
      <w:pPr>
        <w:jc w:val="both"/>
      </w:pPr>
      <w:r>
        <w:lastRenderedPageBreak/>
        <w:t xml:space="preserve">The probability of the model reveals why it has </w:t>
      </w:r>
      <w:r w:rsidR="00C203D9">
        <w:t>difficulty</w:t>
      </w:r>
      <w:r>
        <w:t xml:space="preserve"> classifying the data correctly. Almost all the predictions are so close to a 50/50 split. </w:t>
      </w:r>
    </w:p>
    <w:p w14:paraId="65A0CAE1" w14:textId="77777777" w:rsidR="00742958" w:rsidRDefault="00742958" w:rsidP="000A009B">
      <w:pPr>
        <w:jc w:val="center"/>
      </w:pPr>
      <w:r w:rsidRPr="00742958">
        <w:rPr>
          <w:noProof/>
        </w:rPr>
        <w:drawing>
          <wp:inline distT="0" distB="0" distL="0" distR="0" wp14:anchorId="2955477B" wp14:editId="7A63064F">
            <wp:extent cx="1930400" cy="3632200"/>
            <wp:effectExtent l="0" t="0" r="0" b="0"/>
            <wp:docPr id="407793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93130" name="Picture 1" descr="A black screen with white text&#10;&#10;Description automatically generated"/>
                    <pic:cNvPicPr/>
                  </pic:nvPicPr>
                  <pic:blipFill>
                    <a:blip r:embed="rId107"/>
                    <a:stretch>
                      <a:fillRect/>
                    </a:stretch>
                  </pic:blipFill>
                  <pic:spPr>
                    <a:xfrm>
                      <a:off x="0" y="0"/>
                      <a:ext cx="1930400" cy="3632200"/>
                    </a:xfrm>
                    <a:prstGeom prst="rect">
                      <a:avLst/>
                    </a:prstGeom>
                  </pic:spPr>
                </pic:pic>
              </a:graphicData>
            </a:graphic>
          </wp:inline>
        </w:drawing>
      </w:r>
    </w:p>
    <w:p w14:paraId="3618FD80" w14:textId="353513DF" w:rsidR="00EC378F" w:rsidRDefault="00742958" w:rsidP="00461646">
      <w:pPr>
        <w:jc w:val="both"/>
      </w:pPr>
      <w:r>
        <w:t xml:space="preserve">How could any model </w:t>
      </w:r>
      <w:r w:rsidR="00FE08B1">
        <w:t>help predict</w:t>
      </w:r>
      <w:r>
        <w:t xml:space="preserve"> if this is how close all the decisions are? </w:t>
      </w:r>
      <w:r w:rsidR="00FE08B1">
        <w:t>T</w:t>
      </w:r>
      <w:r>
        <w:t xml:space="preserve">he distributions of the data on the two classes </w:t>
      </w:r>
      <w:r w:rsidR="00FE08B1">
        <w:t>are</w:t>
      </w:r>
      <w:r>
        <w:t xml:space="preserve"> too similar</w:t>
      </w:r>
      <w:r w:rsidR="00714155">
        <w:t>. When the variance</w:t>
      </w:r>
      <w:r w:rsidR="00FE08B1">
        <w:t>s</w:t>
      </w:r>
      <w:r w:rsidR="00714155">
        <w:t xml:space="preserve"> in the two classifications are not far enough apart, GNB has trouble distinguishing between the choices because the two scores for each new data point will always be close to one another. This result </w:t>
      </w:r>
      <w:r w:rsidR="00C203D9">
        <w:t>reinforces</w:t>
      </w:r>
      <w:r w:rsidR="00714155">
        <w:t xml:space="preserve"> the early hypothesis that the biomarker data is too widely spread for sick and healthy people to </w:t>
      </w:r>
      <w:r w:rsidR="00C203D9">
        <w:t>obtain</w:t>
      </w:r>
      <w:r w:rsidR="00714155">
        <w:t xml:space="preserve"> </w:t>
      </w:r>
      <w:r w:rsidR="00EC378F">
        <w:t xml:space="preserve">truly accurate predictions. </w:t>
      </w:r>
    </w:p>
    <w:p w14:paraId="14B890F3" w14:textId="77777777" w:rsidR="00EC378F" w:rsidRDefault="00EC378F" w:rsidP="000A009B">
      <w:pPr>
        <w:jc w:val="center"/>
      </w:pPr>
      <w:r w:rsidRPr="00EC378F">
        <w:rPr>
          <w:noProof/>
        </w:rPr>
        <w:drawing>
          <wp:inline distT="0" distB="0" distL="0" distR="0" wp14:anchorId="4F24374C" wp14:editId="3B6A2B43">
            <wp:extent cx="2374900" cy="469900"/>
            <wp:effectExtent l="0" t="0" r="0" b="0"/>
            <wp:docPr id="211607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9021" name=""/>
                    <pic:cNvPicPr/>
                  </pic:nvPicPr>
                  <pic:blipFill>
                    <a:blip r:embed="rId108"/>
                    <a:stretch>
                      <a:fillRect/>
                    </a:stretch>
                  </pic:blipFill>
                  <pic:spPr>
                    <a:xfrm>
                      <a:off x="0" y="0"/>
                      <a:ext cx="2374900" cy="469900"/>
                    </a:xfrm>
                    <a:prstGeom prst="rect">
                      <a:avLst/>
                    </a:prstGeom>
                  </pic:spPr>
                </pic:pic>
              </a:graphicData>
            </a:graphic>
          </wp:inline>
        </w:drawing>
      </w:r>
    </w:p>
    <w:p w14:paraId="3B7D15E3" w14:textId="3AA6B97A" w:rsidR="00436927" w:rsidRPr="00436927" w:rsidRDefault="00EC378F" w:rsidP="00461646">
      <w:pPr>
        <w:jc w:val="both"/>
      </w:pPr>
      <w:r>
        <w:t xml:space="preserve">The maximum probability that </w:t>
      </w:r>
      <w:r w:rsidR="00FE08B1">
        <w:t xml:space="preserve">the </w:t>
      </w:r>
      <w:r>
        <w:t>model can produce wi</w:t>
      </w:r>
      <w:r w:rsidR="00FE08B1">
        <w:t>th</w:t>
      </w:r>
      <w:r>
        <w:t xml:space="preserve"> all the test data is 59%, which is extremely low and illustrates why the model is essentially </w:t>
      </w:r>
      <w:r w:rsidR="00C203D9">
        <w:t>equivalent</w:t>
      </w:r>
      <w:r>
        <w:t xml:space="preserve"> </w:t>
      </w:r>
      <w:r w:rsidR="00C203D9">
        <w:t>to</w:t>
      </w:r>
      <w:r>
        <w:t xml:space="preserve"> random chance.</w:t>
      </w:r>
    </w:p>
    <w:p w14:paraId="7F9FE80E" w14:textId="77777777" w:rsidR="00EC378F" w:rsidRDefault="00EC378F" w:rsidP="00461646">
      <w:pPr>
        <w:pStyle w:val="Subtitle"/>
        <w:jc w:val="both"/>
      </w:pPr>
      <w:r>
        <w:lastRenderedPageBreak/>
        <w:t>CATEGORICAL NAÏVE BAYES</w:t>
      </w:r>
    </w:p>
    <w:p w14:paraId="06DEAFE4" w14:textId="5857DC04" w:rsidR="00EC378F" w:rsidRDefault="00EC378F" w:rsidP="00461646">
      <w:pPr>
        <w:jc w:val="both"/>
      </w:pPr>
      <w:r>
        <w:t xml:space="preserve">Categorical Naïve Bayes is just what its name implies. It </w:t>
      </w:r>
      <w:r w:rsidR="00FE08B1">
        <w:t>appli</w:t>
      </w:r>
      <w:r>
        <w:t>es the same principles of Bayes’ Theorem</w:t>
      </w:r>
      <w:r w:rsidR="00FE08B1">
        <w:t>,</w:t>
      </w:r>
      <w:r>
        <w:t xml:space="preserve"> </w:t>
      </w:r>
      <w:r w:rsidR="00FE08B1">
        <w:t>but</w:t>
      </w:r>
      <w:r>
        <w:t xml:space="preserve"> this time using the frequencies of categorical variables in e</w:t>
      </w:r>
      <w:r w:rsidR="00FE08B1">
        <w:t>i</w:t>
      </w:r>
      <w:r>
        <w:t xml:space="preserve">ther of the target classes </w:t>
      </w:r>
      <w:r w:rsidR="000D3FDF">
        <w:t>to</w:t>
      </w:r>
      <w:r>
        <w:t xml:space="preserve"> predict new data. Th</w:t>
      </w:r>
      <w:r w:rsidR="00FE08B1">
        <w:t>e dataset for this is provided</w:t>
      </w:r>
      <w:r>
        <w:t xml:space="preserve"> below. </w:t>
      </w:r>
    </w:p>
    <w:p w14:paraId="2EEDD222" w14:textId="77777777" w:rsidR="00EC378F" w:rsidRDefault="00EC378F" w:rsidP="00461646">
      <w:pPr>
        <w:jc w:val="both"/>
      </w:pPr>
      <w:r w:rsidRPr="00E001C2">
        <w:rPr>
          <w:noProof/>
        </w:rPr>
        <w:drawing>
          <wp:inline distT="0" distB="0" distL="0" distR="0" wp14:anchorId="616EED99" wp14:editId="34E18B1B">
            <wp:extent cx="5493328" cy="3530009"/>
            <wp:effectExtent l="0" t="0" r="6350" b="635"/>
            <wp:docPr id="132087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69502" name="Picture 1" descr="A screenshot of a computer&#10;&#10;Description automatically generated"/>
                    <pic:cNvPicPr/>
                  </pic:nvPicPr>
                  <pic:blipFill>
                    <a:blip r:embed="rId97"/>
                    <a:stretch>
                      <a:fillRect/>
                    </a:stretch>
                  </pic:blipFill>
                  <pic:spPr>
                    <a:xfrm>
                      <a:off x="0" y="0"/>
                      <a:ext cx="5520018" cy="3547160"/>
                    </a:xfrm>
                    <a:prstGeom prst="rect">
                      <a:avLst/>
                    </a:prstGeom>
                  </pic:spPr>
                </pic:pic>
              </a:graphicData>
            </a:graphic>
          </wp:inline>
        </w:drawing>
      </w:r>
    </w:p>
    <w:p w14:paraId="2AEEC51A" w14:textId="0B267280" w:rsidR="00BE5672" w:rsidRDefault="000D3FDF" w:rsidP="00461646">
      <w:pPr>
        <w:jc w:val="both"/>
      </w:pPr>
      <w:r>
        <w:t>Because there is only categorical data, the idea is that through the analysis of the</w:t>
      </w:r>
      <w:r w:rsidR="00FE08B1">
        <w:t>se</w:t>
      </w:r>
      <w:r>
        <w:t xml:space="preserve"> categorical lifestyle choices, a pattern </w:t>
      </w:r>
      <w:r w:rsidR="00FE08B1">
        <w:t xml:space="preserve">will emerge </w:t>
      </w:r>
      <w:r>
        <w:t xml:space="preserve">among those with heart disease and those without. </w:t>
      </w:r>
    </w:p>
    <w:p w14:paraId="25CB01F6" w14:textId="77777777" w:rsidR="00BE5672" w:rsidRDefault="00BE5672" w:rsidP="00461646">
      <w:pPr>
        <w:jc w:val="both"/>
      </w:pPr>
      <w:r w:rsidRPr="00BE5672">
        <w:rPr>
          <w:noProof/>
        </w:rPr>
        <w:lastRenderedPageBreak/>
        <w:drawing>
          <wp:inline distT="0" distB="0" distL="0" distR="0" wp14:anchorId="5816A85A" wp14:editId="0FBBB052">
            <wp:extent cx="5018405" cy="5154901"/>
            <wp:effectExtent l="0" t="0" r="0" b="1905"/>
            <wp:docPr id="72592757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7578" name="Picture 1" descr="A chart with different colored squares&#10;&#10;Description automatically generated"/>
                    <pic:cNvPicPr/>
                  </pic:nvPicPr>
                  <pic:blipFill>
                    <a:blip r:embed="rId109"/>
                    <a:stretch>
                      <a:fillRect/>
                    </a:stretch>
                  </pic:blipFill>
                  <pic:spPr>
                    <a:xfrm>
                      <a:off x="0" y="0"/>
                      <a:ext cx="5025379" cy="5162065"/>
                    </a:xfrm>
                    <a:prstGeom prst="rect">
                      <a:avLst/>
                    </a:prstGeom>
                  </pic:spPr>
                </pic:pic>
              </a:graphicData>
            </a:graphic>
          </wp:inline>
        </w:drawing>
      </w:r>
    </w:p>
    <w:p w14:paraId="2F36B311" w14:textId="5ABBC02A" w:rsidR="00BE5672" w:rsidRDefault="00BE5672" w:rsidP="00461646">
      <w:pPr>
        <w:jc w:val="both"/>
      </w:pPr>
      <w:r>
        <w:t xml:space="preserve">Like the Gaussian model, the categorical naïve </w:t>
      </w:r>
      <w:r w:rsidR="00FE08B1">
        <w:t>B</w:t>
      </w:r>
      <w:r>
        <w:t xml:space="preserve">ayes model is not </w:t>
      </w:r>
      <w:r w:rsidR="00FE08B1">
        <w:t>very effective</w:t>
      </w:r>
      <w:r>
        <w:t xml:space="preserve"> at classifying data correctly. </w:t>
      </w:r>
    </w:p>
    <w:p w14:paraId="05F7CCBC" w14:textId="77777777" w:rsidR="00BE5672" w:rsidRDefault="00BE5672" w:rsidP="000A009B">
      <w:pPr>
        <w:jc w:val="center"/>
      </w:pPr>
      <w:r w:rsidRPr="00BE5672">
        <w:rPr>
          <w:noProof/>
        </w:rPr>
        <w:drawing>
          <wp:inline distT="0" distB="0" distL="0" distR="0" wp14:anchorId="2C7B8182" wp14:editId="1252DADF">
            <wp:extent cx="4561368" cy="1663968"/>
            <wp:effectExtent l="0" t="0" r="0" b="0"/>
            <wp:docPr id="6665281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28178" name="Picture 1" descr="A screenshot of a computer screen&#10;&#10;Description automatically generated"/>
                    <pic:cNvPicPr/>
                  </pic:nvPicPr>
                  <pic:blipFill>
                    <a:blip r:embed="rId110"/>
                    <a:stretch>
                      <a:fillRect/>
                    </a:stretch>
                  </pic:blipFill>
                  <pic:spPr>
                    <a:xfrm>
                      <a:off x="0" y="0"/>
                      <a:ext cx="4562103" cy="1664236"/>
                    </a:xfrm>
                    <a:prstGeom prst="rect">
                      <a:avLst/>
                    </a:prstGeom>
                  </pic:spPr>
                </pic:pic>
              </a:graphicData>
            </a:graphic>
          </wp:inline>
        </w:drawing>
      </w:r>
    </w:p>
    <w:p w14:paraId="622699C6" w14:textId="2E67E759" w:rsidR="00BE5672" w:rsidRDefault="00BE5672" w:rsidP="00461646">
      <w:pPr>
        <w:jc w:val="both"/>
      </w:pPr>
      <w:r>
        <w:t xml:space="preserve">Again, the probabilities clearly state the issue. There still isn’t enough separation between the two classes to gain any insights or patterns. </w:t>
      </w:r>
    </w:p>
    <w:p w14:paraId="64B6ABDB" w14:textId="77777777" w:rsidR="00BE5672" w:rsidRDefault="00BE5672" w:rsidP="000A009B">
      <w:pPr>
        <w:jc w:val="center"/>
      </w:pPr>
      <w:r w:rsidRPr="00BE5672">
        <w:rPr>
          <w:noProof/>
        </w:rPr>
        <w:lastRenderedPageBreak/>
        <w:drawing>
          <wp:inline distT="0" distB="0" distL="0" distR="0" wp14:anchorId="23347D49" wp14:editId="1A5DE614">
            <wp:extent cx="2057400" cy="3721100"/>
            <wp:effectExtent l="0" t="0" r="0" b="0"/>
            <wp:docPr id="1017931425"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1425" name="Picture 1" descr="A screen shot of a number&#10;&#10;Description automatically generated"/>
                    <pic:cNvPicPr/>
                  </pic:nvPicPr>
                  <pic:blipFill>
                    <a:blip r:embed="rId111"/>
                    <a:stretch>
                      <a:fillRect/>
                    </a:stretch>
                  </pic:blipFill>
                  <pic:spPr>
                    <a:xfrm>
                      <a:off x="0" y="0"/>
                      <a:ext cx="2057400" cy="3721100"/>
                    </a:xfrm>
                    <a:prstGeom prst="rect">
                      <a:avLst/>
                    </a:prstGeom>
                  </pic:spPr>
                </pic:pic>
              </a:graphicData>
            </a:graphic>
          </wp:inline>
        </w:drawing>
      </w:r>
    </w:p>
    <w:p w14:paraId="6F78DB51" w14:textId="0BC3F45B" w:rsidR="00256F57" w:rsidRDefault="00BE5672" w:rsidP="00461646">
      <w:pPr>
        <w:jc w:val="both"/>
      </w:pPr>
      <w:r>
        <w:t xml:space="preserve">This evidence also supports the previous claims that lifestyle choices cannot be used as a measure for heart disease. They certainly are a factor, but the scale of their impact is so individualistic that it’s hard for these types of models to extract anything from the data. This result is not surprising, </w:t>
      </w:r>
      <w:r w:rsidR="00FE08B1">
        <w:t xml:space="preserve">as </w:t>
      </w:r>
      <w:r>
        <w:t xml:space="preserve">it is </w:t>
      </w:r>
      <w:r w:rsidR="00FE08B1">
        <w:t xml:space="preserve">intuitively </w:t>
      </w:r>
      <w:r>
        <w:t xml:space="preserve">understood </w:t>
      </w:r>
      <w:r w:rsidR="00FE08B1">
        <w:t xml:space="preserve">that </w:t>
      </w:r>
      <w:r w:rsidR="00256F57">
        <w:t xml:space="preserve">even if someone checks all the boxes </w:t>
      </w:r>
      <w:r w:rsidR="00FE08B1">
        <w:t>for</w:t>
      </w:r>
      <w:r w:rsidR="00256F57">
        <w:t xml:space="preserve"> poor habits, they are not necessarily </w:t>
      </w:r>
      <w:r w:rsidR="00FE08B1">
        <w:t>sure</w:t>
      </w:r>
      <w:r w:rsidR="00256F57">
        <w:t xml:space="preserve"> to get sick. And that is assuming the extremes for all the categorical features</w:t>
      </w:r>
      <w:r w:rsidR="00FE08B1">
        <w:t>,</w:t>
      </w:r>
      <w:r w:rsidR="00256F57">
        <w:t xml:space="preserve"> which would be </w:t>
      </w:r>
      <w:proofErr w:type="gramStart"/>
      <w:r w:rsidR="00256F57">
        <w:t>rare</w:t>
      </w:r>
      <w:r w:rsidR="00FE08B1">
        <w:t xml:space="preserve"> in reality</w:t>
      </w:r>
      <w:proofErr w:type="gramEnd"/>
      <w:r w:rsidR="00256F57">
        <w:t xml:space="preserve">. </w:t>
      </w:r>
    </w:p>
    <w:p w14:paraId="493EA01C" w14:textId="77777777" w:rsidR="00256F57" w:rsidRDefault="00256F57" w:rsidP="007B48B0">
      <w:pPr>
        <w:jc w:val="center"/>
      </w:pPr>
      <w:r w:rsidRPr="00256F57">
        <w:rPr>
          <w:noProof/>
        </w:rPr>
        <w:drawing>
          <wp:inline distT="0" distB="0" distL="0" distR="0" wp14:anchorId="661363C1" wp14:editId="10E6E232">
            <wp:extent cx="2476500" cy="495300"/>
            <wp:effectExtent l="0" t="0" r="0" b="0"/>
            <wp:docPr id="148993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7509" name=""/>
                    <pic:cNvPicPr/>
                  </pic:nvPicPr>
                  <pic:blipFill>
                    <a:blip r:embed="rId112"/>
                    <a:stretch>
                      <a:fillRect/>
                    </a:stretch>
                  </pic:blipFill>
                  <pic:spPr>
                    <a:xfrm>
                      <a:off x="0" y="0"/>
                      <a:ext cx="2476500" cy="495300"/>
                    </a:xfrm>
                    <a:prstGeom prst="rect">
                      <a:avLst/>
                    </a:prstGeom>
                  </pic:spPr>
                </pic:pic>
              </a:graphicData>
            </a:graphic>
          </wp:inline>
        </w:drawing>
      </w:r>
    </w:p>
    <w:p w14:paraId="2A113DE9" w14:textId="710F03AF" w:rsidR="00256F57" w:rsidRDefault="00256F57" w:rsidP="00461646">
      <w:pPr>
        <w:jc w:val="both"/>
      </w:pPr>
      <w:r>
        <w:t>In addition, the same struggle in the probabilities exists for the categorical model. Interestingly</w:t>
      </w:r>
      <w:r w:rsidR="00FE08B1">
        <w:t>,</w:t>
      </w:r>
      <w:r>
        <w:t xml:space="preserve"> </w:t>
      </w:r>
      <w:r w:rsidR="00FE08B1">
        <w:t>this percentage</w:t>
      </w:r>
      <w:r>
        <w:t xml:space="preserve"> </w:t>
      </w:r>
      <w:r w:rsidR="00996844">
        <w:t>matche</w:t>
      </w:r>
      <w:r w:rsidR="00FE08B1">
        <w:t>s that of</w:t>
      </w:r>
      <w:r>
        <w:t xml:space="preserve"> the Gaussian model. There could be a correlation in that they both u</w:t>
      </w:r>
      <w:r w:rsidR="00FE08B1">
        <w:t>tiliz</w:t>
      </w:r>
      <w:r>
        <w:t>e the same underl</w:t>
      </w:r>
      <w:r w:rsidR="00FE08B1">
        <w:t>y</w:t>
      </w:r>
      <w:r>
        <w:t>ing idea of Bayes</w:t>
      </w:r>
      <w:r w:rsidR="00FE08B1">
        <w:t>’</w:t>
      </w:r>
      <w:r>
        <w:t xml:space="preserve"> Theorem</w:t>
      </w:r>
      <w:r w:rsidR="00FE08B1">
        <w:t>,</w:t>
      </w:r>
      <w:r>
        <w:t xml:space="preserve"> even with different methods.</w:t>
      </w:r>
    </w:p>
    <w:p w14:paraId="5679E759" w14:textId="77777777" w:rsidR="00256F57" w:rsidRDefault="00256F57" w:rsidP="00461646">
      <w:pPr>
        <w:jc w:val="both"/>
      </w:pPr>
    </w:p>
    <w:p w14:paraId="778AC05E" w14:textId="77777777" w:rsidR="00256F57" w:rsidRDefault="00256F57" w:rsidP="00461646">
      <w:pPr>
        <w:pStyle w:val="Subtitle"/>
        <w:jc w:val="both"/>
      </w:pPr>
      <w:r>
        <w:lastRenderedPageBreak/>
        <w:t>CONCLUSIONS</w:t>
      </w:r>
    </w:p>
    <w:p w14:paraId="3419FEF9" w14:textId="77711873" w:rsidR="00994640" w:rsidRDefault="00256F57" w:rsidP="00461646">
      <w:pPr>
        <w:jc w:val="both"/>
      </w:pPr>
      <w:r>
        <w:t xml:space="preserve">Both the Gaussian and Categorical Naïve Bayes analyses were plagued with similar issues. The Bayesian methods rely on the two (or more) categories of a target variable </w:t>
      </w:r>
      <w:r w:rsidR="00C203D9">
        <w:t>having</w:t>
      </w:r>
      <w:r>
        <w:t xml:space="preserve"> </w:t>
      </w:r>
      <w:r w:rsidR="00C203D9">
        <w:t>sufficient</w:t>
      </w:r>
      <w:r>
        <w:t xml:space="preserve"> differences in either their normal distribution or </w:t>
      </w:r>
      <w:r w:rsidR="00C203D9">
        <w:t xml:space="preserve">the </w:t>
      </w:r>
      <w:r>
        <w:t xml:space="preserve">frequency of features to predict new data effectively. However, if the classes have </w:t>
      </w:r>
      <w:r w:rsidR="00996844">
        <w:t>remarkab</w:t>
      </w:r>
      <w:r>
        <w:t>ly similar data, which is the case for this dataset, the algorithms are not powerful enough to pick up on the subtle differences.</w:t>
      </w:r>
      <w:r w:rsidR="00C767E8">
        <w:t xml:space="preserve"> It is not surprising that these methods were ineffective</w:t>
      </w:r>
      <w:r w:rsidR="00FE08B1">
        <w:t>,</w:t>
      </w:r>
      <w:r w:rsidR="00C767E8">
        <w:t xml:space="preserve"> as the nature of the dataset is </w:t>
      </w:r>
      <w:r w:rsidR="00C203D9">
        <w:t>contrary to</w:t>
      </w:r>
      <w:r w:rsidR="00C767E8">
        <w:t xml:space="preserve"> what these methods </w:t>
      </w:r>
      <w:r w:rsidR="00C203D9">
        <w:t>excel</w:t>
      </w:r>
      <w:r w:rsidR="00C767E8">
        <w:t xml:space="preserve"> </w:t>
      </w:r>
      <w:r w:rsidR="00C203D9">
        <w:t>a</w:t>
      </w:r>
      <w:r w:rsidR="00C767E8">
        <w:t xml:space="preserve">t. Although the Categorical model is </w:t>
      </w:r>
      <w:r w:rsidR="00FE08B1">
        <w:t>unexpectedly</w:t>
      </w:r>
      <w:r w:rsidR="00C767E8">
        <w:t xml:space="preserve"> </w:t>
      </w:r>
      <w:proofErr w:type="gramStart"/>
      <w:r w:rsidR="00C767E8">
        <w:t>similar to</w:t>
      </w:r>
      <w:proofErr w:type="gramEnd"/>
      <w:r w:rsidR="00C767E8">
        <w:t xml:space="preserve"> the Gaussian one</w:t>
      </w:r>
      <w:r w:rsidR="00FE08B1">
        <w:t>,</w:t>
      </w:r>
      <w:r w:rsidR="00C767E8">
        <w:t xml:space="preserve"> </w:t>
      </w:r>
      <w:r w:rsidR="00FE08B1">
        <w:t xml:space="preserve">this is likely </w:t>
      </w:r>
      <w:r w:rsidR="00C767E8">
        <w:t xml:space="preserve">because biomarker data </w:t>
      </w:r>
      <w:r w:rsidR="00FE08B1">
        <w:t>appears to</w:t>
      </w:r>
      <w:r w:rsidR="00C767E8">
        <w:t xml:space="preserve"> have more obvious patterns than </w:t>
      </w:r>
      <w:r w:rsidR="00FE08B1">
        <w:t xml:space="preserve">a </w:t>
      </w:r>
      <w:r w:rsidR="00C767E8">
        <w:t xml:space="preserve">simple </w:t>
      </w:r>
      <w:r w:rsidR="00C203D9">
        <w:t>yes-or-n</w:t>
      </w:r>
      <w:r w:rsidR="00C767E8">
        <w:t xml:space="preserve">o question. The fact that they are </w:t>
      </w:r>
      <w:r w:rsidR="00C203D9">
        <w:t>identical</w:t>
      </w:r>
      <w:r w:rsidR="00C767E8">
        <w:t xml:space="preserve"> shows the complexity of medical studies and the human condition. </w:t>
      </w:r>
    </w:p>
    <w:p w14:paraId="0534B68F" w14:textId="77777777" w:rsidR="00994640" w:rsidRDefault="00994640">
      <w:r>
        <w:br w:type="page"/>
      </w:r>
    </w:p>
    <w:p w14:paraId="2F905753" w14:textId="77777777" w:rsidR="00994640" w:rsidRDefault="00994640" w:rsidP="00994640">
      <w:pPr>
        <w:pStyle w:val="Heading1"/>
        <w:rPr>
          <w:sz w:val="72"/>
          <w:szCs w:val="72"/>
        </w:rPr>
      </w:pPr>
      <w:r w:rsidRPr="00994640">
        <w:rPr>
          <w:sz w:val="72"/>
          <w:szCs w:val="72"/>
        </w:rPr>
        <w:lastRenderedPageBreak/>
        <w:t>Support Vector Machines</w:t>
      </w:r>
    </w:p>
    <w:p w14:paraId="3C1746A8" w14:textId="296EA12C" w:rsidR="00C00308" w:rsidRDefault="00994640" w:rsidP="007E2D2A">
      <w:pPr>
        <w:jc w:val="both"/>
      </w:pPr>
      <w:r>
        <w:t xml:space="preserve">Support vector machine analysis involves finding the line, plane, or hyperplane that best divides the dataset into different classifications. For this report, it will </w:t>
      </w:r>
      <w:r w:rsidR="00C203D9">
        <w:t>be divided</w:t>
      </w:r>
      <w:r>
        <w:t xml:space="preserve"> </w:t>
      </w:r>
      <w:r w:rsidR="00C203D9">
        <w:t>into two categories:</w:t>
      </w:r>
      <w:r>
        <w:t xml:space="preserve"> “No Heart Disease” and “Yes Heart Disease”. The genius of SVMs is that if a definition cannot be discovered with the data in its dimensions, kernel functions are used to elevate the data into higher dimensions. These higher dimensions can reveal hyperplanes that divide the data well that the lower dimensions cannot. For this analysis, the quantitative biomarker data will </w:t>
      </w:r>
      <w:r w:rsidR="00C203D9">
        <w:t>serve</w:t>
      </w:r>
      <w:r>
        <w:t xml:space="preserve"> as the </w:t>
      </w:r>
      <w:r w:rsidR="00C00308">
        <w:t xml:space="preserve">input. Here is a picture of the cleaned data. It has also been balanced and </w:t>
      </w:r>
      <w:proofErr w:type="spellStart"/>
      <w:r w:rsidR="00C00308">
        <w:t>undersampled</w:t>
      </w:r>
      <w:proofErr w:type="spellEnd"/>
      <w:r w:rsidR="00C00308">
        <w:t>.</w:t>
      </w:r>
    </w:p>
    <w:p w14:paraId="4AB2CAA0" w14:textId="54539BFB" w:rsidR="00C00308" w:rsidRDefault="00C00308" w:rsidP="00FC250D">
      <w:pPr>
        <w:jc w:val="center"/>
      </w:pPr>
      <w:r w:rsidRPr="00C00308">
        <w:rPr>
          <w:noProof/>
        </w:rPr>
        <w:drawing>
          <wp:inline distT="0" distB="0" distL="0" distR="0" wp14:anchorId="2693D47C" wp14:editId="01909BDE">
            <wp:extent cx="5065206" cy="3253563"/>
            <wp:effectExtent l="0" t="0" r="2540" b="0"/>
            <wp:docPr id="72824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935" name="Picture 1" descr="A screenshot of a computer screen&#10;&#10;Description automatically generated"/>
                    <pic:cNvPicPr/>
                  </pic:nvPicPr>
                  <pic:blipFill>
                    <a:blip r:embed="rId113"/>
                    <a:stretch>
                      <a:fillRect/>
                    </a:stretch>
                  </pic:blipFill>
                  <pic:spPr>
                    <a:xfrm>
                      <a:off x="0" y="0"/>
                      <a:ext cx="5075268" cy="3260026"/>
                    </a:xfrm>
                    <a:prstGeom prst="rect">
                      <a:avLst/>
                    </a:prstGeom>
                  </pic:spPr>
                </pic:pic>
              </a:graphicData>
            </a:graphic>
          </wp:inline>
        </w:drawing>
      </w:r>
    </w:p>
    <w:p w14:paraId="715673BC" w14:textId="0BBE5080" w:rsidR="00C00308" w:rsidRDefault="00C00308" w:rsidP="007E2D2A">
      <w:pPr>
        <w:jc w:val="both"/>
      </w:pPr>
      <w:r>
        <w:t xml:space="preserve">To </w:t>
      </w:r>
      <w:r w:rsidR="00C203D9">
        <w:t>determin</w:t>
      </w:r>
      <w:r>
        <w:t>e wh</w:t>
      </w:r>
      <w:r w:rsidR="00C203D9">
        <w:t>ich</w:t>
      </w:r>
      <w:r>
        <w:t xml:space="preserve"> kernel function best divides the data, three different functions will be used</w:t>
      </w:r>
      <w:r w:rsidR="00C203D9">
        <w:t>:</w:t>
      </w:r>
      <w:r>
        <w:t xml:space="preserve"> Polynomial, RBF, and Sigmoid. </w:t>
      </w:r>
      <w:r w:rsidR="00C203D9">
        <w:t>Additionally</w:t>
      </w:r>
      <w:r>
        <w:t xml:space="preserve">, </w:t>
      </w:r>
      <w:r w:rsidR="00C203D9">
        <w:t>other</w:t>
      </w:r>
      <w:r>
        <w:t xml:space="preserve"> costs will be </w:t>
      </w:r>
      <w:r w:rsidR="00C203D9">
        <w:t>consider</w:t>
      </w:r>
      <w:r>
        <w:t xml:space="preserve">ed to </w:t>
      </w:r>
      <w:r w:rsidR="00C203D9">
        <w:t>influence</w:t>
      </w:r>
      <w:r>
        <w:t xml:space="preserve"> the sensitivity </w:t>
      </w:r>
      <w:r w:rsidR="00C203D9">
        <w:t xml:space="preserve">of </w:t>
      </w:r>
      <w:r>
        <w:t xml:space="preserve">the models </w:t>
      </w:r>
      <w:r w:rsidR="00C203D9">
        <w:t>to</w:t>
      </w:r>
      <w:r>
        <w:t xml:space="preserve"> </w:t>
      </w:r>
      <w:r w:rsidR="00C203D9">
        <w:t>incorrect</w:t>
      </w:r>
      <w:r>
        <w:t xml:space="preserve"> predictions. </w:t>
      </w:r>
    </w:p>
    <w:p w14:paraId="478A71CF" w14:textId="77777777" w:rsidR="00C00308" w:rsidRDefault="00C00308" w:rsidP="007E2D2A">
      <w:pPr>
        <w:pStyle w:val="Subtitle"/>
        <w:jc w:val="both"/>
      </w:pPr>
      <w:r>
        <w:lastRenderedPageBreak/>
        <w:t>POLYNOMIAL</w:t>
      </w:r>
    </w:p>
    <w:p w14:paraId="56D3A50D" w14:textId="039477EC" w:rsidR="00585C6C" w:rsidRDefault="00C00308" w:rsidP="007E2D2A">
      <w:pPr>
        <w:jc w:val="both"/>
      </w:pPr>
      <w:r>
        <w:t xml:space="preserve">The Polynomial kernel applies a polynomial function to each of the datapoints to extend them into higher dimensions. The user has a choice in </w:t>
      </w:r>
      <w:r w:rsidR="00C203D9" w:rsidRPr="00C203D9">
        <w:t>the degree (or power) to which the function will be applied.</w:t>
      </w:r>
      <w:r>
        <w:t xml:space="preserve"> To start, the first choice will be a simple square function with a cost of 1. The cost of the function is a penalty term that reflects </w:t>
      </w:r>
      <w:r w:rsidR="00C203D9">
        <w:t>the</w:t>
      </w:r>
      <w:r>
        <w:t xml:space="preserve"> </w:t>
      </w:r>
      <w:r w:rsidR="00C203D9">
        <w:t>extent to whi</w:t>
      </w:r>
      <w:r>
        <w:t xml:space="preserve">ch the model is affected by </w:t>
      </w:r>
      <w:r w:rsidR="00C203D9">
        <w:t>incorrect</w:t>
      </w:r>
      <w:r>
        <w:t xml:space="preserve"> classifications. A high </w:t>
      </w:r>
      <w:r w:rsidR="00C203D9">
        <w:t>cost</w:t>
      </w:r>
      <w:r>
        <w:t xml:space="preserve"> means that a model heavily penalizes for wrong classifications when picking the best support vector</w:t>
      </w:r>
      <w:r w:rsidR="00C203D9">
        <w:t>,</w:t>
      </w:r>
      <w:r>
        <w:t xml:space="preserve"> while a low cost is the opposite, with the model caring little if datapoints are wrongly classified. </w:t>
      </w:r>
    </w:p>
    <w:p w14:paraId="1CFC67B2" w14:textId="2861958C" w:rsidR="00585C6C" w:rsidRDefault="00D355F4" w:rsidP="00FC250D">
      <w:pPr>
        <w:jc w:val="center"/>
      </w:pPr>
      <w:r w:rsidRPr="00D355F4">
        <w:rPr>
          <w:noProof/>
        </w:rPr>
        <w:drawing>
          <wp:inline distT="0" distB="0" distL="0" distR="0" wp14:anchorId="42B2F0FA" wp14:editId="2AC37B27">
            <wp:extent cx="5535746" cy="4178595"/>
            <wp:effectExtent l="0" t="0" r="1905" b="0"/>
            <wp:docPr id="481226198" name="Picture 1" descr="A blue and whit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6198" name="Picture 1" descr="A blue and white chart&#10;&#10;Description automatically generated"/>
                    <pic:cNvPicPr/>
                  </pic:nvPicPr>
                  <pic:blipFill>
                    <a:blip r:embed="rId114"/>
                    <a:stretch>
                      <a:fillRect/>
                    </a:stretch>
                  </pic:blipFill>
                  <pic:spPr>
                    <a:xfrm>
                      <a:off x="0" y="0"/>
                      <a:ext cx="5543691" cy="4184592"/>
                    </a:xfrm>
                    <a:prstGeom prst="rect">
                      <a:avLst/>
                    </a:prstGeom>
                  </pic:spPr>
                </pic:pic>
              </a:graphicData>
            </a:graphic>
          </wp:inline>
        </w:drawing>
      </w:r>
    </w:p>
    <w:p w14:paraId="0A8127D8" w14:textId="5C359739" w:rsidR="00585C6C" w:rsidRDefault="00585C6C" w:rsidP="007E2D2A">
      <w:pPr>
        <w:jc w:val="both"/>
      </w:pPr>
      <w:r>
        <w:t>This is the most basic of the functions to run</w:t>
      </w:r>
      <w:r w:rsidR="00C203D9">
        <w:t>,</w:t>
      </w:r>
      <w:r>
        <w:t xml:space="preserve"> so it is not surprising </w:t>
      </w:r>
      <w:r w:rsidR="00C203D9">
        <w:t>that, based on</w:t>
      </w:r>
      <w:r>
        <w:t xml:space="preserve"> the rest of the analysis</w:t>
      </w:r>
      <w:r w:rsidR="00C203D9">
        <w:t>,</w:t>
      </w:r>
      <w:r>
        <w:t xml:space="preserve"> this model struggles to separate the dataset in a meaningful way. </w:t>
      </w:r>
    </w:p>
    <w:p w14:paraId="36C10423" w14:textId="77777777" w:rsidR="00585C6C" w:rsidRDefault="00585C6C" w:rsidP="00FC250D">
      <w:pPr>
        <w:jc w:val="center"/>
      </w:pPr>
      <w:r w:rsidRPr="00585C6C">
        <w:rPr>
          <w:noProof/>
        </w:rPr>
        <w:lastRenderedPageBreak/>
        <w:drawing>
          <wp:inline distT="0" distB="0" distL="0" distR="0" wp14:anchorId="78688208" wp14:editId="5144B942">
            <wp:extent cx="4561368" cy="1316216"/>
            <wp:effectExtent l="0" t="0" r="0" b="5080"/>
            <wp:docPr id="579334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4168" name="Picture 1" descr="A screenshot of a computer screen&#10;&#10;Description automatically generated"/>
                    <pic:cNvPicPr/>
                  </pic:nvPicPr>
                  <pic:blipFill>
                    <a:blip r:embed="rId115"/>
                    <a:stretch>
                      <a:fillRect/>
                    </a:stretch>
                  </pic:blipFill>
                  <pic:spPr>
                    <a:xfrm>
                      <a:off x="0" y="0"/>
                      <a:ext cx="4570174" cy="1318757"/>
                    </a:xfrm>
                    <a:prstGeom prst="rect">
                      <a:avLst/>
                    </a:prstGeom>
                  </pic:spPr>
                </pic:pic>
              </a:graphicData>
            </a:graphic>
          </wp:inline>
        </w:drawing>
      </w:r>
    </w:p>
    <w:p w14:paraId="4D36A0D6" w14:textId="3E001306" w:rsidR="00585C6C" w:rsidRDefault="00585C6C" w:rsidP="007E2D2A">
      <w:pPr>
        <w:jc w:val="both"/>
      </w:pPr>
      <w:r>
        <w:t>It’s essentially just as good as chance, but what happens when the cost is elevated</w:t>
      </w:r>
      <w:r w:rsidR="00C203D9">
        <w:t>?</w:t>
      </w:r>
      <w:r>
        <w:t xml:space="preserve"> </w:t>
      </w:r>
    </w:p>
    <w:p w14:paraId="39CBBEDB" w14:textId="50AB4342" w:rsidR="00116553" w:rsidRDefault="00D355F4" w:rsidP="00FC250D">
      <w:pPr>
        <w:jc w:val="center"/>
      </w:pPr>
      <w:r w:rsidRPr="00D355F4">
        <w:rPr>
          <w:noProof/>
        </w:rPr>
        <w:drawing>
          <wp:inline distT="0" distB="0" distL="0" distR="0" wp14:anchorId="5540098A" wp14:editId="00941090">
            <wp:extent cx="5141797" cy="3668233"/>
            <wp:effectExtent l="0" t="0" r="1905" b="2540"/>
            <wp:docPr id="1830388730"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8730" name="Picture 1" descr="A blue squares with white text&#10;&#10;Description automatically generated"/>
                    <pic:cNvPicPr/>
                  </pic:nvPicPr>
                  <pic:blipFill>
                    <a:blip r:embed="rId116"/>
                    <a:stretch>
                      <a:fillRect/>
                    </a:stretch>
                  </pic:blipFill>
                  <pic:spPr>
                    <a:xfrm>
                      <a:off x="0" y="0"/>
                      <a:ext cx="5147290" cy="3672152"/>
                    </a:xfrm>
                    <a:prstGeom prst="rect">
                      <a:avLst/>
                    </a:prstGeom>
                  </pic:spPr>
                </pic:pic>
              </a:graphicData>
            </a:graphic>
          </wp:inline>
        </w:drawing>
      </w:r>
    </w:p>
    <w:p w14:paraId="4A8C0A0A" w14:textId="2D6B22AE" w:rsidR="00116553" w:rsidRDefault="00116553" w:rsidP="007E2D2A">
      <w:pPr>
        <w:jc w:val="both"/>
      </w:pPr>
      <w:r>
        <w:t xml:space="preserve">With this higher cost, the model does improve slightly in overall accuracy, but </w:t>
      </w:r>
      <w:r w:rsidR="00C203D9" w:rsidRPr="00C203D9">
        <w:t>the improvement is only slight and is mainly caused by the model overemphasizing the response of “Yes”.</w:t>
      </w:r>
      <w:r>
        <w:t xml:space="preserve"> </w:t>
      </w:r>
    </w:p>
    <w:p w14:paraId="1C562BE5" w14:textId="77777777" w:rsidR="00116553" w:rsidRDefault="00116553" w:rsidP="00FC250D">
      <w:pPr>
        <w:jc w:val="center"/>
      </w:pPr>
      <w:r w:rsidRPr="00116553">
        <w:rPr>
          <w:noProof/>
        </w:rPr>
        <w:drawing>
          <wp:inline distT="0" distB="0" distL="0" distR="0" wp14:anchorId="678C1CB3" wp14:editId="0E854F17">
            <wp:extent cx="4455042" cy="1305012"/>
            <wp:effectExtent l="0" t="0" r="3175" b="3175"/>
            <wp:docPr id="13913407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40700" name="Picture 1" descr="A screenshot of a computer screen&#10;&#10;Description automatically generated"/>
                    <pic:cNvPicPr/>
                  </pic:nvPicPr>
                  <pic:blipFill>
                    <a:blip r:embed="rId117"/>
                    <a:stretch>
                      <a:fillRect/>
                    </a:stretch>
                  </pic:blipFill>
                  <pic:spPr>
                    <a:xfrm>
                      <a:off x="0" y="0"/>
                      <a:ext cx="4466197" cy="1308280"/>
                    </a:xfrm>
                    <a:prstGeom prst="rect">
                      <a:avLst/>
                    </a:prstGeom>
                  </pic:spPr>
                </pic:pic>
              </a:graphicData>
            </a:graphic>
          </wp:inline>
        </w:drawing>
      </w:r>
    </w:p>
    <w:p w14:paraId="23CF66DA" w14:textId="77777777" w:rsidR="00116553" w:rsidRDefault="00116553" w:rsidP="007E2D2A">
      <w:pPr>
        <w:jc w:val="both"/>
      </w:pPr>
      <w:r>
        <w:lastRenderedPageBreak/>
        <w:t>A higher cost might be better for this model with a different kernel, but the gains for the polynomial ones are slight. To be complete, the next model will have a low cost.</w:t>
      </w:r>
    </w:p>
    <w:p w14:paraId="34035252" w14:textId="14F4D650" w:rsidR="00116553" w:rsidRDefault="00A112D3" w:rsidP="00FC250D">
      <w:pPr>
        <w:jc w:val="center"/>
      </w:pPr>
      <w:r w:rsidRPr="00A112D3">
        <w:rPr>
          <w:noProof/>
        </w:rPr>
        <w:drawing>
          <wp:inline distT="0" distB="0" distL="0" distR="0" wp14:anchorId="0FCE7E47" wp14:editId="5433D609">
            <wp:extent cx="4623117" cy="3349255"/>
            <wp:effectExtent l="0" t="0" r="0" b="3810"/>
            <wp:docPr id="1804829200"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29200" name="Picture 1" descr="A blue and white graph&#10;&#10;Description automatically generated"/>
                    <pic:cNvPicPr/>
                  </pic:nvPicPr>
                  <pic:blipFill>
                    <a:blip r:embed="rId118"/>
                    <a:stretch>
                      <a:fillRect/>
                    </a:stretch>
                  </pic:blipFill>
                  <pic:spPr>
                    <a:xfrm>
                      <a:off x="0" y="0"/>
                      <a:ext cx="4626833" cy="3351947"/>
                    </a:xfrm>
                    <a:prstGeom prst="rect">
                      <a:avLst/>
                    </a:prstGeom>
                  </pic:spPr>
                </pic:pic>
              </a:graphicData>
            </a:graphic>
          </wp:inline>
        </w:drawing>
      </w:r>
    </w:p>
    <w:p w14:paraId="58F7DFC3" w14:textId="6CC78D25" w:rsidR="00A112D3" w:rsidRDefault="00116553" w:rsidP="007E2D2A">
      <w:pPr>
        <w:jc w:val="both"/>
      </w:pPr>
      <w:r>
        <w:t xml:space="preserve">This model illustrates the power of the cost term in SVMs. With essentially no penalty for wrong classifications, the model decides to classify everything as “Yes”. This </w:t>
      </w:r>
      <w:r w:rsidR="00C203D9">
        <w:t>indicate</w:t>
      </w:r>
      <w:r>
        <w:t xml:space="preserve">s that for this dataset, a higher cost is </w:t>
      </w:r>
      <w:r w:rsidR="00C203D9">
        <w:t>preferable;</w:t>
      </w:r>
      <w:r>
        <w:t xml:space="preserve"> </w:t>
      </w:r>
      <w:r w:rsidR="00C203D9">
        <w:t>however,</w:t>
      </w:r>
      <w:r>
        <w:t xml:space="preserve"> both a high and low cost overly favor the “Yes” class</w:t>
      </w:r>
      <w:r w:rsidR="00C203D9">
        <w:t>—s</w:t>
      </w:r>
      <w:r>
        <w:t xml:space="preserve">omething to keep in mind in the future. </w:t>
      </w:r>
    </w:p>
    <w:p w14:paraId="00DFDA8B" w14:textId="77777777" w:rsidR="00A112D3" w:rsidRDefault="00A112D3" w:rsidP="00FC250D">
      <w:pPr>
        <w:jc w:val="center"/>
      </w:pPr>
      <w:r w:rsidRPr="00A112D3">
        <w:rPr>
          <w:noProof/>
        </w:rPr>
        <w:drawing>
          <wp:inline distT="0" distB="0" distL="0" distR="0" wp14:anchorId="59DF5E4A" wp14:editId="72601F4E">
            <wp:extent cx="4770408" cy="1329069"/>
            <wp:effectExtent l="0" t="0" r="5080" b="4445"/>
            <wp:docPr id="18670105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10557" name="Picture 1" descr="A screenshot of a computer screen&#10;&#10;Description automatically generated"/>
                    <pic:cNvPicPr/>
                  </pic:nvPicPr>
                  <pic:blipFill>
                    <a:blip r:embed="rId119"/>
                    <a:stretch>
                      <a:fillRect/>
                    </a:stretch>
                  </pic:blipFill>
                  <pic:spPr>
                    <a:xfrm>
                      <a:off x="0" y="0"/>
                      <a:ext cx="4772539" cy="1329663"/>
                    </a:xfrm>
                    <a:prstGeom prst="rect">
                      <a:avLst/>
                    </a:prstGeom>
                  </pic:spPr>
                </pic:pic>
              </a:graphicData>
            </a:graphic>
          </wp:inline>
        </w:drawing>
      </w:r>
    </w:p>
    <w:p w14:paraId="21B4212A" w14:textId="6D7C6DDF" w:rsidR="00A112D3" w:rsidRDefault="00A112D3" w:rsidP="007E2D2A">
      <w:pPr>
        <w:jc w:val="both"/>
      </w:pPr>
      <w:r>
        <w:t>With th</w:t>
      </w:r>
      <w:r w:rsidR="00C203D9">
        <w:t>is</w:t>
      </w:r>
      <w:r>
        <w:t xml:space="preserve"> new understanding</w:t>
      </w:r>
      <w:r w:rsidR="00C203D9">
        <w:t>,</w:t>
      </w:r>
      <w:r>
        <w:t xml:space="preserve"> it is time to move on to the next kernel in our analysis: RBF. </w:t>
      </w:r>
    </w:p>
    <w:p w14:paraId="59E0AFAB" w14:textId="77777777" w:rsidR="00A112D3" w:rsidRDefault="00A112D3" w:rsidP="007E2D2A">
      <w:pPr>
        <w:jc w:val="both"/>
      </w:pPr>
    </w:p>
    <w:p w14:paraId="1DF5085F" w14:textId="77777777" w:rsidR="00A112D3" w:rsidRDefault="00A112D3" w:rsidP="007E2D2A">
      <w:pPr>
        <w:pStyle w:val="Subtitle"/>
        <w:jc w:val="both"/>
      </w:pPr>
      <w:r>
        <w:lastRenderedPageBreak/>
        <w:t>RBF</w:t>
      </w:r>
    </w:p>
    <w:p w14:paraId="6ED0A00F" w14:textId="77777777" w:rsidR="00C203D9" w:rsidRDefault="00A112D3" w:rsidP="007E2D2A">
      <w:pPr>
        <w:jc w:val="both"/>
      </w:pPr>
      <w:r>
        <w:t xml:space="preserve">The RBF is </w:t>
      </w:r>
      <w:r w:rsidR="00D355F4">
        <w:t>like</w:t>
      </w:r>
      <w:r>
        <w:t xml:space="preserve"> the polynomial kernel, but it uses some high-level math to represent what the transformation of the data would be </w:t>
      </w:r>
      <w:r w:rsidR="00C203D9">
        <w:t xml:space="preserve">in </w:t>
      </w:r>
    </w:p>
    <w:p w14:paraId="17EE62A5" w14:textId="5946A940" w:rsidR="00A112D3" w:rsidRDefault="00A112D3" w:rsidP="007E2D2A">
      <w:pPr>
        <w:jc w:val="both"/>
      </w:pPr>
      <w:r>
        <w:t>infinite dimensions. Essentially, it is the polynomial kernel taken to its limit. Although it is less intuitive than the polynomial kernel, in practice</w:t>
      </w:r>
      <w:r w:rsidR="00C203D9">
        <w:t>,</w:t>
      </w:r>
      <w:r>
        <w:t xml:space="preserve"> it yields better results for </w:t>
      </w:r>
      <w:r w:rsidR="00C203D9">
        <w:t>support vector machines (</w:t>
      </w:r>
      <w:r>
        <w:t>SVMs</w:t>
      </w:r>
      <w:r w:rsidR="00C203D9">
        <w:t>)</w:t>
      </w:r>
      <w:r>
        <w:t xml:space="preserve">. </w:t>
      </w:r>
    </w:p>
    <w:p w14:paraId="4012D4EA" w14:textId="600C5C0E" w:rsidR="00D355F4" w:rsidRDefault="00D355F4" w:rsidP="00FC250D">
      <w:pPr>
        <w:jc w:val="center"/>
      </w:pPr>
      <w:r w:rsidRPr="00D355F4">
        <w:rPr>
          <w:noProof/>
        </w:rPr>
        <w:drawing>
          <wp:inline distT="0" distB="0" distL="0" distR="0" wp14:anchorId="55346644" wp14:editId="1D951B8B">
            <wp:extent cx="4548826" cy="3774558"/>
            <wp:effectExtent l="0" t="0" r="0" b="0"/>
            <wp:docPr id="884035136" name="Picture 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5136" name="Picture 1" descr="A green squares with white text&#10;&#10;Description automatically generated"/>
                    <pic:cNvPicPr/>
                  </pic:nvPicPr>
                  <pic:blipFill>
                    <a:blip r:embed="rId120"/>
                    <a:stretch>
                      <a:fillRect/>
                    </a:stretch>
                  </pic:blipFill>
                  <pic:spPr>
                    <a:xfrm>
                      <a:off x="0" y="0"/>
                      <a:ext cx="4551579" cy="3776843"/>
                    </a:xfrm>
                    <a:prstGeom prst="rect">
                      <a:avLst/>
                    </a:prstGeom>
                  </pic:spPr>
                </pic:pic>
              </a:graphicData>
            </a:graphic>
          </wp:inline>
        </w:drawing>
      </w:r>
    </w:p>
    <w:p w14:paraId="3861E564" w14:textId="6A52C16F" w:rsidR="00D355F4" w:rsidRDefault="00D355F4" w:rsidP="007E2D2A">
      <w:pPr>
        <w:jc w:val="both"/>
      </w:pPr>
      <w:r>
        <w:t>Surprisingly, keeping the cost at one, the RBF model performs worse than the two-degree polynomial results.</w:t>
      </w:r>
    </w:p>
    <w:p w14:paraId="28E54947" w14:textId="77777777" w:rsidR="00D355F4" w:rsidRDefault="00D355F4" w:rsidP="00FC250D">
      <w:pPr>
        <w:jc w:val="center"/>
      </w:pPr>
      <w:r w:rsidRPr="00D355F4">
        <w:rPr>
          <w:noProof/>
        </w:rPr>
        <w:drawing>
          <wp:inline distT="0" distB="0" distL="0" distR="0" wp14:anchorId="1797EDD8" wp14:editId="6562D646">
            <wp:extent cx="4609483" cy="1339702"/>
            <wp:effectExtent l="0" t="0" r="635" b="0"/>
            <wp:docPr id="14339047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04729" name="Picture 1" descr="A screenshot of a computer screen&#10;&#10;Description automatically generated"/>
                    <pic:cNvPicPr/>
                  </pic:nvPicPr>
                  <pic:blipFill>
                    <a:blip r:embed="rId121"/>
                    <a:stretch>
                      <a:fillRect/>
                    </a:stretch>
                  </pic:blipFill>
                  <pic:spPr>
                    <a:xfrm>
                      <a:off x="0" y="0"/>
                      <a:ext cx="4618656" cy="1342368"/>
                    </a:xfrm>
                    <a:prstGeom prst="rect">
                      <a:avLst/>
                    </a:prstGeom>
                  </pic:spPr>
                </pic:pic>
              </a:graphicData>
            </a:graphic>
          </wp:inline>
        </w:drawing>
      </w:r>
    </w:p>
    <w:p w14:paraId="698A9C33" w14:textId="216C1A7E" w:rsidR="00D355F4" w:rsidRDefault="00D355F4" w:rsidP="007E2D2A">
      <w:pPr>
        <w:jc w:val="both"/>
      </w:pPr>
      <w:r>
        <w:lastRenderedPageBreak/>
        <w:t xml:space="preserve">However, as was previously shown, a higher cost produced a better model. Therefore, raising the cost to </w:t>
      </w:r>
      <w:r w:rsidR="00C203D9" w:rsidRPr="00C203D9">
        <w:t>100, as before, should yield</w:t>
      </w:r>
      <w:r>
        <w:t xml:space="preserve"> better results. </w:t>
      </w:r>
    </w:p>
    <w:p w14:paraId="31D3F8BC" w14:textId="77777777" w:rsidR="00D355F4" w:rsidRDefault="00D355F4" w:rsidP="00FC250D">
      <w:pPr>
        <w:jc w:val="center"/>
      </w:pPr>
      <w:r w:rsidRPr="00D355F4">
        <w:rPr>
          <w:noProof/>
        </w:rPr>
        <w:drawing>
          <wp:inline distT="0" distB="0" distL="0" distR="0" wp14:anchorId="05ED3E0E" wp14:editId="51A083E9">
            <wp:extent cx="4446317" cy="3689497"/>
            <wp:effectExtent l="0" t="0" r="0" b="6350"/>
            <wp:docPr id="1189225732" name="Picture 1" descr="A green and whit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5732" name="Picture 1" descr="A green and white squares with numbers&#10;&#10;Description automatically generated"/>
                    <pic:cNvPicPr/>
                  </pic:nvPicPr>
                  <pic:blipFill>
                    <a:blip r:embed="rId122"/>
                    <a:stretch>
                      <a:fillRect/>
                    </a:stretch>
                  </pic:blipFill>
                  <pic:spPr>
                    <a:xfrm>
                      <a:off x="0" y="0"/>
                      <a:ext cx="4449423" cy="3692074"/>
                    </a:xfrm>
                    <a:prstGeom prst="rect">
                      <a:avLst/>
                    </a:prstGeom>
                  </pic:spPr>
                </pic:pic>
              </a:graphicData>
            </a:graphic>
          </wp:inline>
        </w:drawing>
      </w:r>
    </w:p>
    <w:p w14:paraId="77C3FAC4" w14:textId="628C7065" w:rsidR="00D355F4" w:rsidRDefault="00D355F4" w:rsidP="007E2D2A">
      <w:pPr>
        <w:jc w:val="both"/>
      </w:pPr>
      <w:r>
        <w:t xml:space="preserve">While this model is better than the lower-cost RBF, it still </w:t>
      </w:r>
      <w:r w:rsidR="00C203D9">
        <w:t>fall</w:t>
      </w:r>
      <w:r>
        <w:t xml:space="preserve">s </w:t>
      </w:r>
      <w:r w:rsidR="00C203D9">
        <w:t>short</w:t>
      </w:r>
      <w:r>
        <w:t xml:space="preserve"> </w:t>
      </w:r>
      <w:r w:rsidR="00C203D9">
        <w:t>of</w:t>
      </w:r>
      <w:r>
        <w:t xml:space="preserve"> </w:t>
      </w:r>
      <w:r w:rsidR="00C203D9">
        <w:t>what</w:t>
      </w:r>
      <w:r>
        <w:t xml:space="preserve"> one would have hoped. </w:t>
      </w:r>
    </w:p>
    <w:p w14:paraId="7A152C10" w14:textId="77777777" w:rsidR="00D355F4" w:rsidRDefault="00D355F4" w:rsidP="00FC250D">
      <w:pPr>
        <w:jc w:val="center"/>
      </w:pPr>
      <w:r w:rsidRPr="00D355F4">
        <w:rPr>
          <w:noProof/>
        </w:rPr>
        <w:drawing>
          <wp:inline distT="0" distB="0" distL="0" distR="0" wp14:anchorId="52C7370E" wp14:editId="1E485DF0">
            <wp:extent cx="4911860" cy="1382232"/>
            <wp:effectExtent l="0" t="0" r="3175" b="2540"/>
            <wp:docPr id="4645448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4872" name="Picture 1" descr="A screenshot of a computer screen&#10;&#10;Description automatically generated"/>
                    <pic:cNvPicPr/>
                  </pic:nvPicPr>
                  <pic:blipFill>
                    <a:blip r:embed="rId123"/>
                    <a:stretch>
                      <a:fillRect/>
                    </a:stretch>
                  </pic:blipFill>
                  <pic:spPr>
                    <a:xfrm>
                      <a:off x="0" y="0"/>
                      <a:ext cx="4915802" cy="1383341"/>
                    </a:xfrm>
                    <a:prstGeom prst="rect">
                      <a:avLst/>
                    </a:prstGeom>
                  </pic:spPr>
                </pic:pic>
              </a:graphicData>
            </a:graphic>
          </wp:inline>
        </w:drawing>
      </w:r>
    </w:p>
    <w:p w14:paraId="35EF05E0" w14:textId="663BE6C7" w:rsidR="000E5D3D" w:rsidRDefault="00C203D9" w:rsidP="007E2D2A">
      <w:pPr>
        <w:jc w:val="both"/>
      </w:pPr>
      <w:r>
        <w:t>T</w:t>
      </w:r>
      <w:r w:rsidR="00D355F4">
        <w:t xml:space="preserve">he biomarker dataset </w:t>
      </w:r>
      <w:r>
        <w:t>can</w:t>
      </w:r>
      <w:r w:rsidR="00D355F4">
        <w:t xml:space="preserve">not </w:t>
      </w:r>
      <w:r>
        <w:t xml:space="preserve">be </w:t>
      </w:r>
      <w:r w:rsidR="00D355F4">
        <w:t>easily d</w:t>
      </w:r>
      <w:r w:rsidR="000E5D3D">
        <w:t xml:space="preserve">ivided using these polynomial-like kernel methods. </w:t>
      </w:r>
    </w:p>
    <w:p w14:paraId="65980509" w14:textId="77777777" w:rsidR="000E5D3D" w:rsidRDefault="000E5D3D" w:rsidP="007E2D2A">
      <w:pPr>
        <w:jc w:val="both"/>
      </w:pPr>
    </w:p>
    <w:p w14:paraId="47EF1FCA" w14:textId="77777777" w:rsidR="000E5D3D" w:rsidRDefault="000E5D3D" w:rsidP="007E2D2A">
      <w:pPr>
        <w:jc w:val="both"/>
      </w:pPr>
    </w:p>
    <w:p w14:paraId="004D1288" w14:textId="77777777" w:rsidR="00FF14F7" w:rsidRDefault="000E5D3D" w:rsidP="007E2D2A">
      <w:pPr>
        <w:pStyle w:val="Subtitle"/>
        <w:jc w:val="both"/>
      </w:pPr>
      <w:r>
        <w:lastRenderedPageBreak/>
        <w:t xml:space="preserve">SIGMOID </w:t>
      </w:r>
    </w:p>
    <w:p w14:paraId="16990AFA" w14:textId="68688B14" w:rsidR="001A4001" w:rsidRDefault="00FF14F7" w:rsidP="007E2D2A">
      <w:pPr>
        <w:jc w:val="both"/>
      </w:pPr>
      <w:r>
        <w:t xml:space="preserve">The Sigmoid kernel </w:t>
      </w:r>
      <w:r w:rsidR="00DA1C2A">
        <w:t>uses the tanh function to map the datapoints into higher dimensions</w:t>
      </w:r>
      <w:r w:rsidR="00C203D9">
        <w:t xml:space="preserve">, </w:t>
      </w:r>
      <w:r w:rsidR="001A4001">
        <w:t xml:space="preserve">different from the polynomial functions previously used. </w:t>
      </w:r>
    </w:p>
    <w:p w14:paraId="06CAA77A" w14:textId="77777777" w:rsidR="001A4001" w:rsidRDefault="001A4001" w:rsidP="00FC250D">
      <w:pPr>
        <w:jc w:val="center"/>
      </w:pPr>
      <w:r w:rsidRPr="001A4001">
        <w:rPr>
          <w:noProof/>
        </w:rPr>
        <w:drawing>
          <wp:inline distT="0" distB="0" distL="0" distR="0" wp14:anchorId="158697F4" wp14:editId="651A381D">
            <wp:extent cx="4625163" cy="3644068"/>
            <wp:effectExtent l="0" t="0" r="0" b="1270"/>
            <wp:docPr id="1157343103" name="Picture 1" descr="A graph of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3103" name="Picture 1" descr="A graph of confusion matrix&#10;&#10;Description automatically generated"/>
                    <pic:cNvPicPr/>
                  </pic:nvPicPr>
                  <pic:blipFill>
                    <a:blip r:embed="rId124"/>
                    <a:stretch>
                      <a:fillRect/>
                    </a:stretch>
                  </pic:blipFill>
                  <pic:spPr>
                    <a:xfrm>
                      <a:off x="0" y="0"/>
                      <a:ext cx="4626124" cy="3644825"/>
                    </a:xfrm>
                    <a:prstGeom prst="rect">
                      <a:avLst/>
                    </a:prstGeom>
                  </pic:spPr>
                </pic:pic>
              </a:graphicData>
            </a:graphic>
          </wp:inline>
        </w:drawing>
      </w:r>
    </w:p>
    <w:p w14:paraId="23B9060F" w14:textId="77777777" w:rsidR="001A4001" w:rsidRDefault="001A4001" w:rsidP="007E2D2A">
      <w:pPr>
        <w:jc w:val="both"/>
      </w:pPr>
      <w:r>
        <w:t xml:space="preserve">Although far from perfect, this sigmoid model is the best to fit the data by far. </w:t>
      </w:r>
    </w:p>
    <w:p w14:paraId="515E3AB9" w14:textId="77777777" w:rsidR="001A4001" w:rsidRDefault="001A4001" w:rsidP="00FC250D">
      <w:pPr>
        <w:jc w:val="center"/>
      </w:pPr>
      <w:r w:rsidRPr="001A4001">
        <w:rPr>
          <w:noProof/>
        </w:rPr>
        <w:drawing>
          <wp:inline distT="0" distB="0" distL="0" distR="0" wp14:anchorId="4686AD51" wp14:editId="71B61AD8">
            <wp:extent cx="4203507" cy="1456661"/>
            <wp:effectExtent l="0" t="0" r="635" b="4445"/>
            <wp:docPr id="1278770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0658" name="Picture 1" descr="A screenshot of a computer screen&#10;&#10;Description automatically generated"/>
                    <pic:cNvPicPr/>
                  </pic:nvPicPr>
                  <pic:blipFill>
                    <a:blip r:embed="rId125"/>
                    <a:stretch>
                      <a:fillRect/>
                    </a:stretch>
                  </pic:blipFill>
                  <pic:spPr>
                    <a:xfrm>
                      <a:off x="0" y="0"/>
                      <a:ext cx="4206123" cy="1457567"/>
                    </a:xfrm>
                    <a:prstGeom prst="rect">
                      <a:avLst/>
                    </a:prstGeom>
                  </pic:spPr>
                </pic:pic>
              </a:graphicData>
            </a:graphic>
          </wp:inline>
        </w:drawing>
      </w:r>
    </w:p>
    <w:p w14:paraId="0EFCA1EB" w14:textId="761C32AC" w:rsidR="001A4001" w:rsidRDefault="00C203D9" w:rsidP="007E2D2A">
      <w:pPr>
        <w:jc w:val="both"/>
      </w:pPr>
      <w:r>
        <w:t>Ther</w:t>
      </w:r>
      <w:r w:rsidR="001A4001">
        <w:t xml:space="preserve">e </w:t>
      </w:r>
      <w:r>
        <w:t>may</w:t>
      </w:r>
      <w:r w:rsidR="001A4001">
        <w:t xml:space="preserve"> </w:t>
      </w:r>
      <w:r>
        <w:t>be</w:t>
      </w:r>
      <w:r w:rsidR="001A4001">
        <w:t xml:space="preserve"> something about this model that the others are missing. To test this theory, </w:t>
      </w:r>
      <w:r>
        <w:t>a</w:t>
      </w:r>
      <w:r w:rsidR="001A4001">
        <w:t xml:space="preserve"> </w:t>
      </w:r>
      <w:r>
        <w:t>K-fold</w:t>
      </w:r>
      <w:r w:rsidR="001A4001">
        <w:t xml:space="preserve"> </w:t>
      </w:r>
      <w:r>
        <w:t>cross-</w:t>
      </w:r>
      <w:r w:rsidR="001A4001">
        <w:t xml:space="preserve">validation will be run on the model to </w:t>
      </w:r>
      <w:r>
        <w:t>determin</w:t>
      </w:r>
      <w:r w:rsidR="001A4001">
        <w:t xml:space="preserve">e if this accuracy persists. </w:t>
      </w:r>
    </w:p>
    <w:p w14:paraId="59545CD9" w14:textId="5C301630" w:rsidR="001A4001" w:rsidRDefault="001A4001" w:rsidP="007E2D2A">
      <w:pPr>
        <w:jc w:val="both"/>
      </w:pPr>
      <w:proofErr w:type="spellStart"/>
      <w:r>
        <w:lastRenderedPageBreak/>
        <w:t>KFolds</w:t>
      </w:r>
      <w:proofErr w:type="spellEnd"/>
      <w:r>
        <w:t xml:space="preserve"> </w:t>
      </w:r>
      <w:r w:rsidR="00C203D9">
        <w:t>essenti</w:t>
      </w:r>
      <w:r>
        <w:t>ally splits the training data into multiple train</w:t>
      </w:r>
      <w:r w:rsidR="00C203D9">
        <w:t>ing</w:t>
      </w:r>
      <w:r>
        <w:t xml:space="preserve"> and test</w:t>
      </w:r>
      <w:r w:rsidR="00C203D9">
        <w:t>ing</w:t>
      </w:r>
      <w:r>
        <w:t xml:space="preserve"> </w:t>
      </w:r>
      <w:proofErr w:type="gramStart"/>
      <w:r w:rsidR="00C203D9">
        <w:t>mini-</w:t>
      </w:r>
      <w:r>
        <w:t>splits</w:t>
      </w:r>
      <w:proofErr w:type="gramEnd"/>
      <w:r>
        <w:t xml:space="preserve"> to ensure that the model is not overfitting to any one section of the data. </w:t>
      </w:r>
    </w:p>
    <w:p w14:paraId="3C7E0074" w14:textId="77777777" w:rsidR="00044A9F" w:rsidRDefault="00044A9F" w:rsidP="007E2D2A">
      <w:pPr>
        <w:jc w:val="both"/>
      </w:pPr>
      <w:r w:rsidRPr="00044A9F">
        <w:rPr>
          <w:noProof/>
        </w:rPr>
        <w:drawing>
          <wp:inline distT="0" distB="0" distL="0" distR="0" wp14:anchorId="62F60F6C" wp14:editId="66100BE7">
            <wp:extent cx="5385816" cy="612648"/>
            <wp:effectExtent l="0" t="0" r="0" b="0"/>
            <wp:docPr id="4512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8516" name=""/>
                    <pic:cNvPicPr/>
                  </pic:nvPicPr>
                  <pic:blipFill>
                    <a:blip r:embed="rId126"/>
                    <a:stretch>
                      <a:fillRect/>
                    </a:stretch>
                  </pic:blipFill>
                  <pic:spPr>
                    <a:xfrm>
                      <a:off x="0" y="0"/>
                      <a:ext cx="5385816" cy="612648"/>
                    </a:xfrm>
                    <a:prstGeom prst="rect">
                      <a:avLst/>
                    </a:prstGeom>
                  </pic:spPr>
                </pic:pic>
              </a:graphicData>
            </a:graphic>
          </wp:inline>
        </w:drawing>
      </w:r>
    </w:p>
    <w:p w14:paraId="240734FC" w14:textId="4EC3EA2D" w:rsidR="00044A9F" w:rsidRDefault="00044A9F" w:rsidP="007E2D2A">
      <w:pPr>
        <w:jc w:val="both"/>
      </w:pPr>
      <w:r>
        <w:t xml:space="preserve">Unfortunately, the </w:t>
      </w:r>
      <w:proofErr w:type="spellStart"/>
      <w:r>
        <w:t>KFold</w:t>
      </w:r>
      <w:proofErr w:type="spellEnd"/>
      <w:r>
        <w:t xml:space="preserve"> breakdown is not </w:t>
      </w:r>
      <w:r w:rsidR="00C203D9">
        <w:t>suitable</w:t>
      </w:r>
      <w:r>
        <w:t xml:space="preserve"> for this Sigmoid function model. Although it </w:t>
      </w:r>
      <w:r w:rsidR="007E2D2A" w:rsidRPr="007E2D2A">
        <w:t xml:space="preserve">performed better on the testing data, the low scores on the cross-validation indicate that the higher score was most likely due to random chance rather than providing </w:t>
      </w:r>
      <w:r w:rsidR="007E2D2A">
        <w:t>fundament</w:t>
      </w:r>
      <w:r w:rsidR="007E2D2A" w:rsidRPr="007E2D2A">
        <w:t>al</w:t>
      </w:r>
      <w:r>
        <w:t xml:space="preserve"> insights into the data. A</w:t>
      </w:r>
      <w:r w:rsidR="007E2D2A">
        <w:t>dditionally</w:t>
      </w:r>
      <w:r>
        <w:t xml:space="preserve">, the spread from the highest to </w:t>
      </w:r>
      <w:r w:rsidR="007E2D2A">
        <w:t xml:space="preserve">the </w:t>
      </w:r>
      <w:r>
        <w:t>lowest accuracy is over 7%</w:t>
      </w:r>
      <w:r w:rsidR="007E2D2A">
        <w:t>,</w:t>
      </w:r>
      <w:r>
        <w:t xml:space="preserve"> </w:t>
      </w:r>
      <w:r w:rsidR="007E2D2A">
        <w:t>indicating</w:t>
      </w:r>
      <w:r>
        <w:t xml:space="preserve"> that the model is struggling to find meaningful patterns in the data. While the sigmoid function seemed promising, the cross-validation check has revealed that its better scoring is more likely an accident rather than anything insightful. </w:t>
      </w:r>
    </w:p>
    <w:p w14:paraId="5A305F24" w14:textId="77777777" w:rsidR="00252B29" w:rsidRDefault="00252B29" w:rsidP="007E2D2A">
      <w:pPr>
        <w:pStyle w:val="Subtitle"/>
        <w:jc w:val="both"/>
      </w:pPr>
    </w:p>
    <w:p w14:paraId="11BCBC7D" w14:textId="77777777" w:rsidR="00252B29" w:rsidRDefault="00252B29" w:rsidP="007E2D2A">
      <w:pPr>
        <w:pStyle w:val="Subtitle"/>
        <w:jc w:val="both"/>
      </w:pPr>
    </w:p>
    <w:p w14:paraId="26655999" w14:textId="77777777" w:rsidR="00252B29" w:rsidRDefault="00252B29" w:rsidP="007E2D2A">
      <w:pPr>
        <w:pStyle w:val="Subtitle"/>
        <w:jc w:val="both"/>
      </w:pPr>
    </w:p>
    <w:p w14:paraId="22FFEEAA" w14:textId="77777777" w:rsidR="00252B29" w:rsidRDefault="00252B29" w:rsidP="007E2D2A">
      <w:pPr>
        <w:pStyle w:val="Subtitle"/>
        <w:jc w:val="both"/>
      </w:pPr>
    </w:p>
    <w:p w14:paraId="226F64CA" w14:textId="77777777" w:rsidR="00252B29" w:rsidRDefault="00252B29" w:rsidP="007E2D2A">
      <w:pPr>
        <w:pStyle w:val="Subtitle"/>
        <w:jc w:val="both"/>
      </w:pPr>
    </w:p>
    <w:p w14:paraId="404A5E69" w14:textId="77777777" w:rsidR="00252B29" w:rsidRDefault="00252B29" w:rsidP="007E2D2A">
      <w:pPr>
        <w:pStyle w:val="Subtitle"/>
        <w:jc w:val="both"/>
      </w:pPr>
    </w:p>
    <w:p w14:paraId="33438956" w14:textId="77777777" w:rsidR="00252B29" w:rsidRDefault="00252B29" w:rsidP="007E2D2A">
      <w:pPr>
        <w:pStyle w:val="Subtitle"/>
        <w:jc w:val="both"/>
      </w:pPr>
    </w:p>
    <w:p w14:paraId="4093172B" w14:textId="0014A67C" w:rsidR="00044A9F" w:rsidRDefault="00044A9F" w:rsidP="007E2D2A">
      <w:pPr>
        <w:pStyle w:val="Subtitle"/>
        <w:jc w:val="both"/>
      </w:pPr>
      <w:r>
        <w:lastRenderedPageBreak/>
        <w:t xml:space="preserve">Conclusions </w:t>
      </w:r>
    </w:p>
    <w:p w14:paraId="003AC6FB" w14:textId="77777777" w:rsidR="00044A9F" w:rsidRPr="00044A9F" w:rsidRDefault="00044A9F" w:rsidP="007E2D2A">
      <w:pPr>
        <w:jc w:val="both"/>
      </w:pPr>
      <w:r w:rsidRPr="00044A9F">
        <w:t>The cross-validation results for the sigmoid kernel SVM reveal the limitations of this approach on the heart disease dataset. With an average accuracy of only 49%, the model performs no better than random chance, which would be 50% for predicting whether someone has heart disease or not. The scores across the five different data splits ranged from 45.5% to 52.9%, demonstrating inconsistent performance that suggests the model cannot reliably identify patterns in the data. While the sigmoid kernel initially appeared promising with better results on the test data compared to the polynomial and RBF kernels, the cross-validation analysis exposed that this higher performance was likely due to random chance rather than genuine learning.</w:t>
      </w:r>
    </w:p>
    <w:p w14:paraId="69F02A34" w14:textId="26DE8949" w:rsidR="00044A9F" w:rsidRPr="00044A9F" w:rsidRDefault="00044A9F" w:rsidP="007E2D2A">
      <w:pPr>
        <w:jc w:val="both"/>
      </w:pPr>
      <w:r w:rsidRPr="00044A9F">
        <w:t>This heart disease dataset continues to stump most of the machine learning algorithms that have been tested, and support vector machines are no exception. The poor cross-validation results highlight several key limitations of SVMs that may have contributed to the disappointing performance. SVMs rely on finding clear boundaries to separate different classes of data</w:t>
      </w:r>
      <w:r w:rsidR="007E2D2A">
        <w:t>.</w:t>
      </w:r>
      <w:r w:rsidRPr="00044A9F">
        <w:t xml:space="preserve"> </w:t>
      </w:r>
      <w:r w:rsidR="007E2D2A">
        <w:t>Still,</w:t>
      </w:r>
      <w:r w:rsidRPr="00044A9F">
        <w:t xml:space="preserve"> this dataset appears to have complex, overlapping patterns that cannot be easily divided by the mathematical functions used in SVM kernels. Additionally, SVMs are highly sensitive to parameter choices</w:t>
      </w:r>
      <w:r w:rsidR="007E2D2A">
        <w:t>,</w:t>
      </w:r>
      <w:r w:rsidRPr="00044A9F">
        <w:t xml:space="preserve"> </w:t>
      </w:r>
      <w:r w:rsidR="007E2D2A">
        <w:t>such as</w:t>
      </w:r>
      <w:r w:rsidRPr="00044A9F">
        <w:t xml:space="preserve"> the cost function</w:t>
      </w:r>
      <w:r w:rsidR="007E2D2A">
        <w:t>.</w:t>
      </w:r>
      <w:r w:rsidRPr="00044A9F">
        <w:t xml:space="preserve"> </w:t>
      </w:r>
      <w:r w:rsidR="007E2D2A">
        <w:t>E</w:t>
      </w:r>
      <w:r w:rsidRPr="00044A9F">
        <w:t>ven after testing different kernel types and cost values, none were able to achieve meaningful accuracy. The 7% spread between the highest and lowest accuracy scores across folds further confirms that the model is struggling to find consistent, reliable patterns that can be applied to new data.</w:t>
      </w:r>
    </w:p>
    <w:p w14:paraId="00E65F3F" w14:textId="77777777" w:rsidR="00044A9F" w:rsidRDefault="00044A9F" w:rsidP="007E2D2A">
      <w:pPr>
        <w:jc w:val="both"/>
      </w:pPr>
      <w:r>
        <w:br w:type="page"/>
      </w:r>
    </w:p>
    <w:p w14:paraId="673CD0D7" w14:textId="77777777" w:rsidR="00044A9F" w:rsidRDefault="00044A9F" w:rsidP="007E2D2A">
      <w:pPr>
        <w:pStyle w:val="Heading1"/>
        <w:jc w:val="both"/>
        <w:rPr>
          <w:sz w:val="84"/>
          <w:szCs w:val="84"/>
        </w:rPr>
      </w:pPr>
      <w:r w:rsidRPr="00044A9F">
        <w:rPr>
          <w:sz w:val="84"/>
          <w:szCs w:val="84"/>
        </w:rPr>
        <w:lastRenderedPageBreak/>
        <w:t>ENSEMBLE CLASSIFICATION</w:t>
      </w:r>
    </w:p>
    <w:p w14:paraId="4EED84A5" w14:textId="275D4DBF" w:rsidR="0044284A" w:rsidRDefault="00C90464" w:rsidP="007E2D2A">
      <w:pPr>
        <w:jc w:val="both"/>
      </w:pPr>
      <w:r>
        <w:t xml:space="preserve">Ensemble models </w:t>
      </w:r>
      <w:r w:rsidR="007E2D2A" w:rsidRPr="007E2D2A">
        <w:t>utilize the methods mentioned previously in this report</w:t>
      </w:r>
      <w:r w:rsidR="007E2D2A">
        <w:t>.</w:t>
      </w:r>
      <w:r w:rsidR="007E2D2A" w:rsidRPr="007E2D2A">
        <w:t xml:space="preserve"> </w:t>
      </w:r>
      <w:r w:rsidR="007E2D2A">
        <w:t>Still,</w:t>
      </w:r>
      <w:r w:rsidR="007E2D2A" w:rsidRPr="007E2D2A">
        <w:t xml:space="preserve"> instead of single instances, these models combine them into a larger framework of base models that build into a</w:t>
      </w:r>
      <w:r>
        <w:t xml:space="preserve"> </w:t>
      </w:r>
      <w:r w:rsidR="0044284A">
        <w:t xml:space="preserve">collection that decides on classification through the average output of each model. For these models, since they are collections of different ones, the entire dataset will be used </w:t>
      </w:r>
      <w:r w:rsidR="007E2D2A">
        <w:t>as</w:t>
      </w:r>
      <w:r w:rsidR="0044284A">
        <w:t xml:space="preserve"> before</w:t>
      </w:r>
      <w:r w:rsidR="007E2D2A">
        <w:t>,</w:t>
      </w:r>
      <w:r w:rsidR="0044284A">
        <w:t xml:space="preserve"> </w:t>
      </w:r>
      <w:r w:rsidR="007E2D2A">
        <w:t xml:space="preserve">and </w:t>
      </w:r>
      <w:r w:rsidR="0044284A">
        <w:t>the categorical features will be ordinal or one-hot encoded into numeric values. Hopefully</w:t>
      </w:r>
      <w:r w:rsidR="007E2D2A">
        <w:t>,</w:t>
      </w:r>
      <w:r w:rsidR="0044284A">
        <w:t xml:space="preserve"> these models, through their combined power, will be able to classify heart disease </w:t>
      </w:r>
      <w:r w:rsidR="007E2D2A">
        <w:t>more accurately</w:t>
      </w:r>
      <w:r w:rsidR="0044284A">
        <w:t xml:space="preserve"> than before. </w:t>
      </w:r>
    </w:p>
    <w:p w14:paraId="456155FB" w14:textId="77777777" w:rsidR="0044284A" w:rsidRDefault="0044284A" w:rsidP="00FC250D">
      <w:pPr>
        <w:jc w:val="center"/>
      </w:pPr>
      <w:r w:rsidRPr="0044284A">
        <w:rPr>
          <w:noProof/>
        </w:rPr>
        <w:drawing>
          <wp:inline distT="0" distB="0" distL="0" distR="0" wp14:anchorId="477166E3" wp14:editId="541FC999">
            <wp:extent cx="5284382" cy="3548921"/>
            <wp:effectExtent l="0" t="0" r="0" b="0"/>
            <wp:docPr id="14826141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14174" name="Picture 1" descr="A screenshot of a computer screen&#10;&#10;Description automatically generated"/>
                    <pic:cNvPicPr/>
                  </pic:nvPicPr>
                  <pic:blipFill>
                    <a:blip r:embed="rId127"/>
                    <a:stretch>
                      <a:fillRect/>
                    </a:stretch>
                  </pic:blipFill>
                  <pic:spPr>
                    <a:xfrm>
                      <a:off x="0" y="0"/>
                      <a:ext cx="5288193" cy="3551480"/>
                    </a:xfrm>
                    <a:prstGeom prst="rect">
                      <a:avLst/>
                    </a:prstGeom>
                  </pic:spPr>
                </pic:pic>
              </a:graphicData>
            </a:graphic>
          </wp:inline>
        </w:drawing>
      </w:r>
    </w:p>
    <w:p w14:paraId="6F50C3BD" w14:textId="77777777" w:rsidR="0044284A" w:rsidRDefault="0044284A" w:rsidP="007E2D2A">
      <w:pPr>
        <w:jc w:val="both"/>
      </w:pPr>
      <w:r>
        <w:t xml:space="preserve">The three ensemble methods used will be Random Forest, AdaBoost, and Stacking. </w:t>
      </w:r>
    </w:p>
    <w:p w14:paraId="3F97A94F" w14:textId="77777777" w:rsidR="0044284A" w:rsidRDefault="0044284A" w:rsidP="007E2D2A">
      <w:pPr>
        <w:pStyle w:val="Subtitle"/>
        <w:jc w:val="both"/>
      </w:pPr>
      <w:r>
        <w:lastRenderedPageBreak/>
        <w:t xml:space="preserve">Random Forest </w:t>
      </w:r>
    </w:p>
    <w:p w14:paraId="35C1EF9C" w14:textId="5AE81AD9" w:rsidR="000C4725" w:rsidRDefault="0044284A" w:rsidP="007E2D2A">
      <w:pPr>
        <w:jc w:val="both"/>
      </w:pPr>
      <w:r>
        <w:t>Random Forest use</w:t>
      </w:r>
      <w:r w:rsidR="007E2D2A">
        <w:t>s</w:t>
      </w:r>
      <w:r>
        <w:t xml:space="preserve"> a collection of decision trees that are</w:t>
      </w:r>
      <w:r w:rsidR="007E2D2A">
        <w:t xml:space="preserve"> all</w:t>
      </w:r>
      <w:r>
        <w:t xml:space="preserve"> averaged together to make a final prediction of the datapoint. This type of model works because there are so many trees that any overfitting or underfitting of the data is averaged out in the long run. It is a more consistent and precise choice because a single tree has a lot of variance and bias built into it. When it’s 100 trees working together</w:t>
      </w:r>
      <w:r w:rsidR="007E2D2A">
        <w:t>,</w:t>
      </w:r>
      <w:r>
        <w:t xml:space="preserve"> the faults of a single tree disappear into the spectrum of the others. </w:t>
      </w:r>
    </w:p>
    <w:p w14:paraId="0FFACE32" w14:textId="5A12307D" w:rsidR="000C4725" w:rsidRDefault="000C4725" w:rsidP="007E2D2A">
      <w:pPr>
        <w:jc w:val="both"/>
      </w:pPr>
      <w:r>
        <w:t>For the first Random Forest model, the standard out</w:t>
      </w:r>
      <w:r w:rsidR="007E2D2A">
        <w:t>-of-the-</w:t>
      </w:r>
      <w:r>
        <w:t xml:space="preserve">box parameters will be used: 100 trees with no max depth. </w:t>
      </w:r>
    </w:p>
    <w:p w14:paraId="1D3C8F6B" w14:textId="77777777" w:rsidR="00F77C2F" w:rsidRDefault="000C4725" w:rsidP="00FC250D">
      <w:pPr>
        <w:jc w:val="center"/>
      </w:pPr>
      <w:r w:rsidRPr="000C4725">
        <w:rPr>
          <w:noProof/>
        </w:rPr>
        <w:drawing>
          <wp:inline distT="0" distB="0" distL="0" distR="0" wp14:anchorId="43A838ED" wp14:editId="4AC2E013">
            <wp:extent cx="4178596" cy="4141941"/>
            <wp:effectExtent l="0" t="0" r="0" b="0"/>
            <wp:docPr id="98998015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158" name="Picture 1" descr="A chart with different colored squares&#10;&#10;Description automatically generated"/>
                    <pic:cNvPicPr/>
                  </pic:nvPicPr>
                  <pic:blipFill>
                    <a:blip r:embed="rId128"/>
                    <a:stretch>
                      <a:fillRect/>
                    </a:stretch>
                  </pic:blipFill>
                  <pic:spPr>
                    <a:xfrm>
                      <a:off x="0" y="0"/>
                      <a:ext cx="4179983" cy="4143316"/>
                    </a:xfrm>
                    <a:prstGeom prst="rect">
                      <a:avLst/>
                    </a:prstGeom>
                  </pic:spPr>
                </pic:pic>
              </a:graphicData>
            </a:graphic>
          </wp:inline>
        </w:drawing>
      </w:r>
    </w:p>
    <w:p w14:paraId="5EDBA7E1" w14:textId="4E66E673" w:rsidR="005F592E" w:rsidRDefault="00F77C2F" w:rsidP="007E2D2A">
      <w:pPr>
        <w:jc w:val="both"/>
      </w:pPr>
      <w:r>
        <w:t xml:space="preserve">The results of this model are not </w:t>
      </w:r>
      <w:r w:rsidR="007E2D2A">
        <w:t>ideal</w:t>
      </w:r>
      <w:r>
        <w:t>, but th</w:t>
      </w:r>
      <w:r w:rsidR="007E2D2A">
        <w:t>ey</w:t>
      </w:r>
      <w:r>
        <w:t xml:space="preserve"> </w:t>
      </w:r>
      <w:r w:rsidR="007E2D2A">
        <w:t>are</w:t>
      </w:r>
      <w:r>
        <w:t xml:space="preserve"> o</w:t>
      </w:r>
      <w:r w:rsidR="007E2D2A">
        <w:t>btained</w:t>
      </w:r>
      <w:r>
        <w:t xml:space="preserve"> using the default parameters of the Random Forest package. There </w:t>
      </w:r>
      <w:r w:rsidR="007E2D2A">
        <w:t>must</w:t>
      </w:r>
      <w:r>
        <w:t xml:space="preserve"> be a </w:t>
      </w:r>
      <w:r w:rsidR="007E2D2A">
        <w:t>more suitable</w:t>
      </w:r>
      <w:r>
        <w:t xml:space="preserve"> set of hyperparameters for this dataset. To find this ideal </w:t>
      </w:r>
      <w:r>
        <w:lastRenderedPageBreak/>
        <w:t>set of parameters, a Grid Search will be run</w:t>
      </w:r>
      <w:r w:rsidR="007E2D2A">
        <w:t>,</w:t>
      </w:r>
      <w:r>
        <w:t xml:space="preserve"> testing a </w:t>
      </w:r>
      <w:r w:rsidR="007E2D2A">
        <w:t>range</w:t>
      </w:r>
      <w:r>
        <w:t xml:space="preserve"> of different values for the Random Forest settings. The parameters are </w:t>
      </w:r>
      <w:proofErr w:type="spellStart"/>
      <w:r>
        <w:t>N_estimators</w:t>
      </w:r>
      <w:proofErr w:type="spellEnd"/>
      <w:r>
        <w:t xml:space="preserve">, </w:t>
      </w:r>
      <w:proofErr w:type="spellStart"/>
      <w:r>
        <w:t>max_depth</w:t>
      </w:r>
      <w:proofErr w:type="spellEnd"/>
      <w:r>
        <w:t xml:space="preserve">, </w:t>
      </w:r>
      <w:proofErr w:type="spellStart"/>
      <w:r>
        <w:t>min_samples_split</w:t>
      </w:r>
      <w:proofErr w:type="spellEnd"/>
      <w:r>
        <w:t xml:space="preserve">, </w:t>
      </w:r>
      <w:proofErr w:type="spellStart"/>
      <w:r>
        <w:t>min_samples_leaf</w:t>
      </w:r>
      <w:proofErr w:type="spellEnd"/>
      <w:r>
        <w:t xml:space="preserve">, </w:t>
      </w:r>
      <w:proofErr w:type="spellStart"/>
      <w:r>
        <w:t>max_features</w:t>
      </w:r>
      <w:proofErr w:type="spellEnd"/>
      <w:r>
        <w:t xml:space="preserve">. The Grid Search will check the accuracy of all these different combinations and report back the optimal set of </w:t>
      </w:r>
      <w:r w:rsidR="009E3C9B">
        <w:t>parameters</w:t>
      </w:r>
      <w:r w:rsidR="00373241">
        <w:t>.</w:t>
      </w:r>
    </w:p>
    <w:p w14:paraId="02CB70C4" w14:textId="77777777" w:rsidR="005F592E" w:rsidRDefault="005F592E" w:rsidP="007E2D2A">
      <w:pPr>
        <w:jc w:val="both"/>
      </w:pPr>
      <w:r>
        <w:t xml:space="preserve">After running the search, these are the parameters that were considered the best: </w:t>
      </w:r>
      <w:proofErr w:type="spellStart"/>
      <w:r>
        <w:t>n_estimators</w:t>
      </w:r>
      <w:proofErr w:type="spellEnd"/>
      <w:r>
        <w:t xml:space="preserve">: 100, </w:t>
      </w:r>
      <w:proofErr w:type="spellStart"/>
      <w:r>
        <w:t>min_samples_split</w:t>
      </w:r>
      <w:proofErr w:type="spellEnd"/>
      <w:r>
        <w:t xml:space="preserve">: 5, </w:t>
      </w:r>
      <w:proofErr w:type="spellStart"/>
      <w:r>
        <w:t>min_samples_leaf</w:t>
      </w:r>
      <w:proofErr w:type="spellEnd"/>
      <w:r>
        <w:t xml:space="preserve">: 4, </w:t>
      </w:r>
      <w:proofErr w:type="spellStart"/>
      <w:r>
        <w:t>max_features</w:t>
      </w:r>
      <w:proofErr w:type="spellEnd"/>
      <w:r>
        <w:t xml:space="preserve">: .03, and </w:t>
      </w:r>
      <w:proofErr w:type="spellStart"/>
      <w:r>
        <w:t>max_depth</w:t>
      </w:r>
      <w:proofErr w:type="spellEnd"/>
      <w:r>
        <w:t xml:space="preserve">: 20. </w:t>
      </w:r>
    </w:p>
    <w:p w14:paraId="5870291D" w14:textId="53B9F0ED" w:rsidR="00C404F4" w:rsidRDefault="00BE15FD" w:rsidP="00FC250D">
      <w:pPr>
        <w:jc w:val="center"/>
      </w:pPr>
      <w:r w:rsidRPr="00BE15FD">
        <w:rPr>
          <w:noProof/>
        </w:rPr>
        <w:drawing>
          <wp:inline distT="0" distB="0" distL="0" distR="0" wp14:anchorId="1F5CA684" wp14:editId="7A411C44">
            <wp:extent cx="3742660" cy="3844733"/>
            <wp:effectExtent l="0" t="0" r="4445" b="3810"/>
            <wp:docPr id="288542593"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42593" name="Picture 1" descr="A chart with different colored squares&#10;&#10;Description automatically generated"/>
                    <pic:cNvPicPr/>
                  </pic:nvPicPr>
                  <pic:blipFill>
                    <a:blip r:embed="rId129"/>
                    <a:stretch>
                      <a:fillRect/>
                    </a:stretch>
                  </pic:blipFill>
                  <pic:spPr>
                    <a:xfrm>
                      <a:off x="0" y="0"/>
                      <a:ext cx="3748026" cy="3850245"/>
                    </a:xfrm>
                    <a:prstGeom prst="rect">
                      <a:avLst/>
                    </a:prstGeom>
                  </pic:spPr>
                </pic:pic>
              </a:graphicData>
            </a:graphic>
          </wp:inline>
        </w:drawing>
      </w:r>
    </w:p>
    <w:p w14:paraId="4C95DD82" w14:textId="6373E019" w:rsidR="00BE15FD" w:rsidRDefault="00C404F4" w:rsidP="007E2D2A">
      <w:pPr>
        <w:jc w:val="both"/>
      </w:pPr>
      <w:r>
        <w:t xml:space="preserve">However, even with these fine-tuned hyperparameters, the model still </w:t>
      </w:r>
      <w:r w:rsidR="007E2D2A">
        <w:t>performs</w:t>
      </w:r>
      <w:r>
        <w:t xml:space="preserve"> </w:t>
      </w:r>
      <w:r w:rsidR="007E2D2A">
        <w:t>poorly</w:t>
      </w:r>
      <w:r>
        <w:t xml:space="preserve">. </w:t>
      </w:r>
    </w:p>
    <w:p w14:paraId="48323F2B" w14:textId="75665821" w:rsidR="00BE15FD" w:rsidRDefault="00BE15FD" w:rsidP="00FC250D">
      <w:pPr>
        <w:jc w:val="center"/>
      </w:pPr>
      <w:r w:rsidRPr="00BE15FD">
        <w:rPr>
          <w:noProof/>
        </w:rPr>
        <w:drawing>
          <wp:inline distT="0" distB="0" distL="0" distR="0" wp14:anchorId="249E5C4A" wp14:editId="3C8FDF07">
            <wp:extent cx="3900315" cy="1148316"/>
            <wp:effectExtent l="0" t="0" r="0" b="0"/>
            <wp:docPr id="1686612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2628" name="Picture 1" descr="A screenshot of a computer screen&#10;&#10;Description automatically generated"/>
                    <pic:cNvPicPr/>
                  </pic:nvPicPr>
                  <pic:blipFill>
                    <a:blip r:embed="rId130"/>
                    <a:stretch>
                      <a:fillRect/>
                    </a:stretch>
                  </pic:blipFill>
                  <pic:spPr>
                    <a:xfrm>
                      <a:off x="0" y="0"/>
                      <a:ext cx="3911621" cy="1151645"/>
                    </a:xfrm>
                    <a:prstGeom prst="rect">
                      <a:avLst/>
                    </a:prstGeom>
                  </pic:spPr>
                </pic:pic>
              </a:graphicData>
            </a:graphic>
          </wp:inline>
        </w:drawing>
      </w:r>
    </w:p>
    <w:p w14:paraId="6975A998" w14:textId="203AD52D" w:rsidR="00C404F4" w:rsidRDefault="00C404F4" w:rsidP="007E2D2A">
      <w:pPr>
        <w:jc w:val="both"/>
      </w:pPr>
      <w:r>
        <w:lastRenderedPageBreak/>
        <w:t>It does slightly better than chance</w:t>
      </w:r>
      <w:r w:rsidR="007E2D2A">
        <w:t>,</w:t>
      </w:r>
      <w:r>
        <w:t xml:space="preserve"> but not by much. </w:t>
      </w:r>
      <w:r w:rsidR="007E2D2A">
        <w:t>Examining</w:t>
      </w:r>
      <w:r>
        <w:t xml:space="preserve"> the feature importance list </w:t>
      </w:r>
      <w:r w:rsidR="007E2D2A">
        <w:t>reveals</w:t>
      </w:r>
      <w:r>
        <w:t xml:space="preserve"> a clear preference for the biomarker data in this random forest model. </w:t>
      </w:r>
    </w:p>
    <w:p w14:paraId="73FF426E" w14:textId="77777777" w:rsidR="00C404F4" w:rsidRDefault="00C404F4" w:rsidP="00FC250D">
      <w:pPr>
        <w:jc w:val="center"/>
      </w:pPr>
      <w:r w:rsidRPr="00C404F4">
        <w:rPr>
          <w:noProof/>
        </w:rPr>
        <w:drawing>
          <wp:inline distT="0" distB="0" distL="0" distR="0" wp14:anchorId="424473CC" wp14:editId="2431876C">
            <wp:extent cx="3088947" cy="3179135"/>
            <wp:effectExtent l="0" t="0" r="0" b="0"/>
            <wp:docPr id="16754590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9007" name="Picture 1" descr="A screenshot of a computer screen&#10;&#10;Description automatically generated"/>
                    <pic:cNvPicPr/>
                  </pic:nvPicPr>
                  <pic:blipFill>
                    <a:blip r:embed="rId131"/>
                    <a:stretch>
                      <a:fillRect/>
                    </a:stretch>
                  </pic:blipFill>
                  <pic:spPr>
                    <a:xfrm>
                      <a:off x="0" y="0"/>
                      <a:ext cx="3090138" cy="3180361"/>
                    </a:xfrm>
                    <a:prstGeom prst="rect">
                      <a:avLst/>
                    </a:prstGeom>
                  </pic:spPr>
                </pic:pic>
              </a:graphicData>
            </a:graphic>
          </wp:inline>
        </w:drawing>
      </w:r>
    </w:p>
    <w:p w14:paraId="3956725B" w14:textId="467FC426" w:rsidR="00F978B7" w:rsidRDefault="00C404F4" w:rsidP="007E2D2A">
      <w:pPr>
        <w:jc w:val="both"/>
      </w:pPr>
      <w:r>
        <w:t>There is a clear divide in the features from the biomarkers to the list</w:t>
      </w:r>
      <w:r w:rsidR="007E2D2A">
        <w:t>-</w:t>
      </w:r>
      <w:r>
        <w:t>style choices. Cholesterol is at 7.9% as the last biomarker</w:t>
      </w:r>
      <w:r w:rsidR="007E2D2A">
        <w:t>,</w:t>
      </w:r>
      <w:r>
        <w:t xml:space="preserve"> and then there’s a drop to 2.9% for Stress Level. Is this because biomarkers are more </w:t>
      </w:r>
      <w:r w:rsidR="007E2D2A">
        <w:t>critical</w:t>
      </w:r>
      <w:r>
        <w:t xml:space="preserve">? </w:t>
      </w:r>
      <w:r w:rsidR="00C87180">
        <w:t>It’s hard to say. The answer is probably yes, but it can’t be that simple. Family Heart Disease is at the bottom of the feature importance list</w:t>
      </w:r>
      <w:r w:rsidR="007E2D2A">
        <w:t>,</w:t>
      </w:r>
      <w:r w:rsidR="00C87180">
        <w:t xml:space="preserve"> yet it is common knowledge that one’s family medical history plays a </w:t>
      </w:r>
      <w:r w:rsidR="007E2D2A">
        <w:t>significant</w:t>
      </w:r>
      <w:r w:rsidR="00C87180">
        <w:t xml:space="preserve"> role. </w:t>
      </w:r>
      <w:r w:rsidR="007E2D2A">
        <w:t>Something</w:t>
      </w:r>
      <w:r w:rsidR="00C87180">
        <w:t xml:space="preserve"> is missing in the data that is limiting the predictive power of the Random Forest Model. </w:t>
      </w:r>
    </w:p>
    <w:p w14:paraId="5C43609F" w14:textId="05788CB1" w:rsidR="00F978B7" w:rsidRDefault="00F978B7" w:rsidP="007E2D2A">
      <w:pPr>
        <w:jc w:val="both"/>
      </w:pPr>
      <w:r>
        <w:t xml:space="preserve">To </w:t>
      </w:r>
      <w:r w:rsidR="007E2D2A">
        <w:t>illustrate</w:t>
      </w:r>
      <w:r>
        <w:t xml:space="preserve"> </w:t>
      </w:r>
      <w:r w:rsidR="007E2D2A">
        <w:t>the</w:t>
      </w:r>
      <w:r>
        <w:t xml:space="preserve"> complex</w:t>
      </w:r>
      <w:r w:rsidR="007E2D2A">
        <w:t>ity of</w:t>
      </w:r>
      <w:r>
        <w:t xml:space="preserve"> these models</w:t>
      </w:r>
      <w:r w:rsidR="007E2D2A">
        <w:t>,</w:t>
      </w:r>
      <w:r>
        <w:t xml:space="preserve"> here are some examples of the trees that are created. One of the issues </w:t>
      </w:r>
      <w:r w:rsidR="007E2D2A">
        <w:t>with</w:t>
      </w:r>
      <w:r>
        <w:t xml:space="preserve"> ensemble models is that the ability to explain how the model </w:t>
      </w:r>
      <w:r w:rsidR="007E2D2A">
        <w:t>works</w:t>
      </w:r>
      <w:r>
        <w:t xml:space="preserve"> </w:t>
      </w:r>
      <w:r w:rsidR="007E2D2A">
        <w:t>i</w:t>
      </w:r>
      <w:r>
        <w:t xml:space="preserve">s </w:t>
      </w:r>
      <w:r w:rsidR="007E2D2A">
        <w:t>lost</w:t>
      </w:r>
      <w:r>
        <w:t xml:space="preserve">. It becomes a black box that spits out an answer, but </w:t>
      </w:r>
      <w:r w:rsidR="007E2D2A">
        <w:t xml:space="preserve">it </w:t>
      </w:r>
      <w:r>
        <w:t xml:space="preserve">is hard to explain how that answer was chosen. </w:t>
      </w:r>
    </w:p>
    <w:p w14:paraId="4A2A4EBF" w14:textId="77777777" w:rsidR="00F978B7" w:rsidRDefault="00F978B7" w:rsidP="007E2D2A">
      <w:pPr>
        <w:jc w:val="both"/>
      </w:pPr>
    </w:p>
    <w:p w14:paraId="480F6B15" w14:textId="77777777" w:rsidR="00F978B7" w:rsidRDefault="00F978B7" w:rsidP="007E2D2A">
      <w:pPr>
        <w:jc w:val="both"/>
      </w:pPr>
    </w:p>
    <w:p w14:paraId="193BE647" w14:textId="77777777" w:rsidR="00F978B7" w:rsidRDefault="00F978B7" w:rsidP="007E2D2A">
      <w:pPr>
        <w:jc w:val="both"/>
      </w:pPr>
    </w:p>
    <w:p w14:paraId="0005BF42" w14:textId="77777777" w:rsidR="00F978B7" w:rsidRDefault="00F978B7" w:rsidP="007E2D2A">
      <w:pPr>
        <w:jc w:val="both"/>
      </w:pPr>
    </w:p>
    <w:p w14:paraId="11C7145C" w14:textId="77777777" w:rsidR="00F978B7" w:rsidRDefault="00F978B7" w:rsidP="007E2D2A">
      <w:pPr>
        <w:jc w:val="both"/>
      </w:pPr>
    </w:p>
    <w:p w14:paraId="10CC4624" w14:textId="1D64BB0E" w:rsidR="00F978B7" w:rsidRDefault="00F978B7" w:rsidP="007E2D2A">
      <w:pPr>
        <w:jc w:val="both"/>
      </w:pPr>
      <w:r w:rsidRPr="00F978B7">
        <w:rPr>
          <w:noProof/>
        </w:rPr>
        <w:drawing>
          <wp:anchor distT="0" distB="0" distL="114300" distR="114300" simplePos="0" relativeHeight="251665408" behindDoc="0" locked="0" layoutInCell="1" allowOverlap="1" wp14:anchorId="33789331" wp14:editId="49DC24BD">
            <wp:simplePos x="0" y="0"/>
            <wp:positionH relativeFrom="column">
              <wp:posOffset>-1015882</wp:posOffset>
            </wp:positionH>
            <wp:positionV relativeFrom="paragraph">
              <wp:posOffset>0</wp:posOffset>
            </wp:positionV>
            <wp:extent cx="7410450" cy="5624830"/>
            <wp:effectExtent l="0" t="0" r="6350" b="1270"/>
            <wp:wrapThrough wrapText="bothSides">
              <wp:wrapPolygon edited="0">
                <wp:start x="0" y="0"/>
                <wp:lineTo x="0" y="21556"/>
                <wp:lineTo x="21581" y="21556"/>
                <wp:lineTo x="21581" y="0"/>
                <wp:lineTo x="0" y="0"/>
              </wp:wrapPolygon>
            </wp:wrapThrough>
            <wp:docPr id="180411123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11238" name="Picture 1" descr="A diagram of a network&#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410450" cy="5624830"/>
                    </a:xfrm>
                    <a:prstGeom prst="rect">
                      <a:avLst/>
                    </a:prstGeom>
                  </pic:spPr>
                </pic:pic>
              </a:graphicData>
            </a:graphic>
            <wp14:sizeRelH relativeFrom="page">
              <wp14:pctWidth>0</wp14:pctWidth>
            </wp14:sizeRelH>
            <wp14:sizeRelV relativeFrom="page">
              <wp14:pctHeight>0</wp14:pctHeight>
            </wp14:sizeRelV>
          </wp:anchor>
        </w:drawing>
      </w:r>
    </w:p>
    <w:p w14:paraId="642A4046" w14:textId="77777777" w:rsidR="00F978B7" w:rsidRDefault="00F978B7" w:rsidP="007E2D2A">
      <w:pPr>
        <w:jc w:val="both"/>
      </w:pPr>
    </w:p>
    <w:p w14:paraId="04770F3C" w14:textId="77777777" w:rsidR="00F978B7" w:rsidRDefault="00F978B7" w:rsidP="007E2D2A">
      <w:pPr>
        <w:jc w:val="both"/>
      </w:pPr>
    </w:p>
    <w:p w14:paraId="44F44A45" w14:textId="77777777" w:rsidR="00F978B7" w:rsidRDefault="00F978B7" w:rsidP="007E2D2A">
      <w:pPr>
        <w:jc w:val="both"/>
      </w:pPr>
    </w:p>
    <w:p w14:paraId="63B67262" w14:textId="77777777" w:rsidR="00F978B7" w:rsidRDefault="00F978B7" w:rsidP="007E2D2A">
      <w:pPr>
        <w:jc w:val="both"/>
      </w:pPr>
    </w:p>
    <w:p w14:paraId="6E732C4F" w14:textId="77777777" w:rsidR="00F978B7" w:rsidRDefault="00F978B7" w:rsidP="007E2D2A">
      <w:pPr>
        <w:jc w:val="both"/>
      </w:pPr>
    </w:p>
    <w:p w14:paraId="5FB3A6FE" w14:textId="7D91FD07" w:rsidR="00BE15FD" w:rsidRDefault="00BE15FD" w:rsidP="007E2D2A">
      <w:pPr>
        <w:jc w:val="both"/>
      </w:pPr>
      <w:r w:rsidRPr="00F978B7">
        <w:rPr>
          <w:noProof/>
        </w:rPr>
        <w:drawing>
          <wp:anchor distT="0" distB="0" distL="114300" distR="114300" simplePos="0" relativeHeight="251666432" behindDoc="0" locked="0" layoutInCell="1" allowOverlap="1" wp14:anchorId="28DC6C65" wp14:editId="5664C4A1">
            <wp:simplePos x="0" y="0"/>
            <wp:positionH relativeFrom="column">
              <wp:posOffset>-653932</wp:posOffset>
            </wp:positionH>
            <wp:positionV relativeFrom="paragraph">
              <wp:posOffset>427149</wp:posOffset>
            </wp:positionV>
            <wp:extent cx="7035165" cy="5337175"/>
            <wp:effectExtent l="0" t="0" r="635" b="0"/>
            <wp:wrapSquare wrapText="bothSides"/>
            <wp:docPr id="10886732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73294" name="Picture 1" descr="A diagram of a network&#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035165" cy="5337175"/>
                    </a:xfrm>
                    <a:prstGeom prst="rect">
                      <a:avLst/>
                    </a:prstGeom>
                  </pic:spPr>
                </pic:pic>
              </a:graphicData>
            </a:graphic>
            <wp14:sizeRelH relativeFrom="page">
              <wp14:pctWidth>0</wp14:pctWidth>
            </wp14:sizeRelH>
            <wp14:sizeRelV relativeFrom="page">
              <wp14:pctHeight>0</wp14:pctHeight>
            </wp14:sizeRelV>
          </wp:anchor>
        </w:drawing>
      </w:r>
    </w:p>
    <w:p w14:paraId="2D15291F" w14:textId="293907CC" w:rsidR="00BE15FD" w:rsidRDefault="00BE15FD" w:rsidP="007E2D2A">
      <w:pPr>
        <w:jc w:val="both"/>
      </w:pPr>
    </w:p>
    <w:p w14:paraId="2042C381" w14:textId="2FED331D" w:rsidR="00BE15FD" w:rsidRDefault="00BE15FD" w:rsidP="007E2D2A">
      <w:pPr>
        <w:jc w:val="both"/>
      </w:pPr>
    </w:p>
    <w:p w14:paraId="275D732C" w14:textId="77777777" w:rsidR="00BE15FD" w:rsidRDefault="00BE15FD" w:rsidP="007E2D2A">
      <w:pPr>
        <w:jc w:val="both"/>
      </w:pPr>
    </w:p>
    <w:p w14:paraId="01B4289A" w14:textId="77777777" w:rsidR="00BE15FD" w:rsidRDefault="00BE15FD" w:rsidP="007E2D2A">
      <w:pPr>
        <w:jc w:val="both"/>
      </w:pPr>
    </w:p>
    <w:p w14:paraId="78CC7AF2" w14:textId="77777777" w:rsidR="00BE15FD" w:rsidRDefault="00BE15FD" w:rsidP="007E2D2A">
      <w:pPr>
        <w:jc w:val="both"/>
      </w:pPr>
    </w:p>
    <w:p w14:paraId="1FD81838" w14:textId="77777777" w:rsidR="00BE15FD" w:rsidRDefault="00BE15FD" w:rsidP="007E2D2A">
      <w:pPr>
        <w:jc w:val="both"/>
      </w:pPr>
    </w:p>
    <w:p w14:paraId="4BCF0C34" w14:textId="173FD6D8" w:rsidR="00BE15FD" w:rsidRDefault="00BE15FD" w:rsidP="007E2D2A">
      <w:pPr>
        <w:jc w:val="both"/>
      </w:pPr>
      <w:r w:rsidRPr="00BE15FD">
        <w:rPr>
          <w:noProof/>
        </w:rPr>
        <w:drawing>
          <wp:anchor distT="0" distB="0" distL="114300" distR="114300" simplePos="0" relativeHeight="251667456" behindDoc="0" locked="0" layoutInCell="1" allowOverlap="1" wp14:anchorId="2950692A" wp14:editId="766BD227">
            <wp:simplePos x="0" y="0"/>
            <wp:positionH relativeFrom="column">
              <wp:posOffset>-1143591</wp:posOffset>
            </wp:positionH>
            <wp:positionV relativeFrom="paragraph">
              <wp:posOffset>330687</wp:posOffset>
            </wp:positionV>
            <wp:extent cx="7752589" cy="5890438"/>
            <wp:effectExtent l="0" t="0" r="0" b="2540"/>
            <wp:wrapSquare wrapText="bothSides"/>
            <wp:docPr id="724770461"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0461" name="Picture 1" descr="A diagram of a network&#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7752589" cy="5890438"/>
                    </a:xfrm>
                    <a:prstGeom prst="rect">
                      <a:avLst/>
                    </a:prstGeom>
                  </pic:spPr>
                </pic:pic>
              </a:graphicData>
            </a:graphic>
            <wp14:sizeRelH relativeFrom="page">
              <wp14:pctWidth>0</wp14:pctWidth>
            </wp14:sizeRelH>
            <wp14:sizeRelV relativeFrom="page">
              <wp14:pctHeight>0</wp14:pctHeight>
            </wp14:sizeRelV>
          </wp:anchor>
        </w:drawing>
      </w:r>
    </w:p>
    <w:p w14:paraId="5A46F6C1" w14:textId="70093D33" w:rsidR="00BE15FD" w:rsidRDefault="00BE15FD" w:rsidP="007E2D2A">
      <w:pPr>
        <w:jc w:val="both"/>
      </w:pPr>
    </w:p>
    <w:p w14:paraId="391BF29A" w14:textId="77777777" w:rsidR="00BE15FD" w:rsidRDefault="00BE15FD" w:rsidP="007E2D2A">
      <w:pPr>
        <w:jc w:val="both"/>
      </w:pPr>
    </w:p>
    <w:p w14:paraId="516E9DCC" w14:textId="77777777" w:rsidR="00BE15FD" w:rsidRDefault="00BE15FD" w:rsidP="007E2D2A">
      <w:pPr>
        <w:jc w:val="both"/>
      </w:pPr>
    </w:p>
    <w:p w14:paraId="07A35ED5" w14:textId="77777777" w:rsidR="007E2D2A" w:rsidRDefault="007E2D2A" w:rsidP="007E2D2A">
      <w:pPr>
        <w:pStyle w:val="Subtitle"/>
        <w:jc w:val="both"/>
      </w:pPr>
    </w:p>
    <w:p w14:paraId="28C3AC87" w14:textId="7CBA06CA" w:rsidR="00BE15FD" w:rsidRDefault="00252B29" w:rsidP="007E2D2A">
      <w:pPr>
        <w:pStyle w:val="Subtitle"/>
        <w:jc w:val="both"/>
      </w:pPr>
      <w:r>
        <w:lastRenderedPageBreak/>
        <w:t xml:space="preserve">ADABOOST </w:t>
      </w:r>
    </w:p>
    <w:p w14:paraId="4F174F9C" w14:textId="0AEB1938" w:rsidR="00252B29" w:rsidRDefault="00252B29" w:rsidP="007E2D2A">
      <w:pPr>
        <w:jc w:val="both"/>
      </w:pPr>
      <w:r>
        <w:t>AdaBoost is an ensemble method that uses weak Decision Tree learners and boosting algorithms to train multiple models in sequence</w:t>
      </w:r>
      <w:r w:rsidR="007E2D2A">
        <w:t>,</w:t>
      </w:r>
      <w:r>
        <w:t xml:space="preserve"> with each iteration improving on it</w:t>
      </w:r>
      <w:r w:rsidR="007E2D2A">
        <w:t>s</w:t>
      </w:r>
      <w:r>
        <w:t xml:space="preserve"> predecessor’s errors. The dataset used will be the same as the </w:t>
      </w:r>
      <w:r w:rsidR="007E2D2A">
        <w:t xml:space="preserve">one for </w:t>
      </w:r>
      <w:r>
        <w:t>Random Forest</w:t>
      </w:r>
      <w:r w:rsidR="007E2D2A">
        <w:t>,</w:t>
      </w:r>
      <w:r>
        <w:t xml:space="preserve"> with categorical </w:t>
      </w:r>
      <w:r w:rsidR="004A4AB1">
        <w:t xml:space="preserve">features transformed into numeric values. Hopefully, the boosting method will be able to classify heart disease in the dataset population better than the Random Forest method. As before, the </w:t>
      </w:r>
      <w:r w:rsidR="007E2D2A">
        <w:t>model's</w:t>
      </w:r>
      <w:r w:rsidR="004A4AB1">
        <w:t xml:space="preserve"> </w:t>
      </w:r>
      <w:r w:rsidR="007E2D2A">
        <w:t>target</w:t>
      </w:r>
      <w:r w:rsidR="004A4AB1">
        <w:t xml:space="preserve"> is a “Yes” or “No” answer. The first instance will be the default parameters of AdaBoost. </w:t>
      </w:r>
    </w:p>
    <w:p w14:paraId="636F28C7" w14:textId="47052C64" w:rsidR="004A4AB1" w:rsidRDefault="004A4AB1" w:rsidP="00FC250D">
      <w:pPr>
        <w:jc w:val="center"/>
      </w:pPr>
      <w:r w:rsidRPr="004A4AB1">
        <w:rPr>
          <w:noProof/>
        </w:rPr>
        <w:drawing>
          <wp:inline distT="0" distB="0" distL="0" distR="0" wp14:anchorId="2C84D04C" wp14:editId="079B5899">
            <wp:extent cx="3349256" cy="3440352"/>
            <wp:effectExtent l="0" t="0" r="3810" b="1905"/>
            <wp:docPr id="188395170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1708" name="Picture 1" descr="A chart with different colored squares&#10;&#10;Description automatically generated"/>
                    <pic:cNvPicPr/>
                  </pic:nvPicPr>
                  <pic:blipFill>
                    <a:blip r:embed="rId135"/>
                    <a:stretch>
                      <a:fillRect/>
                    </a:stretch>
                  </pic:blipFill>
                  <pic:spPr>
                    <a:xfrm>
                      <a:off x="0" y="0"/>
                      <a:ext cx="3352592" cy="3443779"/>
                    </a:xfrm>
                    <a:prstGeom prst="rect">
                      <a:avLst/>
                    </a:prstGeom>
                  </pic:spPr>
                </pic:pic>
              </a:graphicData>
            </a:graphic>
          </wp:inline>
        </w:drawing>
      </w:r>
    </w:p>
    <w:p w14:paraId="5E683A35" w14:textId="705ABA16" w:rsidR="004A4AB1" w:rsidRDefault="004A4AB1" w:rsidP="007E2D2A">
      <w:pPr>
        <w:jc w:val="both"/>
      </w:pPr>
      <w:r>
        <w:t xml:space="preserve">The results are not </w:t>
      </w:r>
      <w:r w:rsidR="007E2D2A">
        <w:t>exceptional</w:t>
      </w:r>
      <w:r>
        <w:t xml:space="preserve">, but </w:t>
      </w:r>
      <w:r w:rsidR="007E2D2A">
        <w:t xml:space="preserve">they represent an improvement </w:t>
      </w:r>
      <w:r>
        <w:t xml:space="preserve">compared to the previous models. </w:t>
      </w:r>
    </w:p>
    <w:p w14:paraId="68626E32" w14:textId="77777777" w:rsidR="004A4AB1" w:rsidRDefault="004A4AB1" w:rsidP="00FC250D">
      <w:pPr>
        <w:jc w:val="center"/>
      </w:pPr>
      <w:r w:rsidRPr="004A4AB1">
        <w:rPr>
          <w:noProof/>
        </w:rPr>
        <w:drawing>
          <wp:inline distT="0" distB="0" distL="0" distR="0" wp14:anchorId="66DFE477" wp14:editId="0ED4DF07">
            <wp:extent cx="3721608" cy="1088136"/>
            <wp:effectExtent l="0" t="0" r="0" b="4445"/>
            <wp:docPr id="7234362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36290" name="Picture 1" descr="A screenshot of a computer screen&#10;&#10;Description automatically generated"/>
                    <pic:cNvPicPr/>
                  </pic:nvPicPr>
                  <pic:blipFill>
                    <a:blip r:embed="rId136"/>
                    <a:stretch>
                      <a:fillRect/>
                    </a:stretch>
                  </pic:blipFill>
                  <pic:spPr>
                    <a:xfrm>
                      <a:off x="0" y="0"/>
                      <a:ext cx="3721608" cy="1088136"/>
                    </a:xfrm>
                    <a:prstGeom prst="rect">
                      <a:avLst/>
                    </a:prstGeom>
                  </pic:spPr>
                </pic:pic>
              </a:graphicData>
            </a:graphic>
          </wp:inline>
        </w:drawing>
      </w:r>
    </w:p>
    <w:p w14:paraId="68CACC98" w14:textId="6BE547F9" w:rsidR="00A723C1" w:rsidRDefault="004A4AB1" w:rsidP="007E2D2A">
      <w:pPr>
        <w:jc w:val="both"/>
      </w:pPr>
      <w:r>
        <w:lastRenderedPageBreak/>
        <w:t>However, as before, this is just the default settings right out of the box</w:t>
      </w:r>
      <w:r w:rsidR="00A723C1">
        <w:t xml:space="preserve"> of the </w:t>
      </w:r>
      <w:proofErr w:type="spellStart"/>
      <w:r w:rsidR="00A723C1">
        <w:t>sklearn</w:t>
      </w:r>
      <w:proofErr w:type="spellEnd"/>
      <w:r w:rsidR="00A723C1">
        <w:t xml:space="preserve"> library. Again, a Grid Search will be used to </w:t>
      </w:r>
      <w:r w:rsidR="007E2D2A">
        <w:t>determin</w:t>
      </w:r>
      <w:r w:rsidR="00A723C1">
        <w:t xml:space="preserve">e if optimal parameters can be found that improve the </w:t>
      </w:r>
      <w:r w:rsidR="007E2D2A">
        <w:t>model's</w:t>
      </w:r>
      <w:r w:rsidR="00A723C1">
        <w:t xml:space="preserve"> </w:t>
      </w:r>
      <w:r w:rsidR="007E2D2A">
        <w:t>results</w:t>
      </w:r>
      <w:r w:rsidR="00A723C1">
        <w:t>. The parameters to t</w:t>
      </w:r>
      <w:r w:rsidR="007E2D2A">
        <w:t>u</w:t>
      </w:r>
      <w:r w:rsidR="00A723C1">
        <w:t>ne are the number of estimators</w:t>
      </w:r>
      <w:r w:rsidR="0072478D">
        <w:t xml:space="preserve">, </w:t>
      </w:r>
      <w:r w:rsidR="00A723C1">
        <w:t>the learning rate</w:t>
      </w:r>
      <w:r w:rsidR="0072478D">
        <w:t xml:space="preserve">, and </w:t>
      </w:r>
      <w:r w:rsidR="007E2D2A">
        <w:t>the maximum</w:t>
      </w:r>
      <w:r w:rsidR="0072478D">
        <w:t xml:space="preserve"> depth of </w:t>
      </w:r>
      <w:r w:rsidR="007E2D2A">
        <w:t xml:space="preserve">the </w:t>
      </w:r>
      <w:r w:rsidR="0072478D">
        <w:t>base Decision Tree</w:t>
      </w:r>
      <w:r w:rsidR="00A723C1">
        <w:t xml:space="preserve">. </w:t>
      </w:r>
    </w:p>
    <w:p w14:paraId="413DDF79" w14:textId="77777777" w:rsidR="0072478D" w:rsidRDefault="0072478D" w:rsidP="007E2D2A">
      <w:pPr>
        <w:jc w:val="both"/>
      </w:pPr>
      <w:r w:rsidRPr="0072478D">
        <w:rPr>
          <w:noProof/>
        </w:rPr>
        <w:drawing>
          <wp:inline distT="0" distB="0" distL="0" distR="0" wp14:anchorId="233C525C" wp14:editId="0BF6AFAC">
            <wp:extent cx="5486400" cy="716280"/>
            <wp:effectExtent l="0" t="0" r="0" b="0"/>
            <wp:docPr id="443275770"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75770" name="Picture 1" descr="A white text on a black background&#10;&#10;Description automatically generated"/>
                    <pic:cNvPicPr/>
                  </pic:nvPicPr>
                  <pic:blipFill>
                    <a:blip r:embed="rId137"/>
                    <a:stretch>
                      <a:fillRect/>
                    </a:stretch>
                  </pic:blipFill>
                  <pic:spPr>
                    <a:xfrm>
                      <a:off x="0" y="0"/>
                      <a:ext cx="5486400" cy="716280"/>
                    </a:xfrm>
                    <a:prstGeom prst="rect">
                      <a:avLst/>
                    </a:prstGeom>
                  </pic:spPr>
                </pic:pic>
              </a:graphicData>
            </a:graphic>
          </wp:inline>
        </w:drawing>
      </w:r>
    </w:p>
    <w:p w14:paraId="4E1B2892" w14:textId="791187EA" w:rsidR="0072478D" w:rsidRDefault="0072478D" w:rsidP="007E2D2A">
      <w:pPr>
        <w:jc w:val="both"/>
      </w:pPr>
      <w:r>
        <w:t xml:space="preserve">After running the check, the best hyperparameters found were Max Depth of 3, Learning Rate of .1, and Number of Estimators 100. </w:t>
      </w:r>
      <w:r w:rsidR="007E2D2A">
        <w:t>However,</w:t>
      </w:r>
      <w:r>
        <w:t xml:space="preserve"> the cross</w:t>
      </w:r>
      <w:r w:rsidR="007E2D2A">
        <w:t>-</w:t>
      </w:r>
      <w:r>
        <w:t xml:space="preserve">validation check </w:t>
      </w:r>
      <w:r w:rsidR="007E2D2A">
        <w:t xml:space="preserve">yielded a </w:t>
      </w:r>
      <w:r>
        <w:t xml:space="preserve">best score </w:t>
      </w:r>
      <w:r w:rsidR="007E2D2A">
        <w:t>of</w:t>
      </w:r>
      <w:r>
        <w:t xml:space="preserve"> only 51%. Nothing to write home about, but it is time to see how it fares on the test data. </w:t>
      </w:r>
    </w:p>
    <w:p w14:paraId="7D24C44C" w14:textId="77777777" w:rsidR="0072478D" w:rsidRDefault="0072478D" w:rsidP="00FC250D">
      <w:pPr>
        <w:jc w:val="center"/>
      </w:pPr>
      <w:r w:rsidRPr="0072478D">
        <w:rPr>
          <w:noProof/>
        </w:rPr>
        <w:drawing>
          <wp:inline distT="0" distB="0" distL="0" distR="0" wp14:anchorId="7CCDBC51" wp14:editId="47778A0E">
            <wp:extent cx="4005845" cy="4114800"/>
            <wp:effectExtent l="0" t="0" r="0" b="0"/>
            <wp:docPr id="2016338000"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38000" name="Picture 1" descr="A chart with different colored squares&#10;&#10;Description automatically generated"/>
                    <pic:cNvPicPr/>
                  </pic:nvPicPr>
                  <pic:blipFill>
                    <a:blip r:embed="rId138"/>
                    <a:stretch>
                      <a:fillRect/>
                    </a:stretch>
                  </pic:blipFill>
                  <pic:spPr>
                    <a:xfrm>
                      <a:off x="0" y="0"/>
                      <a:ext cx="4006608" cy="4115584"/>
                    </a:xfrm>
                    <a:prstGeom prst="rect">
                      <a:avLst/>
                    </a:prstGeom>
                  </pic:spPr>
                </pic:pic>
              </a:graphicData>
            </a:graphic>
          </wp:inline>
        </w:drawing>
      </w:r>
    </w:p>
    <w:p w14:paraId="183B3995" w14:textId="3F5E9630" w:rsidR="000B2F0F" w:rsidRDefault="0072478D" w:rsidP="007E2D2A">
      <w:pPr>
        <w:jc w:val="both"/>
      </w:pPr>
      <w:r>
        <w:lastRenderedPageBreak/>
        <w:t>Interestingly</w:t>
      </w:r>
      <w:r w:rsidR="007E2D2A">
        <w:t>,</w:t>
      </w:r>
      <w:r>
        <w:t xml:space="preserve"> the </w:t>
      </w:r>
      <w:r w:rsidR="000B2F0F">
        <w:t>model with the “tuned” parameters did worse than the default model. This shows that even these powerful ensemble methods still struggle to find patterns in the data. The Grid Search finds the best parameters for cross</w:t>
      </w:r>
      <w:r w:rsidR="007E2D2A">
        <w:t>-</w:t>
      </w:r>
      <w:r w:rsidR="000B2F0F">
        <w:t>validation of the training data</w:t>
      </w:r>
      <w:r w:rsidR="007E2D2A">
        <w:t>;</w:t>
      </w:r>
      <w:r w:rsidR="000B2F0F">
        <w:t xml:space="preserve"> </w:t>
      </w:r>
      <w:r w:rsidR="007E2D2A">
        <w:t>however,</w:t>
      </w:r>
      <w:r w:rsidR="000B2F0F">
        <w:t xml:space="preserve"> </w:t>
      </w:r>
      <w:r w:rsidR="007E2D2A">
        <w:t>du</w:t>
      </w:r>
      <w:r w:rsidR="000B2F0F">
        <w:t xml:space="preserve">e </w:t>
      </w:r>
      <w:r w:rsidR="007E2D2A">
        <w:t>to</w:t>
      </w:r>
      <w:r w:rsidR="000B2F0F">
        <w:t xml:space="preserve"> the lack of real information gained, these parameters are overfitted </w:t>
      </w:r>
      <w:r w:rsidR="007E2D2A">
        <w:t xml:space="preserve">to </w:t>
      </w:r>
      <w:r w:rsidR="000B2F0F">
        <w:t>the training</w:t>
      </w:r>
      <w:r w:rsidR="007E2D2A">
        <w:t xml:space="preserve"> data</w:t>
      </w:r>
      <w:r w:rsidR="000B2F0F">
        <w:t xml:space="preserve">. Bringing in the test set and its poor performance proves as much. The model can’t work generally because it can’t find any usable insights. </w:t>
      </w:r>
    </w:p>
    <w:p w14:paraId="1ECDF41E" w14:textId="49B8E0F8" w:rsidR="000B2F0F" w:rsidRDefault="000B2F0F" w:rsidP="007E2D2A">
      <w:pPr>
        <w:jc w:val="both"/>
      </w:pPr>
      <w:r>
        <w:t xml:space="preserve">To further illustrate this point, </w:t>
      </w:r>
      <w:r w:rsidR="007E2D2A">
        <w:t>examine</w:t>
      </w:r>
      <w:r>
        <w:t xml:space="preserve"> the probabilities assigned to </w:t>
      </w:r>
      <w:r w:rsidR="007E2D2A">
        <w:t xml:space="preserve">the </w:t>
      </w:r>
      <w:r>
        <w:t>test set.</w:t>
      </w:r>
    </w:p>
    <w:p w14:paraId="251B0CAF" w14:textId="77777777" w:rsidR="000B2F0F" w:rsidRDefault="000B2F0F" w:rsidP="00FC250D">
      <w:pPr>
        <w:jc w:val="center"/>
      </w:pPr>
      <w:r w:rsidRPr="000B2F0F">
        <w:rPr>
          <w:noProof/>
        </w:rPr>
        <w:drawing>
          <wp:inline distT="0" distB="0" distL="0" distR="0" wp14:anchorId="1ADB4841" wp14:editId="7D8108C9">
            <wp:extent cx="2273300" cy="3822700"/>
            <wp:effectExtent l="0" t="0" r="0" b="0"/>
            <wp:docPr id="1679459882"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9882" name="Picture 1" descr="A screen shot of a number&#10;&#10;Description automatically generated"/>
                    <pic:cNvPicPr/>
                  </pic:nvPicPr>
                  <pic:blipFill>
                    <a:blip r:embed="rId139"/>
                    <a:stretch>
                      <a:fillRect/>
                    </a:stretch>
                  </pic:blipFill>
                  <pic:spPr>
                    <a:xfrm>
                      <a:off x="0" y="0"/>
                      <a:ext cx="2273300" cy="3822700"/>
                    </a:xfrm>
                    <a:prstGeom prst="rect">
                      <a:avLst/>
                    </a:prstGeom>
                  </pic:spPr>
                </pic:pic>
              </a:graphicData>
            </a:graphic>
          </wp:inline>
        </w:drawing>
      </w:r>
    </w:p>
    <w:p w14:paraId="54664AF2" w14:textId="5636834C" w:rsidR="002A3B62" w:rsidRDefault="000B2F0F" w:rsidP="007E2D2A">
      <w:pPr>
        <w:jc w:val="both"/>
      </w:pPr>
      <w:r>
        <w:t xml:space="preserve">Even after all </w:t>
      </w:r>
      <w:r w:rsidR="002A3B62">
        <w:t xml:space="preserve">the learning that was done, most of the samples are still squarely in the 50/50 zone of the model. Each classification is just a clip of a coin. However, compared to other models done in this report, the max probabilities given for “Yes” and “No” are </w:t>
      </w:r>
      <w:proofErr w:type="gramStart"/>
      <w:r w:rsidR="007E2D2A">
        <w:t>prett</w:t>
      </w:r>
      <w:r w:rsidR="002A3B62">
        <w:t>y high</w:t>
      </w:r>
      <w:proofErr w:type="gramEnd"/>
      <w:r w:rsidR="002A3B62">
        <w:t>.</w:t>
      </w:r>
    </w:p>
    <w:p w14:paraId="6E3C87A0" w14:textId="77777777" w:rsidR="002A3B62" w:rsidRDefault="002A3B62" w:rsidP="00FC250D">
      <w:pPr>
        <w:jc w:val="center"/>
      </w:pPr>
      <w:r w:rsidRPr="002A3B62">
        <w:rPr>
          <w:noProof/>
        </w:rPr>
        <w:drawing>
          <wp:inline distT="0" distB="0" distL="0" distR="0" wp14:anchorId="0BBE2FDB" wp14:editId="1A3E98F0">
            <wp:extent cx="2946400" cy="292100"/>
            <wp:effectExtent l="0" t="0" r="0" b="0"/>
            <wp:docPr id="67852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24636" name=""/>
                    <pic:cNvPicPr/>
                  </pic:nvPicPr>
                  <pic:blipFill>
                    <a:blip r:embed="rId140"/>
                    <a:stretch>
                      <a:fillRect/>
                    </a:stretch>
                  </pic:blipFill>
                  <pic:spPr>
                    <a:xfrm>
                      <a:off x="0" y="0"/>
                      <a:ext cx="2946400" cy="292100"/>
                    </a:xfrm>
                    <a:prstGeom prst="rect">
                      <a:avLst/>
                    </a:prstGeom>
                  </pic:spPr>
                </pic:pic>
              </a:graphicData>
            </a:graphic>
          </wp:inline>
        </w:drawing>
      </w:r>
    </w:p>
    <w:p w14:paraId="46329FBE" w14:textId="617758D3" w:rsidR="00257160" w:rsidRDefault="002A3B62" w:rsidP="007E2D2A">
      <w:pPr>
        <w:jc w:val="both"/>
      </w:pPr>
      <w:r>
        <w:lastRenderedPageBreak/>
        <w:t xml:space="preserve">This reveals that the model is learning something about the data, but there isn’t even </w:t>
      </w:r>
      <w:r w:rsidR="007E2D2A">
        <w:t xml:space="preserve">enough </w:t>
      </w:r>
      <w:r>
        <w:t>for it to generalize over the entire population. Instead, there are outliers with high certainties, but there’s no guar</w:t>
      </w:r>
      <w:r w:rsidR="007E2D2A">
        <w:t>a</w:t>
      </w:r>
      <w:r>
        <w:t xml:space="preserve">ntee that these are even correct </w:t>
      </w:r>
      <w:r w:rsidR="00257160">
        <w:t>classifications</w:t>
      </w:r>
      <w:r>
        <w:t xml:space="preserve">. </w:t>
      </w:r>
      <w:r w:rsidR="007E2D2A">
        <w:t>T</w:t>
      </w:r>
      <w:r w:rsidR="00257160">
        <w:t>he classification for the datapoint with the maximum “Yes” probability is wrong. It is a “No”.</w:t>
      </w:r>
    </w:p>
    <w:p w14:paraId="25E211F1" w14:textId="62163D2A" w:rsidR="00257160" w:rsidRDefault="00257160" w:rsidP="007E2D2A">
      <w:pPr>
        <w:jc w:val="both"/>
      </w:pPr>
      <w:r>
        <w:t>Unfortunately, both the Random Forest and AdaBoost methods failed to find any meaningful models of the data that w</w:t>
      </w:r>
      <w:r w:rsidR="007E2D2A">
        <w:t>ere</w:t>
      </w:r>
      <w:r>
        <w:t xml:space="preserve">n’t better than random chance. </w:t>
      </w:r>
    </w:p>
    <w:p w14:paraId="103AD471" w14:textId="77777777" w:rsidR="00257160" w:rsidRDefault="00257160" w:rsidP="007E2D2A">
      <w:pPr>
        <w:jc w:val="both"/>
      </w:pPr>
    </w:p>
    <w:p w14:paraId="32F8E27A" w14:textId="77777777" w:rsidR="00257160" w:rsidRDefault="00257160" w:rsidP="007E2D2A">
      <w:pPr>
        <w:jc w:val="both"/>
      </w:pPr>
    </w:p>
    <w:p w14:paraId="73702811" w14:textId="77777777" w:rsidR="00257160" w:rsidRDefault="00257160" w:rsidP="007E2D2A">
      <w:pPr>
        <w:jc w:val="both"/>
      </w:pPr>
    </w:p>
    <w:p w14:paraId="07EF95AD" w14:textId="77777777" w:rsidR="00257160" w:rsidRDefault="00257160" w:rsidP="007E2D2A">
      <w:pPr>
        <w:jc w:val="both"/>
      </w:pPr>
    </w:p>
    <w:p w14:paraId="7D7F61FB" w14:textId="77777777" w:rsidR="00257160" w:rsidRDefault="00257160" w:rsidP="007E2D2A">
      <w:pPr>
        <w:jc w:val="both"/>
      </w:pPr>
    </w:p>
    <w:p w14:paraId="729DB76F" w14:textId="77777777" w:rsidR="00257160" w:rsidRDefault="00257160" w:rsidP="007E2D2A">
      <w:pPr>
        <w:jc w:val="both"/>
      </w:pPr>
    </w:p>
    <w:p w14:paraId="52CF2AFB" w14:textId="77777777" w:rsidR="00257160" w:rsidRDefault="00257160" w:rsidP="007E2D2A">
      <w:pPr>
        <w:jc w:val="both"/>
      </w:pPr>
    </w:p>
    <w:p w14:paraId="47214811" w14:textId="77777777" w:rsidR="00257160" w:rsidRDefault="00257160" w:rsidP="007E2D2A">
      <w:pPr>
        <w:jc w:val="both"/>
      </w:pPr>
    </w:p>
    <w:p w14:paraId="5C2A0017" w14:textId="77777777" w:rsidR="00257160" w:rsidRDefault="00257160" w:rsidP="007E2D2A">
      <w:pPr>
        <w:jc w:val="both"/>
      </w:pPr>
    </w:p>
    <w:p w14:paraId="3AFFA34D" w14:textId="77777777" w:rsidR="00257160" w:rsidRDefault="00257160" w:rsidP="007E2D2A">
      <w:pPr>
        <w:jc w:val="both"/>
      </w:pPr>
    </w:p>
    <w:p w14:paraId="3C3275F6" w14:textId="77777777" w:rsidR="00257160" w:rsidRDefault="00257160" w:rsidP="007E2D2A">
      <w:pPr>
        <w:jc w:val="both"/>
      </w:pPr>
    </w:p>
    <w:p w14:paraId="29DA771F" w14:textId="77777777" w:rsidR="00257160" w:rsidRDefault="00257160" w:rsidP="007E2D2A">
      <w:pPr>
        <w:jc w:val="both"/>
      </w:pPr>
    </w:p>
    <w:p w14:paraId="753E706E" w14:textId="77777777" w:rsidR="00257160" w:rsidRDefault="00257160" w:rsidP="007E2D2A">
      <w:pPr>
        <w:jc w:val="both"/>
      </w:pPr>
    </w:p>
    <w:p w14:paraId="09DBF08C" w14:textId="77777777" w:rsidR="00257160" w:rsidRDefault="00257160" w:rsidP="007E2D2A">
      <w:pPr>
        <w:jc w:val="both"/>
      </w:pPr>
    </w:p>
    <w:p w14:paraId="18E159F0" w14:textId="77777777" w:rsidR="007E2D2A" w:rsidRDefault="007E2D2A" w:rsidP="007E2D2A">
      <w:pPr>
        <w:pStyle w:val="Subtitle"/>
        <w:jc w:val="both"/>
      </w:pPr>
    </w:p>
    <w:p w14:paraId="2AFA60EB" w14:textId="123BBD7F" w:rsidR="00257160" w:rsidRDefault="00257160" w:rsidP="007E2D2A">
      <w:pPr>
        <w:pStyle w:val="Subtitle"/>
        <w:jc w:val="both"/>
      </w:pPr>
      <w:r>
        <w:lastRenderedPageBreak/>
        <w:t>STACKING</w:t>
      </w:r>
    </w:p>
    <w:p w14:paraId="640D17A9" w14:textId="4373C963" w:rsidR="00D80B15" w:rsidRDefault="00257160" w:rsidP="007E2D2A">
      <w:pPr>
        <w:jc w:val="both"/>
      </w:pPr>
      <w:r>
        <w:t xml:space="preserve">Stacking is an ensemble method where different types of models are </w:t>
      </w:r>
      <w:r w:rsidR="007E2D2A">
        <w:t>combined</w:t>
      </w:r>
      <w:r>
        <w:t xml:space="preserve">, and each </w:t>
      </w:r>
      <w:r w:rsidR="007E2D2A">
        <w:t xml:space="preserve">is </w:t>
      </w:r>
      <w:r>
        <w:t xml:space="preserve">given a vote in the final classification of a datapoint. It is like Random Forest, but instead of only using Decision Trees, any model can be used. For this report, Random Forest, RBF Support Vector Machine, and AdaBoost will be </w:t>
      </w:r>
      <w:r w:rsidR="007E2D2A" w:rsidRPr="007E2D2A">
        <w:t>used, with Logistic Regression serving as the output estimator, resulting in a final answer that is</w:t>
      </w:r>
      <w:r w:rsidR="00D80B15">
        <w:t xml:space="preserve"> a probability. The same full dataset will be utilized for this model. The hope is that adding all these different models will even out the noise that each </w:t>
      </w:r>
      <w:r w:rsidR="007E2D2A">
        <w:t xml:space="preserve">one </w:t>
      </w:r>
      <w:r w:rsidR="00D80B15">
        <w:t>individually ha</w:t>
      </w:r>
      <w:r w:rsidR="007E2D2A">
        <w:t>s</w:t>
      </w:r>
      <w:r w:rsidR="00D80B15">
        <w:t>.</w:t>
      </w:r>
    </w:p>
    <w:p w14:paraId="28361A0D" w14:textId="77777777" w:rsidR="00D80B15" w:rsidRDefault="00D80B15" w:rsidP="00FC250D">
      <w:pPr>
        <w:jc w:val="center"/>
      </w:pPr>
      <w:r w:rsidRPr="00D80B15">
        <w:rPr>
          <w:noProof/>
        </w:rPr>
        <w:drawing>
          <wp:inline distT="0" distB="0" distL="0" distR="0" wp14:anchorId="3E67BA6B" wp14:editId="360EB347">
            <wp:extent cx="3232298" cy="3320213"/>
            <wp:effectExtent l="0" t="0" r="0" b="0"/>
            <wp:docPr id="89771721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7211" name="Picture 1" descr="A chart with different colored squares&#10;&#10;Description automatically generated"/>
                    <pic:cNvPicPr/>
                  </pic:nvPicPr>
                  <pic:blipFill>
                    <a:blip r:embed="rId141"/>
                    <a:stretch>
                      <a:fillRect/>
                    </a:stretch>
                  </pic:blipFill>
                  <pic:spPr>
                    <a:xfrm>
                      <a:off x="0" y="0"/>
                      <a:ext cx="3236688" cy="3324723"/>
                    </a:xfrm>
                    <a:prstGeom prst="rect">
                      <a:avLst/>
                    </a:prstGeom>
                  </pic:spPr>
                </pic:pic>
              </a:graphicData>
            </a:graphic>
          </wp:inline>
        </w:drawing>
      </w:r>
    </w:p>
    <w:p w14:paraId="5E954993" w14:textId="773D431E" w:rsidR="00D80B15" w:rsidRDefault="004A74EB" w:rsidP="007E2D2A">
      <w:pPr>
        <w:jc w:val="both"/>
      </w:pPr>
      <w:r>
        <w:t>Unfortunately,</w:t>
      </w:r>
      <w:r w:rsidR="00D80B15">
        <w:t xml:space="preserve"> that was the case</w:t>
      </w:r>
      <w:r w:rsidR="007E2D2A">
        <w:t>,</w:t>
      </w:r>
      <w:r w:rsidR="00D80B15">
        <w:t xml:space="preserve"> as the stacking model highly </w:t>
      </w:r>
      <w:proofErr w:type="spellStart"/>
      <w:r>
        <w:t>overselected</w:t>
      </w:r>
      <w:proofErr w:type="spellEnd"/>
      <w:r w:rsidR="00D80B15">
        <w:t xml:space="preserve"> “Yes” from the dataset. </w:t>
      </w:r>
    </w:p>
    <w:p w14:paraId="16BB24C4" w14:textId="77777777" w:rsidR="004A74EB" w:rsidRDefault="004A74EB" w:rsidP="00FC250D">
      <w:pPr>
        <w:jc w:val="center"/>
      </w:pPr>
      <w:r w:rsidRPr="004A74EB">
        <w:rPr>
          <w:noProof/>
        </w:rPr>
        <w:drawing>
          <wp:inline distT="0" distB="0" distL="0" distR="0" wp14:anchorId="72CBD660" wp14:editId="5696A7DE">
            <wp:extent cx="3758184" cy="1106424"/>
            <wp:effectExtent l="0" t="0" r="1270" b="0"/>
            <wp:docPr id="5539984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8463" name="Picture 1" descr="A screenshot of a computer screen&#10;&#10;Description automatically generated"/>
                    <pic:cNvPicPr/>
                  </pic:nvPicPr>
                  <pic:blipFill>
                    <a:blip r:embed="rId142"/>
                    <a:stretch>
                      <a:fillRect/>
                    </a:stretch>
                  </pic:blipFill>
                  <pic:spPr>
                    <a:xfrm>
                      <a:off x="0" y="0"/>
                      <a:ext cx="3758184" cy="1106424"/>
                    </a:xfrm>
                    <a:prstGeom prst="rect">
                      <a:avLst/>
                    </a:prstGeom>
                  </pic:spPr>
                </pic:pic>
              </a:graphicData>
            </a:graphic>
          </wp:inline>
        </w:drawing>
      </w:r>
    </w:p>
    <w:p w14:paraId="3E5ED2FD" w14:textId="39572E11" w:rsidR="004A74EB" w:rsidRDefault="004A74EB" w:rsidP="007E2D2A">
      <w:pPr>
        <w:jc w:val="both"/>
      </w:pPr>
      <w:r>
        <w:lastRenderedPageBreak/>
        <w:t>This result is not surprising</w:t>
      </w:r>
      <w:r w:rsidR="000A009B">
        <w:t>,</w:t>
      </w:r>
      <w:r>
        <w:t xml:space="preserve"> as all the models seem to favor “Yes” in their selections. Therefore, when adding them all together, the shared bias for “Yes” appears as over 80% of the total test datapoints were classified as “Yes”. In addition, the probabilities of the model demonstrate that even with three different algorithms working on the data, most datapoints are essentially a coin flip</w:t>
      </w:r>
      <w:r w:rsidR="007E2D2A">
        <w:t xml:space="preserve">, </w:t>
      </w:r>
      <w:r>
        <w:t xml:space="preserve">slightly preferring “Yes” most of the time. </w:t>
      </w:r>
    </w:p>
    <w:p w14:paraId="3A9917AA" w14:textId="77777777" w:rsidR="004A74EB" w:rsidRDefault="004A74EB" w:rsidP="00FC250D">
      <w:pPr>
        <w:jc w:val="center"/>
      </w:pPr>
      <w:r w:rsidRPr="004A74EB">
        <w:rPr>
          <w:noProof/>
        </w:rPr>
        <w:drawing>
          <wp:inline distT="0" distB="0" distL="0" distR="0" wp14:anchorId="17987328" wp14:editId="1994DF9D">
            <wp:extent cx="2222500" cy="3835400"/>
            <wp:effectExtent l="0" t="0" r="0" b="0"/>
            <wp:docPr id="1392789190"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9190" name="Picture 1" descr="A screen shot of a number&#10;&#10;Description automatically generated"/>
                    <pic:cNvPicPr/>
                  </pic:nvPicPr>
                  <pic:blipFill>
                    <a:blip r:embed="rId143"/>
                    <a:stretch>
                      <a:fillRect/>
                    </a:stretch>
                  </pic:blipFill>
                  <pic:spPr>
                    <a:xfrm>
                      <a:off x="0" y="0"/>
                      <a:ext cx="2222500" cy="3835400"/>
                    </a:xfrm>
                    <a:prstGeom prst="rect">
                      <a:avLst/>
                    </a:prstGeom>
                  </pic:spPr>
                </pic:pic>
              </a:graphicData>
            </a:graphic>
          </wp:inline>
        </w:drawing>
      </w:r>
    </w:p>
    <w:p w14:paraId="09B92727" w14:textId="3898174A" w:rsidR="00AD0405" w:rsidRDefault="004A74EB" w:rsidP="007E2D2A">
      <w:pPr>
        <w:jc w:val="both"/>
      </w:pPr>
      <w:r>
        <w:t>The issue with stacking is that if the models that it is using as i</w:t>
      </w:r>
      <w:r w:rsidR="007E2D2A">
        <w:t>nput</w:t>
      </w:r>
      <w:r>
        <w:t xml:space="preserve">s don’t have any reliable handle on the data, there’s no way adding them together will somehow yield more reasonable results. There needs to be some initial </w:t>
      </w:r>
      <w:r w:rsidR="00AD0405">
        <w:t xml:space="preserve">validity in the inputs for the outputs to work. However, this data has stumped </w:t>
      </w:r>
      <w:proofErr w:type="gramStart"/>
      <w:r w:rsidR="00AD0405">
        <w:t>all of</w:t>
      </w:r>
      <w:proofErr w:type="gramEnd"/>
      <w:r w:rsidR="00AD0405">
        <w:t xml:space="preserve"> the ensemble learning methods. Not one has been able to produce anything better than slightly above a coin flip, and even then, if further testing were to be done, those would likely regress to 50/50 as well. </w:t>
      </w:r>
    </w:p>
    <w:p w14:paraId="10FC61E1" w14:textId="00CEB890" w:rsidR="007E2D2A" w:rsidRDefault="007E2D2A">
      <w:r>
        <w:br w:type="page"/>
      </w:r>
    </w:p>
    <w:p w14:paraId="2A9B2A2C" w14:textId="07376AB1" w:rsidR="00815C9A" w:rsidRDefault="00CD7FB7" w:rsidP="00815C9A">
      <w:pPr>
        <w:pStyle w:val="Heading1"/>
        <w:jc w:val="both"/>
      </w:pPr>
      <w:r>
        <w:lastRenderedPageBreak/>
        <w:t>Conclusions</w:t>
      </w:r>
    </w:p>
    <w:p w14:paraId="0F48077C" w14:textId="6F36F67E" w:rsidR="00CE2872" w:rsidRDefault="00CE2872" w:rsidP="00CE2872">
      <w:pPr>
        <w:pStyle w:val="Subtitle"/>
      </w:pPr>
      <w:r>
        <w:t>Unsupervised</w:t>
      </w:r>
    </w:p>
    <w:p w14:paraId="54AC62C0" w14:textId="137CD2F0" w:rsidR="00CD7FB7" w:rsidRDefault="00815C9A" w:rsidP="004F31DB">
      <w:pPr>
        <w:jc w:val="both"/>
      </w:pPr>
      <w:r>
        <w:rPr>
          <w:noProof/>
        </w:rPr>
        <w:drawing>
          <wp:anchor distT="0" distB="0" distL="114300" distR="114300" simplePos="0" relativeHeight="251672576" behindDoc="1" locked="0" layoutInCell="1" allowOverlap="1" wp14:anchorId="002FD663" wp14:editId="19E1D600">
            <wp:simplePos x="0" y="0"/>
            <wp:positionH relativeFrom="column">
              <wp:posOffset>3059430</wp:posOffset>
            </wp:positionH>
            <wp:positionV relativeFrom="paragraph">
              <wp:posOffset>2675727</wp:posOffset>
            </wp:positionV>
            <wp:extent cx="2434590" cy="1697355"/>
            <wp:effectExtent l="0" t="0" r="3810" b="4445"/>
            <wp:wrapTight wrapText="bothSides">
              <wp:wrapPolygon edited="0">
                <wp:start x="0" y="0"/>
                <wp:lineTo x="0" y="21495"/>
                <wp:lineTo x="21521" y="21495"/>
                <wp:lineTo x="21521" y="0"/>
                <wp:lineTo x="0" y="0"/>
              </wp:wrapPolygon>
            </wp:wrapTight>
            <wp:docPr id="1351711784" name="Picture 7" descr="Heart Beat Runner: Over 528 Royalty-Free Licensable Stock Illustrations &amp;  Drawing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art Beat Runner: Over 528 Royalty-Free Licensable Stock Illustrations &amp;  Drawings | Shutterstock"/>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34590" cy="1697355"/>
                    </a:xfrm>
                    <a:prstGeom prst="rect">
                      <a:avLst/>
                    </a:prstGeom>
                    <a:noFill/>
                    <a:ln>
                      <a:noFill/>
                    </a:ln>
                  </pic:spPr>
                </pic:pic>
              </a:graphicData>
            </a:graphic>
            <wp14:sizeRelH relativeFrom="page">
              <wp14:pctWidth>0</wp14:pctWidth>
            </wp14:sizeRelH>
            <wp14:sizeRelV relativeFrom="page">
              <wp14:pctHeight>0</wp14:pctHeight>
            </wp14:sizeRelV>
          </wp:anchor>
        </w:drawing>
      </w:r>
      <w:r w:rsidR="007E2D2A">
        <w:t>Based on</w:t>
      </w:r>
      <w:r w:rsidR="007E19E1">
        <w:t xml:space="preserve"> the unsupervised learning portion of the analysis, the first conclusion from this project is that clustering is </w:t>
      </w:r>
      <w:r w:rsidR="007E2D2A">
        <w:t>challenging</w:t>
      </w:r>
      <w:r w:rsidR="007E19E1">
        <w:t xml:space="preserve"> with the </w:t>
      </w:r>
      <w:r w:rsidR="007E2D2A">
        <w:t>type</w:t>
      </w:r>
      <w:r w:rsidR="007E19E1">
        <w:t xml:space="preserve"> of biomarker data used. The </w:t>
      </w:r>
      <w:r w:rsidR="00FD7CA5">
        <w:t xml:space="preserve">data’s </w:t>
      </w:r>
      <w:r w:rsidR="007E19E1">
        <w:t>continuous</w:t>
      </w:r>
      <w:r w:rsidR="00D95C05">
        <w:t>,</w:t>
      </w:r>
      <w:r w:rsidR="007E19E1">
        <w:t xml:space="preserve"> smoothly distributed nature cannot be easily compartmentalized into distinct clusters</w:t>
      </w:r>
      <w:r w:rsidR="00FD7CA5">
        <w:t>, leading</w:t>
      </w:r>
      <w:r w:rsidR="007E19E1">
        <w:t xml:space="preserve"> to seemingly random results. K</w:t>
      </w:r>
      <w:r w:rsidR="00D95C05">
        <w:t>-</w:t>
      </w:r>
      <w:r w:rsidR="007E19E1">
        <w:t>Means will take one feature of the data and perfectly divide it</w:t>
      </w:r>
      <w:r w:rsidR="00D95C05">
        <w:t>,</w:t>
      </w:r>
      <w:r w:rsidR="007E19E1">
        <w:t xml:space="preserve"> while the rest are left virtually unaltered in a ju</w:t>
      </w:r>
      <w:r w:rsidR="00D95C05">
        <w:t>mb</w:t>
      </w:r>
      <w:r w:rsidR="007E19E1">
        <w:t xml:space="preserve">le. Agglomerative Hierarchical Clustering struggles to make sense of the clusters and puts </w:t>
      </w:r>
      <w:r w:rsidR="00342946">
        <w:t xml:space="preserve">all the points </w:t>
      </w:r>
      <w:r w:rsidR="00FD7CA5">
        <w:t>on</w:t>
      </w:r>
      <w:r w:rsidR="00342946">
        <w:t xml:space="preserve"> one side of the graph</w:t>
      </w:r>
      <w:r w:rsidR="00D95C05">
        <w:t>,</w:t>
      </w:r>
      <w:r w:rsidR="00342946">
        <w:t xml:space="preserve"> </w:t>
      </w:r>
      <w:r w:rsidR="00FD7CA5">
        <w:t>as if</w:t>
      </w:r>
      <w:r w:rsidR="00342946">
        <w:t xml:space="preserve"> the whole dataset is one massive super cluster. If this analysis </w:t>
      </w:r>
      <w:r w:rsidR="00FD7CA5">
        <w:t>continues</w:t>
      </w:r>
      <w:r w:rsidR="00342946">
        <w:t xml:space="preserve">, using different unsupervised methods—ones </w:t>
      </w:r>
      <w:r w:rsidR="002C6612">
        <w:t>specifically designed for</w:t>
      </w:r>
      <w:r w:rsidR="00342946">
        <w:t xml:space="preserve"> working with even data—would be </w:t>
      </w:r>
      <w:r w:rsidR="002C6612">
        <w:t>at the top of</w:t>
      </w:r>
      <w:r w:rsidR="00342946">
        <w:t xml:space="preserve"> the list of new ideas to try. There are </w:t>
      </w:r>
      <w:r w:rsidR="007E2D2A">
        <w:t>likely</w:t>
      </w:r>
      <w:r w:rsidR="00342946">
        <w:t xml:space="preserve"> to be insights that unsupervised learning could reveal, but clustering algorithms are not the </w:t>
      </w:r>
      <w:r w:rsidR="007E2D2A">
        <w:t xml:space="preserve">best </w:t>
      </w:r>
      <w:r w:rsidR="00342946">
        <w:t xml:space="preserve">way to discover them. </w:t>
      </w:r>
    </w:p>
    <w:p w14:paraId="43839F9D" w14:textId="009956C1" w:rsidR="00CE2872" w:rsidRDefault="00815C9A" w:rsidP="00CE2872">
      <w:pPr>
        <w:pStyle w:val="Subtitle"/>
      </w:pPr>
      <w:r>
        <w:rPr>
          <w:noProof/>
        </w:rPr>
        <mc:AlternateContent>
          <mc:Choice Requires="wps">
            <w:drawing>
              <wp:anchor distT="0" distB="0" distL="114300" distR="114300" simplePos="0" relativeHeight="251676672" behindDoc="1" locked="0" layoutInCell="1" allowOverlap="1" wp14:anchorId="464168E5" wp14:editId="31B36A7F">
                <wp:simplePos x="0" y="0"/>
                <wp:positionH relativeFrom="column">
                  <wp:posOffset>3062665</wp:posOffset>
                </wp:positionH>
                <wp:positionV relativeFrom="paragraph">
                  <wp:posOffset>397274</wp:posOffset>
                </wp:positionV>
                <wp:extent cx="2434590" cy="180340"/>
                <wp:effectExtent l="0" t="0" r="3810" b="0"/>
                <wp:wrapTight wrapText="bothSides">
                  <wp:wrapPolygon edited="0">
                    <wp:start x="0" y="0"/>
                    <wp:lineTo x="0" y="19775"/>
                    <wp:lineTo x="21521" y="19775"/>
                    <wp:lineTo x="21521" y="0"/>
                    <wp:lineTo x="0" y="0"/>
                  </wp:wrapPolygon>
                </wp:wrapTight>
                <wp:docPr id="547351253" name="Text Box 1"/>
                <wp:cNvGraphicFramePr/>
                <a:graphic xmlns:a="http://schemas.openxmlformats.org/drawingml/2006/main">
                  <a:graphicData uri="http://schemas.microsoft.com/office/word/2010/wordprocessingShape">
                    <wps:wsp>
                      <wps:cNvSpPr txBox="1"/>
                      <wps:spPr>
                        <a:xfrm>
                          <a:off x="0" y="0"/>
                          <a:ext cx="2434590" cy="180340"/>
                        </a:xfrm>
                        <a:prstGeom prst="rect">
                          <a:avLst/>
                        </a:prstGeom>
                        <a:solidFill>
                          <a:prstClr val="white"/>
                        </a:solidFill>
                        <a:ln>
                          <a:noFill/>
                        </a:ln>
                      </wps:spPr>
                      <wps:txbx>
                        <w:txbxContent>
                          <w:p w14:paraId="2ED4245A" w14:textId="34BC00E0" w:rsidR="00815C9A" w:rsidRPr="005D5C94" w:rsidRDefault="00815C9A" w:rsidP="00815C9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168E5" id="_x0000_s1029" type="#_x0000_t202" style="position:absolute;margin-left:241.15pt;margin-top:31.3pt;width:191.7pt;height:14.2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" stroked="f">
                <v:textbox inset="0,0,0,0">
                  <w:txbxContent>
                    <w:p w14:paraId="2ED4245A" w14:textId="34BC00E0" w:rsidR="00815C9A" w:rsidRPr="005D5C94" w:rsidRDefault="00815C9A" w:rsidP="00815C9A">
                      <w:pPr>
                        <w:pStyle w:val="Caption"/>
                        <w:rPr>
                          <w:noProof/>
                        </w:rPr>
                      </w:pPr>
                    </w:p>
                  </w:txbxContent>
                </v:textbox>
                <w10:wrap type="tight"/>
              </v:shape>
            </w:pict>
          </mc:Fallback>
        </mc:AlternateContent>
      </w:r>
      <w:r>
        <w:rPr>
          <w:noProof/>
        </w:rPr>
        <mc:AlternateContent>
          <mc:Choice Requires="wps">
            <w:drawing>
              <wp:anchor distT="0" distB="0" distL="114300" distR="114300" simplePos="0" relativeHeight="251674624" behindDoc="1" locked="0" layoutInCell="1" allowOverlap="1" wp14:anchorId="0767B5D3" wp14:editId="5315513B">
                <wp:simplePos x="0" y="0"/>
                <wp:positionH relativeFrom="column">
                  <wp:posOffset>2890653</wp:posOffset>
                </wp:positionH>
                <wp:positionV relativeFrom="paragraph">
                  <wp:posOffset>220434</wp:posOffset>
                </wp:positionV>
                <wp:extent cx="2611120" cy="180340"/>
                <wp:effectExtent l="0" t="0" r="5080" b="0"/>
                <wp:wrapTight wrapText="bothSides">
                  <wp:wrapPolygon edited="0">
                    <wp:start x="0" y="0"/>
                    <wp:lineTo x="0" y="19775"/>
                    <wp:lineTo x="21537" y="19775"/>
                    <wp:lineTo x="21537" y="0"/>
                    <wp:lineTo x="0" y="0"/>
                  </wp:wrapPolygon>
                </wp:wrapTight>
                <wp:docPr id="1037441720" name="Text Box 1"/>
                <wp:cNvGraphicFramePr/>
                <a:graphic xmlns:a="http://schemas.openxmlformats.org/drawingml/2006/main">
                  <a:graphicData uri="http://schemas.microsoft.com/office/word/2010/wordprocessingShape">
                    <wps:wsp>
                      <wps:cNvSpPr txBox="1"/>
                      <wps:spPr>
                        <a:xfrm>
                          <a:off x="0" y="0"/>
                          <a:ext cx="2611120" cy="180340"/>
                        </a:xfrm>
                        <a:prstGeom prst="rect">
                          <a:avLst/>
                        </a:prstGeom>
                        <a:solidFill>
                          <a:prstClr val="white"/>
                        </a:solidFill>
                        <a:ln>
                          <a:noFill/>
                        </a:ln>
                      </wps:spPr>
                      <wps:txbx>
                        <w:txbxContent>
                          <w:p w14:paraId="3996909A" w14:textId="3BDB1EB6" w:rsidR="00815C9A" w:rsidRPr="00DD48EE" w:rsidRDefault="00815C9A" w:rsidP="00815C9A">
                            <w:pPr>
                              <w:pStyle w:val="Caption"/>
                              <w:rPr>
                                <w:rFonts w:asciiTheme="majorHAnsi" w:hAnsiTheme="majorHAnsi"/>
                                <w:b/>
                                <w:noProof/>
                                <w:color w:val="0070C0"/>
                                <w:sz w:val="50"/>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B5D3" id="_x0000_s1030" type="#_x0000_t202" style="position:absolute;margin-left:227.6pt;margin-top:17.35pt;width:205.6pt;height:14.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" stroked="f">
                <v:textbox inset="0,0,0,0">
                  <w:txbxContent>
                    <w:p w14:paraId="3996909A" w14:textId="3BDB1EB6" w:rsidR="00815C9A" w:rsidRPr="00DD48EE" w:rsidRDefault="00815C9A" w:rsidP="00815C9A">
                      <w:pPr>
                        <w:pStyle w:val="Caption"/>
                        <w:rPr>
                          <w:rFonts w:asciiTheme="majorHAnsi" w:hAnsiTheme="majorHAnsi"/>
                          <w:b/>
                          <w:noProof/>
                          <w:color w:val="0070C0"/>
                          <w:sz w:val="50"/>
                          <w:szCs w:val="22"/>
                        </w:rPr>
                      </w:pPr>
                    </w:p>
                  </w:txbxContent>
                </v:textbox>
                <w10:wrap type="tight"/>
              </v:shape>
            </w:pict>
          </mc:Fallback>
        </mc:AlternateContent>
      </w:r>
      <w:r w:rsidR="00CE2872">
        <w:t>Regression</w:t>
      </w:r>
    </w:p>
    <w:p w14:paraId="74067A13" w14:textId="31A754D1" w:rsidR="00815C9A" w:rsidRDefault="00CE2872" w:rsidP="00461646">
      <w:pPr>
        <w:jc w:val="both"/>
      </w:pPr>
      <w:r>
        <w:t xml:space="preserve">The linear and logistical regression analysis </w:t>
      </w:r>
      <w:r w:rsidR="004D6D94">
        <w:t xml:space="preserve">results </w:t>
      </w:r>
      <w:r>
        <w:t xml:space="preserve">were poor in their ability to create a predictive model. Regression models assume that the relationship of the dependent variable to the independent variable takes the form of a linear equation. </w:t>
      </w:r>
      <w:r w:rsidR="004D6D94">
        <w:t>R</w:t>
      </w:r>
      <w:r>
        <w:t xml:space="preserve">egression is called parametric—the models make assumptions about the form of the underlying function that describes the data. This method can be powerful </w:t>
      </w:r>
      <w:r w:rsidR="002C6612">
        <w:t xml:space="preserve">when used </w:t>
      </w:r>
      <w:r>
        <w:t xml:space="preserve">with the </w:t>
      </w:r>
      <w:r w:rsidR="004D6D94">
        <w:t>correc</w:t>
      </w:r>
      <w:r>
        <w:t xml:space="preserve">t </w:t>
      </w:r>
      <w:r w:rsidR="004D6D94">
        <w:t>data</w:t>
      </w:r>
      <w:r w:rsidR="002C6612">
        <w:t>,</w:t>
      </w:r>
      <w:r w:rsidR="004D6D94">
        <w:t xml:space="preserve"> but</w:t>
      </w:r>
      <w:r>
        <w:t xml:space="preserve"> </w:t>
      </w:r>
      <w:r w:rsidR="002C6612">
        <w:t xml:space="preserve">it </w:t>
      </w:r>
      <w:r>
        <w:t xml:space="preserve">has </w:t>
      </w:r>
      <w:r w:rsidR="004D6D94">
        <w:t>significant</w:t>
      </w:r>
      <w:r>
        <w:t xml:space="preserve"> limitations w</w:t>
      </w:r>
      <w:r w:rsidR="002C6612">
        <w:t>hen applied to incorrect</w:t>
      </w:r>
      <w:r>
        <w:t xml:space="preserve"> data. </w:t>
      </w:r>
      <w:r w:rsidR="007E2D2A">
        <w:t>Based on</w:t>
      </w:r>
      <w:r>
        <w:t xml:space="preserve"> the lackluster regression results, it is </w:t>
      </w:r>
      <w:r w:rsidR="000A009B">
        <w:t>reasonable</w:t>
      </w:r>
      <w:r>
        <w:t xml:space="preserve"> to </w:t>
      </w:r>
      <w:r w:rsidR="000A009B">
        <w:t>conclude</w:t>
      </w:r>
      <w:r>
        <w:t xml:space="preserve"> that the lifestyle and biometric values used in </w:t>
      </w:r>
      <w:r>
        <w:lastRenderedPageBreak/>
        <w:t xml:space="preserve">this report are </w:t>
      </w:r>
      <w:r w:rsidR="000A009B">
        <w:t>more effectively</w:t>
      </w:r>
      <w:r>
        <w:t xml:space="preserve"> described </w:t>
      </w:r>
      <w:r w:rsidR="007E2D2A">
        <w:t>using</w:t>
      </w:r>
      <w:r>
        <w:t xml:space="preserve"> non-linear methods than linear ones. This idea makes sense intuitively. If heart disease could be diagnosed by</w:t>
      </w:r>
      <w:r w:rsidR="00122CF3">
        <w:t xml:space="preserve"> a simple</w:t>
      </w:r>
      <w:r>
        <w:t xml:space="preserve"> </w:t>
      </w:r>
      <w:r w:rsidR="00122CF3">
        <w:t>equation of</w:t>
      </w:r>
      <w:r>
        <w:t xml:space="preserve"> a </w:t>
      </w:r>
      <w:r w:rsidR="00122CF3">
        <w:t>patient’s</w:t>
      </w:r>
      <w:r>
        <w:t xml:space="preserve"> biometrics and lifestyle choices, there</w:t>
      </w:r>
      <w:r w:rsidR="00122CF3">
        <w:t xml:space="preserve"> would be much more early detection and prevention. If a patient was edging close to the arbitrary heart disease value, doctors could take immediate action and know exactly what to treat to prevent a heart attack. </w:t>
      </w:r>
      <w:r w:rsidR="004D6D94">
        <w:t>N</w:t>
      </w:r>
      <w:r w:rsidR="00122CF3">
        <w:t xml:space="preserve">o distinct line or linear combination of factors can add up to a definite diagnosis. </w:t>
      </w:r>
      <w:r w:rsidR="004D6D94">
        <w:t>P</w:t>
      </w:r>
      <w:r w:rsidR="00122CF3">
        <w:t xml:space="preserve">eople have different risk thresholds, genetics, and unforeseen circumstances </w:t>
      </w:r>
      <w:r w:rsidR="00652A5D">
        <w:t xml:space="preserve">that a regression model </w:t>
      </w:r>
      <w:r w:rsidR="004D6D94">
        <w:t>can’t</w:t>
      </w:r>
      <w:r w:rsidR="00652A5D">
        <w:t xml:space="preserve"> fully encompass. </w:t>
      </w:r>
      <w:r w:rsidR="00122CF3">
        <w:t xml:space="preserve"> </w:t>
      </w:r>
    </w:p>
    <w:p w14:paraId="5EEA2657" w14:textId="7C28CD4E" w:rsidR="005E0752" w:rsidRDefault="005E0752" w:rsidP="005E0752">
      <w:pPr>
        <w:pStyle w:val="Subtitle"/>
      </w:pPr>
      <w:r>
        <w:t xml:space="preserve">DECISION TREES AND </w:t>
      </w:r>
      <w:r w:rsidR="00FE08B1">
        <w:br/>
      </w:r>
      <w:r>
        <w:t xml:space="preserve">NAÏVE BAYES </w:t>
      </w:r>
    </w:p>
    <w:p w14:paraId="0FD11BA5" w14:textId="3A39D980" w:rsidR="008A566F" w:rsidRDefault="005E0752" w:rsidP="00815C9A">
      <w:pPr>
        <w:jc w:val="both"/>
      </w:pPr>
      <w:r w:rsidRPr="005E0752">
        <w:t xml:space="preserve">Despite exploring both Decision Tree and Naïve Bayes classification methods on the heart disease dataset, neither approach delivered satisfactory predictive performance. The Decision Trees, </w:t>
      </w:r>
      <w:r w:rsidR="007E2D2A">
        <w:t>al</w:t>
      </w:r>
      <w:r w:rsidRPr="005E0752">
        <w:t>though capable of capturing non-linear patterns, either overfit the data when unpruned or bec</w:t>
      </w:r>
      <w:r w:rsidR="00461646">
        <w:t>o</w:t>
      </w:r>
      <w:r w:rsidRPr="005E0752">
        <w:t xml:space="preserve">me overly simplistic when pruned, </w:t>
      </w:r>
      <w:r w:rsidR="007E2D2A">
        <w:t>result</w:t>
      </w:r>
      <w:r w:rsidRPr="005E0752">
        <w:t xml:space="preserve">ing </w:t>
      </w:r>
      <w:r w:rsidR="007E2D2A">
        <w:t>in</w:t>
      </w:r>
      <w:r w:rsidRPr="005E0752">
        <w:t xml:space="preserve"> poor classification accuracy. Even when the dataset was split into quantitative and qualitative subsets, the resulting models produced outcomes that were only marginally better—or in many cases worse—than random guessing. Similarly, both Gaussian and Categorical Naïve Bayes models struggled due to the lack of strong, distinguishable patterns in the data. The close overlap in feature distributions across the target classes rendered probability scores nearly indistinguishable, indicating that the assumptions required for these algorithms to perform well were not met. Overall, these results highlight the complexity and subtlety inherent in medical datasets</w:t>
      </w:r>
      <w:r w:rsidR="007E2D2A">
        <w:t>,</w:t>
      </w:r>
      <w:r w:rsidRPr="005E0752">
        <w:t xml:space="preserve"> </w:t>
      </w:r>
      <w:r w:rsidR="007E2D2A">
        <w:t>suggesting</w:t>
      </w:r>
      <w:r w:rsidRPr="005E0752">
        <w:t xml:space="preserve"> that more sophisticated, ensemble-based methods</w:t>
      </w:r>
      <w:r w:rsidR="00FE08B1">
        <w:t xml:space="preserve">, </w:t>
      </w:r>
      <w:r w:rsidRPr="005E0752">
        <w:t>such as Random Forests or Gradient Boosting</w:t>
      </w:r>
      <w:r w:rsidR="00FE08B1">
        <w:t xml:space="preserve">, </w:t>
      </w:r>
      <w:r w:rsidRPr="005E0752">
        <w:t xml:space="preserve">may be </w:t>
      </w:r>
      <w:r w:rsidR="007E2D2A">
        <w:t>necessary</w:t>
      </w:r>
      <w:r w:rsidRPr="005E0752">
        <w:t xml:space="preserve"> to uncover deeper patterns and </w:t>
      </w:r>
      <w:r w:rsidR="007E2D2A">
        <w:t>enhanc</w:t>
      </w:r>
      <w:r w:rsidRPr="005E0752">
        <w:t>e predictive reliability.</w:t>
      </w:r>
    </w:p>
    <w:p w14:paraId="2A437716" w14:textId="02B55E82" w:rsidR="00AD0405" w:rsidRDefault="00AD0405" w:rsidP="00AD0405">
      <w:pPr>
        <w:pStyle w:val="Subtitle"/>
      </w:pPr>
      <w:r>
        <w:lastRenderedPageBreak/>
        <w:t>SUPPORT VECTOR MACHINES</w:t>
      </w:r>
    </w:p>
    <w:p w14:paraId="1D1CF64D" w14:textId="1DD337FD" w:rsidR="00815C9A" w:rsidRDefault="00815C9A" w:rsidP="00815C9A">
      <w:pPr>
        <w:jc w:val="both"/>
      </w:pPr>
      <w:r>
        <w:rPr>
          <w:noProof/>
        </w:rPr>
        <w:drawing>
          <wp:anchor distT="0" distB="0" distL="114300" distR="114300" simplePos="0" relativeHeight="251677696" behindDoc="1" locked="0" layoutInCell="1" allowOverlap="1" wp14:anchorId="1354BCEF" wp14:editId="591323AF">
            <wp:simplePos x="0" y="0"/>
            <wp:positionH relativeFrom="column">
              <wp:posOffset>5080</wp:posOffset>
            </wp:positionH>
            <wp:positionV relativeFrom="paragraph">
              <wp:posOffset>2957121</wp:posOffset>
            </wp:positionV>
            <wp:extent cx="2828290" cy="1585595"/>
            <wp:effectExtent l="0" t="0" r="3810" b="1905"/>
            <wp:wrapTight wrapText="bothSides">
              <wp:wrapPolygon edited="0">
                <wp:start x="0" y="0"/>
                <wp:lineTo x="0" y="21453"/>
                <wp:lineTo x="21532" y="21453"/>
                <wp:lineTo x="21532" y="0"/>
                <wp:lineTo x="0" y="0"/>
              </wp:wrapPolygon>
            </wp:wrapTight>
            <wp:docPr id="1288129306" name="Picture 12" descr="MRI results help cardiologists predict heart failure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RI results help cardiologists predict heart failure risk"/>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8290" cy="1585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1" locked="0" layoutInCell="1" allowOverlap="1" wp14:anchorId="497516B4" wp14:editId="3C588850">
                <wp:simplePos x="0" y="0"/>
                <wp:positionH relativeFrom="column">
                  <wp:posOffset>5080</wp:posOffset>
                </wp:positionH>
                <wp:positionV relativeFrom="paragraph">
                  <wp:posOffset>4539851</wp:posOffset>
                </wp:positionV>
                <wp:extent cx="2828290" cy="635"/>
                <wp:effectExtent l="0" t="0" r="3810" b="12065"/>
                <wp:wrapTight wrapText="bothSides">
                  <wp:wrapPolygon edited="0">
                    <wp:start x="0" y="0"/>
                    <wp:lineTo x="0" y="0"/>
                    <wp:lineTo x="21532" y="0"/>
                    <wp:lineTo x="21532" y="0"/>
                    <wp:lineTo x="0" y="0"/>
                  </wp:wrapPolygon>
                </wp:wrapTight>
                <wp:docPr id="1528475768" name="Text Box 1"/>
                <wp:cNvGraphicFramePr/>
                <a:graphic xmlns:a="http://schemas.openxmlformats.org/drawingml/2006/main">
                  <a:graphicData uri="http://schemas.microsoft.com/office/word/2010/wordprocessingShape">
                    <wps:wsp>
                      <wps:cNvSpPr txBox="1"/>
                      <wps:spPr>
                        <a:xfrm>
                          <a:off x="0" y="0"/>
                          <a:ext cx="2828290" cy="635"/>
                        </a:xfrm>
                        <a:prstGeom prst="rect">
                          <a:avLst/>
                        </a:prstGeom>
                        <a:solidFill>
                          <a:prstClr val="white"/>
                        </a:solidFill>
                        <a:ln>
                          <a:noFill/>
                        </a:ln>
                      </wps:spPr>
                      <wps:txbx>
                        <w:txbxContent>
                          <w:p w14:paraId="583DB765" w14:textId="20E59A87" w:rsidR="00815C9A" w:rsidRPr="00A92C8E" w:rsidRDefault="00815C9A" w:rsidP="00815C9A">
                            <w:pPr>
                              <w:pStyle w:val="Caption"/>
                              <w:rPr>
                                <w:noProof/>
                              </w:rPr>
                            </w:pPr>
                            <w:r>
                              <w:t>MRI Scan of a Heart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516B4" id="_x0000_s1031" type="#_x0000_t202" style="position:absolute;left:0;text-align:left;margin-left:.4pt;margin-top:357.45pt;width:222.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" stroked="f">
                <v:textbox style="mso-fit-shape-to-text:t" inset="0,0,0,0">
                  <w:txbxContent>
                    <w:p w14:paraId="583DB765" w14:textId="20E59A87" w:rsidR="00815C9A" w:rsidRPr="00A92C8E" w:rsidRDefault="00815C9A" w:rsidP="00815C9A">
                      <w:pPr>
                        <w:pStyle w:val="Caption"/>
                        <w:rPr>
                          <w:noProof/>
                        </w:rPr>
                      </w:pPr>
                      <w:r>
                        <w:t>MRI Scan of a Heart</w:t>
                      </w:r>
                    </w:p>
                  </w:txbxContent>
                </v:textbox>
                <w10:wrap type="tight"/>
              </v:shape>
            </w:pict>
          </mc:Fallback>
        </mc:AlternateContent>
      </w:r>
      <w:r w:rsidR="00AD0405">
        <w:t xml:space="preserve">The support </w:t>
      </w:r>
      <w:r w:rsidR="00AD0405" w:rsidRPr="00AD0405">
        <w:t>vector machine (SVM) analysis with varying kernel functions and cost parameters revealed the limitations of this modeling approach for the current biomarker dataset. The Polynomial kernel, even when adjusted with different cost values, struggled to find meaningful separation between classes</w:t>
      </w:r>
      <w:r w:rsidR="007E2D2A">
        <w:t xml:space="preserve">, </w:t>
      </w:r>
      <w:r w:rsidR="00AD0405" w:rsidRPr="00AD0405">
        <w:t xml:space="preserve">tending to overpredict the “Yes” class regardless of tuning. The RBF kernel, despite its theoretical advantage of infinite-dimensional transformation, also failed to improve performance significantly, suggesting that the structure of the data is not conducive to separation by such functions. While the Sigmoid kernel initially appeared to outperform the others, </w:t>
      </w:r>
      <w:proofErr w:type="spellStart"/>
      <w:r w:rsidR="00AD0405" w:rsidRPr="00AD0405">
        <w:t>KFold</w:t>
      </w:r>
      <w:proofErr w:type="spellEnd"/>
      <w:r w:rsidR="00AD0405" w:rsidRPr="00AD0405">
        <w:t xml:space="preserve"> cross-validation revealed that its improved accuracy was likely due to random variation rather than robust learning. Overall, the inconsistency and weak performance across all kernels indicate that the data lacks the distinctive structure needed for SVMs to succeed, reinforcing the need to either explore alternative modeling approaches or enrich the dataset with more informative features.</w:t>
      </w:r>
      <w:r w:rsidRPr="00815C9A">
        <w:t xml:space="preserve"> </w:t>
      </w:r>
      <w:r>
        <w:fldChar w:fldCharType="begin"/>
      </w:r>
      <w:r>
        <w:instrText xml:space="preserve"> INCLUDEPICTURE "https://s3-us-west-2.amazonaws.com/utsw-patientcare-web-production/original_images/Cardiac_MRI_hero_600x380.jpg" \* MERGEFORMATINET </w:instrText>
      </w:r>
      <w:r>
        <w:fldChar w:fldCharType="separate"/>
      </w:r>
      <w:r>
        <w:fldChar w:fldCharType="end"/>
      </w:r>
    </w:p>
    <w:p w14:paraId="0BC9D6E7" w14:textId="15CE0EDD" w:rsidR="00AD0405" w:rsidRDefault="00AD0405" w:rsidP="00AD0405">
      <w:pPr>
        <w:pStyle w:val="Subtitle"/>
      </w:pPr>
      <w:r>
        <w:t>ENSEMBLE METHODS</w:t>
      </w:r>
    </w:p>
    <w:p w14:paraId="76CB8483" w14:textId="1BD01B06" w:rsidR="007B48B0" w:rsidRDefault="00815C9A" w:rsidP="007E2D2A">
      <w:pPr>
        <w:jc w:val="both"/>
      </w:pPr>
      <w:r>
        <w:fldChar w:fldCharType="begin"/>
      </w:r>
      <w:r>
        <w:instrText xml:space="preserve"> INCLUDEPICTURE "https://cardiovascularbusiness.com/sites/default/files/styles/top_stories/public/2022-07/cmrlge.png.webp?itok=PXtTp1rD" \* MERGEFORMATINET </w:instrText>
      </w:r>
      <w:r>
        <w:fldChar w:fldCharType="separate"/>
      </w:r>
      <w:r>
        <w:fldChar w:fldCharType="end"/>
      </w:r>
      <w:r w:rsidR="00AD0405">
        <w:t>W</w:t>
      </w:r>
      <w:r w:rsidR="00AD0405" w:rsidRPr="00AD0405">
        <w:t>hile ensemble models</w:t>
      </w:r>
      <w:r w:rsidR="007E2D2A">
        <w:t>,</w:t>
      </w:r>
      <w:r w:rsidR="00AD0405" w:rsidRPr="00AD0405">
        <w:t xml:space="preserve"> </w:t>
      </w:r>
      <w:r w:rsidR="007E2D2A">
        <w:t>such as</w:t>
      </w:r>
      <w:r w:rsidR="00AD0405" w:rsidRPr="00AD0405">
        <w:t xml:space="preserve"> Random Forest, AdaBoost, and Stacking</w:t>
      </w:r>
      <w:r w:rsidR="007E2D2A">
        <w:t>,</w:t>
      </w:r>
      <w:r w:rsidR="00AD0405" w:rsidRPr="00AD0405">
        <w:t xml:space="preserve"> are typically powerful tools for classification tasks, their performance in this study was underwhelming. Despite extensive hyperparameter tuning, none of the models achieved accuracy significantly better than random guessing. The Random Forest model, even when fine-tuned, </w:t>
      </w:r>
      <w:r w:rsidR="007E2D2A">
        <w:t>demonstrat</w:t>
      </w:r>
      <w:r w:rsidR="00AD0405" w:rsidRPr="00AD0405">
        <w:t xml:space="preserve">ed limited predictive capability, favoring biomarker data but failing to capture </w:t>
      </w:r>
      <w:r w:rsidR="007E2D2A">
        <w:t>more nuanced</w:t>
      </w:r>
      <w:r w:rsidR="00AD0405" w:rsidRPr="00AD0405">
        <w:t xml:space="preserve"> patterns. AdaBoost showed a slight improvement using default parameters, but </w:t>
      </w:r>
      <w:r w:rsidR="00AD0405" w:rsidRPr="00AD0405">
        <w:lastRenderedPageBreak/>
        <w:t>hyperparameter tuning decreased its effectiveness, likely due to overfitting. Stacking, while theoretically promising due to its combination of diverse models, suffered from compounding biases across its base learners</w:t>
      </w:r>
      <w:r w:rsidR="007E2D2A">
        <w:t xml:space="preserve">, </w:t>
      </w:r>
      <w:r w:rsidR="00AD0405" w:rsidRPr="00AD0405">
        <w:t xml:space="preserve">particularly an overprediction of the "Yes" class. Ultimately, the shared weakness across all three models suggests that the underlying dataset lacks the </w:t>
      </w:r>
      <w:r w:rsidR="007E2D2A" w:rsidRPr="007E2D2A">
        <w:t xml:space="preserve">necessary structure or informative features for successful classification, thereby limiting the </w:t>
      </w:r>
      <w:r w:rsidR="000A009B">
        <w:t xml:space="preserve">potential of </w:t>
      </w:r>
      <w:r w:rsidR="007E2D2A" w:rsidRPr="007E2D2A">
        <w:t>ensemble methods to improve the prediction</w:t>
      </w:r>
      <w:r w:rsidR="00AD0405" w:rsidRPr="00AD0405">
        <w:t xml:space="preserve"> of heart disease outcomes.</w:t>
      </w:r>
    </w:p>
    <w:p w14:paraId="19A9879A" w14:textId="77777777" w:rsidR="007B48B0" w:rsidRDefault="007B48B0">
      <w:r>
        <w:br w:type="page"/>
      </w:r>
    </w:p>
    <w:p w14:paraId="31155E51" w14:textId="36595228" w:rsidR="00AD0405" w:rsidRDefault="007B48B0" w:rsidP="007B48B0">
      <w:pPr>
        <w:pStyle w:val="Heading1"/>
        <w:rPr>
          <w:sz w:val="48"/>
          <w:szCs w:val="48"/>
        </w:rPr>
      </w:pPr>
      <w:r w:rsidRPr="007B48B0">
        <w:rPr>
          <w:sz w:val="48"/>
          <w:szCs w:val="48"/>
        </w:rPr>
        <w:lastRenderedPageBreak/>
        <w:t>ABOUT THE AUTHOR AND IMPROVEMENTS</w:t>
      </w:r>
    </w:p>
    <w:p w14:paraId="730F2760" w14:textId="4B52EAB8" w:rsidR="007B48B0" w:rsidRPr="007B48B0" w:rsidRDefault="007B48B0" w:rsidP="007B48B0">
      <w:pPr>
        <w:jc w:val="both"/>
      </w:pPr>
      <w:r w:rsidRPr="007B48B0">
        <w:t>Working on this project has been both a rewarding and challenging experience. One of the most frustrating aspects was dealing with the dataset</w:t>
      </w:r>
      <w:r>
        <w:t>’s</w:t>
      </w:r>
      <w:r w:rsidRPr="007B48B0">
        <w:t xml:space="preserve"> </w:t>
      </w:r>
      <w:r>
        <w:t>noise and inconsistency</w:t>
      </w:r>
      <w:r w:rsidRPr="007B48B0">
        <w:t xml:space="preserve">. </w:t>
      </w:r>
      <w:r>
        <w:t>T</w:t>
      </w:r>
      <w:r w:rsidRPr="007B48B0">
        <w:t xml:space="preserve">he modeling process </w:t>
      </w:r>
      <w:r>
        <w:t>was sometimes</w:t>
      </w:r>
      <w:r w:rsidRPr="007B48B0">
        <w:t xml:space="preserve"> </w:t>
      </w:r>
      <w:r>
        <w:t>complicated.</w:t>
      </w:r>
      <w:r w:rsidRPr="007B48B0">
        <w:t xml:space="preserve"> </w:t>
      </w:r>
      <w:r>
        <w:t>Still,</w:t>
      </w:r>
      <w:r w:rsidRPr="007B48B0">
        <w:t xml:space="preserve"> it also </w:t>
      </w:r>
      <w:r>
        <w:t>underscor</w:t>
      </w:r>
      <w:r w:rsidRPr="007B48B0">
        <w:t>ed the level of dedication and persistence required when working with real-world data</w:t>
      </w:r>
      <w:r>
        <w:t xml:space="preserve">, </w:t>
      </w:r>
      <w:r w:rsidRPr="007B48B0">
        <w:t xml:space="preserve">especially in high-stakes fields </w:t>
      </w:r>
      <w:r>
        <w:t>such as</w:t>
      </w:r>
      <w:r w:rsidRPr="007B48B0">
        <w:t xml:space="preserve"> business and medicine. It made me appreciate how much effort goes into even the simplest of insights when the data isn’t clean or clear. Looking back, I wonder if a different, less noisy dataset would have led to more reliable results. In the future, I would consider shifting the focus from predicting whether someone already has heart disease to instead predicting their risk of developing it. While this dataset included many individuals who had all the warning signs of heart disease without </w:t>
      </w:r>
      <w:r w:rsidRPr="007B48B0">
        <w:t>receiving</w:t>
      </w:r>
      <w:r w:rsidRPr="007B48B0">
        <w:t xml:space="preserve"> a diagnosis, a risk-based approach would better reflect real-world applications where early intervention is critical. In practice, the goal is to prevent heart disease before it fully develops, and machine learning can play a </w:t>
      </w:r>
      <w:r>
        <w:t>decisive</w:t>
      </w:r>
      <w:r w:rsidRPr="007B48B0">
        <w:t xml:space="preserve"> role in identifying those at risk before it’s too late.</w:t>
      </w:r>
    </w:p>
    <w:sectPr w:rsidR="007B48B0" w:rsidRPr="007B48B0" w:rsidSect="00E33753">
      <w:footerReference w:type="default" r:id="rId146"/>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A96F07" w14:textId="77777777" w:rsidR="00745C4A" w:rsidRDefault="00745C4A">
      <w:pPr>
        <w:spacing w:after="0" w:line="240" w:lineRule="auto"/>
      </w:pPr>
      <w:r>
        <w:separator/>
      </w:r>
    </w:p>
  </w:endnote>
  <w:endnote w:type="continuationSeparator" w:id="0">
    <w:p w14:paraId="2B6AB9C8" w14:textId="77777777" w:rsidR="00745C4A" w:rsidRDefault="00745C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7709168"/>
      <w:docPartObj>
        <w:docPartGallery w:val="Page Numbers (Bottom of Page)"/>
        <w:docPartUnique/>
      </w:docPartObj>
    </w:sdtPr>
    <w:sdtContent>
      <w:p w14:paraId="560359C3" w14:textId="20998E13" w:rsidR="00444678" w:rsidRDefault="00444678" w:rsidP="00A32B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65546707"/>
      <w:docPartObj>
        <w:docPartGallery w:val="Page Numbers (Bottom of Page)"/>
        <w:docPartUnique/>
      </w:docPartObj>
    </w:sdtPr>
    <w:sdtContent>
      <w:p w14:paraId="4855B500" w14:textId="742519D6" w:rsidR="00444678" w:rsidRDefault="00444678" w:rsidP="0044467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45D6FF" w14:textId="77777777" w:rsidR="00444678" w:rsidRDefault="00444678" w:rsidP="004446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9B0B1" w14:textId="77777777" w:rsidR="00444678" w:rsidRDefault="00444678" w:rsidP="0044467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43337136"/>
      <w:docPartObj>
        <w:docPartGallery w:val="Page Numbers (Bottom of Page)"/>
        <w:docPartUnique/>
      </w:docPartObj>
    </w:sdtPr>
    <w:sdtContent>
      <w:p w14:paraId="04B5D30D" w14:textId="5EED877F" w:rsidR="00E33753" w:rsidRDefault="00E33753" w:rsidP="008A15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AAB697" w14:textId="75D0FDCA" w:rsidR="00E33753" w:rsidRDefault="00E33753" w:rsidP="00E33753">
    <w:pPr>
      <w:pStyle w:val="Footer"/>
      <w:framePr w:w="202" w:h="503" w:hRule="exact" w:wrap="none" w:vAnchor="text" w:hAnchor="page" w:x="10215" w:y="-6"/>
      <w:ind w:right="360"/>
      <w:rPr>
        <w:rStyle w:val="PageNumber"/>
      </w:rPr>
    </w:pPr>
  </w:p>
  <w:p w14:paraId="73C8ED05" w14:textId="602B881C" w:rsidR="00E33753" w:rsidRDefault="00E33753" w:rsidP="00E33753">
    <w:pPr>
      <w:pStyle w:val="Footer"/>
      <w:framePr w:w="202" w:h="503" w:hRule="exact" w:wrap="none" w:vAnchor="text" w:hAnchor="page" w:x="10215" w:y="-6"/>
      <w:ind w:right="360"/>
      <w:rPr>
        <w:rStyle w:val="PageNumber"/>
      </w:rPr>
    </w:pPr>
  </w:p>
  <w:p w14:paraId="7945F3F3" w14:textId="77777777" w:rsidR="00444678" w:rsidRPr="00444678" w:rsidRDefault="00444678" w:rsidP="00444678">
    <w:pPr>
      <w:pStyle w:val="Footer"/>
      <w:ind w:right="360"/>
      <w:rPr>
        <w:color w:val="0096D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62679461"/>
      <w:docPartObj>
        <w:docPartGallery w:val="Page Numbers (Bottom of Page)"/>
        <w:docPartUnique/>
      </w:docPartObj>
    </w:sdtPr>
    <w:sdtContent>
      <w:p w14:paraId="3C35D59A" w14:textId="3B19B50E" w:rsidR="00444678" w:rsidRDefault="00444678" w:rsidP="00A32B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08B6CC" w14:textId="2D2F5626" w:rsidR="006939AB" w:rsidRDefault="006939AB" w:rsidP="0044467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D6937A" w14:textId="77777777" w:rsidR="00745C4A" w:rsidRDefault="00745C4A">
      <w:pPr>
        <w:spacing w:after="0" w:line="240" w:lineRule="auto"/>
      </w:pPr>
      <w:r>
        <w:separator/>
      </w:r>
    </w:p>
  </w:footnote>
  <w:footnote w:type="continuationSeparator" w:id="0">
    <w:p w14:paraId="6DF57E77" w14:textId="77777777" w:rsidR="00745C4A" w:rsidRDefault="00745C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7165AC"/>
    <w:multiLevelType w:val="hybridMultilevel"/>
    <w:tmpl w:val="7020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3163720">
    <w:abstractNumId w:val="9"/>
  </w:num>
  <w:num w:numId="2" w16cid:durableId="974484067">
    <w:abstractNumId w:val="10"/>
  </w:num>
  <w:num w:numId="3" w16cid:durableId="1017200347">
    <w:abstractNumId w:val="10"/>
  </w:num>
  <w:num w:numId="4" w16cid:durableId="1579050911">
    <w:abstractNumId w:val="10"/>
  </w:num>
  <w:num w:numId="5" w16cid:durableId="282544817">
    <w:abstractNumId w:val="10"/>
  </w:num>
  <w:num w:numId="6" w16cid:durableId="356929945">
    <w:abstractNumId w:val="8"/>
  </w:num>
  <w:num w:numId="7" w16cid:durableId="485826283">
    <w:abstractNumId w:val="12"/>
  </w:num>
  <w:num w:numId="8" w16cid:durableId="965427104">
    <w:abstractNumId w:val="7"/>
  </w:num>
  <w:num w:numId="9" w16cid:durableId="1877690247">
    <w:abstractNumId w:val="6"/>
  </w:num>
  <w:num w:numId="10" w16cid:durableId="32271924">
    <w:abstractNumId w:val="5"/>
  </w:num>
  <w:num w:numId="11" w16cid:durableId="1210192479">
    <w:abstractNumId w:val="4"/>
  </w:num>
  <w:num w:numId="12" w16cid:durableId="316543968">
    <w:abstractNumId w:val="3"/>
  </w:num>
  <w:num w:numId="13" w16cid:durableId="270363184">
    <w:abstractNumId w:val="2"/>
  </w:num>
  <w:num w:numId="14" w16cid:durableId="378865416">
    <w:abstractNumId w:val="1"/>
  </w:num>
  <w:num w:numId="15" w16cid:durableId="592518252">
    <w:abstractNumId w:val="0"/>
  </w:num>
  <w:num w:numId="16" w16cid:durableId="475415668">
    <w:abstractNumId w:val="11"/>
  </w:num>
  <w:num w:numId="17" w16cid:durableId="107265405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051"/>
    <w:rsid w:val="0000235C"/>
    <w:rsid w:val="00003478"/>
    <w:rsid w:val="00007E33"/>
    <w:rsid w:val="00012EBD"/>
    <w:rsid w:val="00016CBB"/>
    <w:rsid w:val="00044A9F"/>
    <w:rsid w:val="00065034"/>
    <w:rsid w:val="00085882"/>
    <w:rsid w:val="00091473"/>
    <w:rsid w:val="000A009B"/>
    <w:rsid w:val="000A706F"/>
    <w:rsid w:val="000B2F0F"/>
    <w:rsid w:val="000C2628"/>
    <w:rsid w:val="000C3F2E"/>
    <w:rsid w:val="000C4725"/>
    <w:rsid w:val="000D2F6E"/>
    <w:rsid w:val="000D3FDF"/>
    <w:rsid w:val="000E2A48"/>
    <w:rsid w:val="000E5D3D"/>
    <w:rsid w:val="00104B9A"/>
    <w:rsid w:val="00115771"/>
    <w:rsid w:val="00116553"/>
    <w:rsid w:val="00120B37"/>
    <w:rsid w:val="00122CF3"/>
    <w:rsid w:val="00151812"/>
    <w:rsid w:val="00193E0D"/>
    <w:rsid w:val="001A16BF"/>
    <w:rsid w:val="001A4001"/>
    <w:rsid w:val="001C4E11"/>
    <w:rsid w:val="001C5996"/>
    <w:rsid w:val="00232969"/>
    <w:rsid w:val="00241C49"/>
    <w:rsid w:val="00250257"/>
    <w:rsid w:val="00252B29"/>
    <w:rsid w:val="00256F57"/>
    <w:rsid w:val="00257160"/>
    <w:rsid w:val="00273A15"/>
    <w:rsid w:val="002802D6"/>
    <w:rsid w:val="00283B80"/>
    <w:rsid w:val="00284117"/>
    <w:rsid w:val="002A3B62"/>
    <w:rsid w:val="002B1533"/>
    <w:rsid w:val="002B3A3C"/>
    <w:rsid w:val="002C3C13"/>
    <w:rsid w:val="002C6612"/>
    <w:rsid w:val="002E10CA"/>
    <w:rsid w:val="00300856"/>
    <w:rsid w:val="00304970"/>
    <w:rsid w:val="003145EB"/>
    <w:rsid w:val="00325698"/>
    <w:rsid w:val="00331AB4"/>
    <w:rsid w:val="00342946"/>
    <w:rsid w:val="00362C92"/>
    <w:rsid w:val="00373241"/>
    <w:rsid w:val="003749CB"/>
    <w:rsid w:val="00393039"/>
    <w:rsid w:val="00394B07"/>
    <w:rsid w:val="003B162B"/>
    <w:rsid w:val="003C2EA7"/>
    <w:rsid w:val="003F3FAB"/>
    <w:rsid w:val="004306D0"/>
    <w:rsid w:val="004334B9"/>
    <w:rsid w:val="00436927"/>
    <w:rsid w:val="0044284A"/>
    <w:rsid w:val="004444AC"/>
    <w:rsid w:val="00444678"/>
    <w:rsid w:val="00452AF6"/>
    <w:rsid w:val="0045618C"/>
    <w:rsid w:val="00461646"/>
    <w:rsid w:val="00466845"/>
    <w:rsid w:val="00487860"/>
    <w:rsid w:val="0049249B"/>
    <w:rsid w:val="0049720D"/>
    <w:rsid w:val="004A4AB1"/>
    <w:rsid w:val="004A74EB"/>
    <w:rsid w:val="004C3B4C"/>
    <w:rsid w:val="004C3B9B"/>
    <w:rsid w:val="004D6D94"/>
    <w:rsid w:val="004E3CA6"/>
    <w:rsid w:val="004F1F69"/>
    <w:rsid w:val="004F31DB"/>
    <w:rsid w:val="00527F73"/>
    <w:rsid w:val="00541480"/>
    <w:rsid w:val="00543675"/>
    <w:rsid w:val="005447F9"/>
    <w:rsid w:val="00575051"/>
    <w:rsid w:val="005762A6"/>
    <w:rsid w:val="00585C6C"/>
    <w:rsid w:val="0058629B"/>
    <w:rsid w:val="005A1022"/>
    <w:rsid w:val="005B12CE"/>
    <w:rsid w:val="005B50E4"/>
    <w:rsid w:val="005D04A1"/>
    <w:rsid w:val="005D3E33"/>
    <w:rsid w:val="005D620F"/>
    <w:rsid w:val="005E0752"/>
    <w:rsid w:val="005E7BD3"/>
    <w:rsid w:val="005F0B50"/>
    <w:rsid w:val="005F592E"/>
    <w:rsid w:val="005F5A50"/>
    <w:rsid w:val="006055C8"/>
    <w:rsid w:val="00631AAF"/>
    <w:rsid w:val="00641161"/>
    <w:rsid w:val="00646D73"/>
    <w:rsid w:val="00651019"/>
    <w:rsid w:val="006525B5"/>
    <w:rsid w:val="00652A5D"/>
    <w:rsid w:val="00654BFF"/>
    <w:rsid w:val="00656929"/>
    <w:rsid w:val="0066412F"/>
    <w:rsid w:val="006939AB"/>
    <w:rsid w:val="0069630C"/>
    <w:rsid w:val="006B4916"/>
    <w:rsid w:val="006D112A"/>
    <w:rsid w:val="006E4A96"/>
    <w:rsid w:val="006E759F"/>
    <w:rsid w:val="006F7F36"/>
    <w:rsid w:val="00714155"/>
    <w:rsid w:val="0072478D"/>
    <w:rsid w:val="00742958"/>
    <w:rsid w:val="00745C4A"/>
    <w:rsid w:val="00750FCD"/>
    <w:rsid w:val="00766197"/>
    <w:rsid w:val="0078250A"/>
    <w:rsid w:val="0079797B"/>
    <w:rsid w:val="00797BDC"/>
    <w:rsid w:val="007A3C6B"/>
    <w:rsid w:val="007B48B0"/>
    <w:rsid w:val="007B561A"/>
    <w:rsid w:val="007C014C"/>
    <w:rsid w:val="007C17FC"/>
    <w:rsid w:val="007D0E62"/>
    <w:rsid w:val="007D299C"/>
    <w:rsid w:val="007D552B"/>
    <w:rsid w:val="007E19E1"/>
    <w:rsid w:val="007E2D2A"/>
    <w:rsid w:val="00815C9A"/>
    <w:rsid w:val="008222BF"/>
    <w:rsid w:val="008232B7"/>
    <w:rsid w:val="00835CB3"/>
    <w:rsid w:val="00846B2C"/>
    <w:rsid w:val="008561C3"/>
    <w:rsid w:val="0087481D"/>
    <w:rsid w:val="00880D15"/>
    <w:rsid w:val="00891FCF"/>
    <w:rsid w:val="008A566F"/>
    <w:rsid w:val="008B7E81"/>
    <w:rsid w:val="008E0E49"/>
    <w:rsid w:val="008E5537"/>
    <w:rsid w:val="00904F98"/>
    <w:rsid w:val="00924BA6"/>
    <w:rsid w:val="009337D9"/>
    <w:rsid w:val="00965CBC"/>
    <w:rsid w:val="009735C0"/>
    <w:rsid w:val="009767F1"/>
    <w:rsid w:val="00990195"/>
    <w:rsid w:val="00994640"/>
    <w:rsid w:val="009951C2"/>
    <w:rsid w:val="00996844"/>
    <w:rsid w:val="009A6D3B"/>
    <w:rsid w:val="009C572E"/>
    <w:rsid w:val="009C6568"/>
    <w:rsid w:val="009D468D"/>
    <w:rsid w:val="009D5D60"/>
    <w:rsid w:val="009E34B2"/>
    <w:rsid w:val="009E3C9B"/>
    <w:rsid w:val="009E43F8"/>
    <w:rsid w:val="009F0A7C"/>
    <w:rsid w:val="009F62DC"/>
    <w:rsid w:val="00A112D3"/>
    <w:rsid w:val="00A203A3"/>
    <w:rsid w:val="00A22240"/>
    <w:rsid w:val="00A326AD"/>
    <w:rsid w:val="00A40173"/>
    <w:rsid w:val="00A430D9"/>
    <w:rsid w:val="00A46789"/>
    <w:rsid w:val="00A5383C"/>
    <w:rsid w:val="00A61F1E"/>
    <w:rsid w:val="00A7200F"/>
    <w:rsid w:val="00A723C1"/>
    <w:rsid w:val="00AB206D"/>
    <w:rsid w:val="00AB2426"/>
    <w:rsid w:val="00AC631F"/>
    <w:rsid w:val="00AD0405"/>
    <w:rsid w:val="00AD0BA8"/>
    <w:rsid w:val="00AE1323"/>
    <w:rsid w:val="00B076C3"/>
    <w:rsid w:val="00B11328"/>
    <w:rsid w:val="00B24152"/>
    <w:rsid w:val="00B40BC5"/>
    <w:rsid w:val="00B43F79"/>
    <w:rsid w:val="00B45EDF"/>
    <w:rsid w:val="00B501C9"/>
    <w:rsid w:val="00B54025"/>
    <w:rsid w:val="00B5472C"/>
    <w:rsid w:val="00B673ED"/>
    <w:rsid w:val="00B8584A"/>
    <w:rsid w:val="00B94B1D"/>
    <w:rsid w:val="00BA1777"/>
    <w:rsid w:val="00BA22A9"/>
    <w:rsid w:val="00BB534C"/>
    <w:rsid w:val="00BE15FD"/>
    <w:rsid w:val="00BE5672"/>
    <w:rsid w:val="00BF15A1"/>
    <w:rsid w:val="00BF35B6"/>
    <w:rsid w:val="00C00308"/>
    <w:rsid w:val="00C203D9"/>
    <w:rsid w:val="00C228EC"/>
    <w:rsid w:val="00C2439E"/>
    <w:rsid w:val="00C404F4"/>
    <w:rsid w:val="00C446BE"/>
    <w:rsid w:val="00C50EC0"/>
    <w:rsid w:val="00C7582B"/>
    <w:rsid w:val="00C767E8"/>
    <w:rsid w:val="00C87180"/>
    <w:rsid w:val="00C87C73"/>
    <w:rsid w:val="00C90464"/>
    <w:rsid w:val="00CB40EF"/>
    <w:rsid w:val="00CB415C"/>
    <w:rsid w:val="00CC3E00"/>
    <w:rsid w:val="00CC5642"/>
    <w:rsid w:val="00CC6A24"/>
    <w:rsid w:val="00CD53C0"/>
    <w:rsid w:val="00CD7FB7"/>
    <w:rsid w:val="00CE2872"/>
    <w:rsid w:val="00D3058B"/>
    <w:rsid w:val="00D32AEC"/>
    <w:rsid w:val="00D339D3"/>
    <w:rsid w:val="00D355F4"/>
    <w:rsid w:val="00D36B85"/>
    <w:rsid w:val="00D56DD7"/>
    <w:rsid w:val="00D6516A"/>
    <w:rsid w:val="00D65E87"/>
    <w:rsid w:val="00D67AFC"/>
    <w:rsid w:val="00D70BDB"/>
    <w:rsid w:val="00D73464"/>
    <w:rsid w:val="00D76880"/>
    <w:rsid w:val="00D80B15"/>
    <w:rsid w:val="00D95C05"/>
    <w:rsid w:val="00DA1C2A"/>
    <w:rsid w:val="00DB2800"/>
    <w:rsid w:val="00DC163C"/>
    <w:rsid w:val="00DC687B"/>
    <w:rsid w:val="00DC7721"/>
    <w:rsid w:val="00DE2F1A"/>
    <w:rsid w:val="00DE338F"/>
    <w:rsid w:val="00DE7E1C"/>
    <w:rsid w:val="00DF3A9E"/>
    <w:rsid w:val="00E001C2"/>
    <w:rsid w:val="00E02CDA"/>
    <w:rsid w:val="00E20DC0"/>
    <w:rsid w:val="00E33753"/>
    <w:rsid w:val="00E85B99"/>
    <w:rsid w:val="00E94ACD"/>
    <w:rsid w:val="00EB1E58"/>
    <w:rsid w:val="00EC378F"/>
    <w:rsid w:val="00EC590C"/>
    <w:rsid w:val="00EF4DDA"/>
    <w:rsid w:val="00EF5EB6"/>
    <w:rsid w:val="00F27B9E"/>
    <w:rsid w:val="00F34586"/>
    <w:rsid w:val="00F624AB"/>
    <w:rsid w:val="00F666E4"/>
    <w:rsid w:val="00F75EC8"/>
    <w:rsid w:val="00F76DDC"/>
    <w:rsid w:val="00F7717B"/>
    <w:rsid w:val="00F77C2F"/>
    <w:rsid w:val="00F978B7"/>
    <w:rsid w:val="00FB55F0"/>
    <w:rsid w:val="00FC250D"/>
    <w:rsid w:val="00FC2E47"/>
    <w:rsid w:val="00FD53C7"/>
    <w:rsid w:val="00FD7CA5"/>
    <w:rsid w:val="00FE08B1"/>
    <w:rsid w:val="00FF14F7"/>
    <w:rsid w:val="00FF6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0F1DC"/>
  <w15:chartTrackingRefBased/>
  <w15:docId w15:val="{1F30250E-554D-5346-9C8D-A245F3B56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206D"/>
    <w:pPr>
      <w:keepNext/>
      <w:keepLines/>
      <w:spacing w:after="36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9D468D"/>
    <w:pPr>
      <w:keepNext/>
      <w:keepLines/>
      <w:spacing w:before="317" w:after="317"/>
      <w:contextualSpacing/>
      <w:outlineLvl w:val="2"/>
    </w:pPr>
    <w:rPr>
      <w:rFonts w:asciiTheme="majorHAnsi" w:eastAsiaTheme="majorEastAsia" w:hAnsiTheme="majorHAnsi" w:cstheme="majorBidi"/>
      <w:b/>
      <w:color w:val="0070C0"/>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06D"/>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rsid w:val="00444678"/>
    <w:pPr>
      <w:spacing w:before="320" w:after="320" w:line="264" w:lineRule="auto"/>
      <w:contextualSpacing/>
    </w:pPr>
    <w:rPr>
      <w:b/>
      <w:iCs/>
      <w:color w:val="0096D0"/>
      <w:sz w:val="54"/>
    </w:rPr>
  </w:style>
  <w:style w:type="character" w:customStyle="1" w:styleId="QuoteChar">
    <w:name w:val="Quote Char"/>
    <w:basedOn w:val="DefaultParagraphFont"/>
    <w:link w:val="Quote"/>
    <w:uiPriority w:val="10"/>
    <w:rsid w:val="00444678"/>
    <w:rPr>
      <w:b/>
      <w:iCs/>
      <w:color w:val="0096D0"/>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D468D"/>
    <w:rPr>
      <w:rFonts w:asciiTheme="majorHAnsi" w:eastAsiaTheme="majorEastAsia" w:hAnsiTheme="majorHAnsi" w:cstheme="majorBidi"/>
      <w:b/>
      <w:color w:val="0070C0"/>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sid w:val="00444678"/>
    <w:rPr>
      <w:b w:val="0"/>
      <w:i w:val="0"/>
      <w:iCs/>
      <w:color w:val="2A2A2A"/>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rsid w:val="009D468D"/>
    <w:pPr>
      <w:spacing w:after="0" w:line="240" w:lineRule="auto"/>
    </w:pPr>
    <w:rPr>
      <w:b/>
      <w:color w:val="0070C0"/>
      <w:sz w:val="38"/>
      <w:szCs w:val="38"/>
    </w:rPr>
  </w:style>
  <w:style w:type="character" w:customStyle="1" w:styleId="FooterChar">
    <w:name w:val="Footer Char"/>
    <w:basedOn w:val="DefaultParagraphFont"/>
    <w:link w:val="Footer"/>
    <w:uiPriority w:val="99"/>
    <w:rsid w:val="009D468D"/>
    <w:rPr>
      <w:b/>
      <w:color w:val="0070C0"/>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rsid w:val="009D468D"/>
    <w:pPr>
      <w:numPr>
        <w:ilvl w:val="1"/>
      </w:numPr>
      <w:spacing w:after="160"/>
    </w:pPr>
    <w:rPr>
      <w:rFonts w:asciiTheme="majorHAnsi" w:eastAsiaTheme="minorEastAsia" w:hAnsiTheme="majorHAnsi"/>
      <w:b/>
      <w:color w:val="0070C0"/>
      <w:sz w:val="50"/>
      <w:szCs w:val="22"/>
    </w:rPr>
  </w:style>
  <w:style w:type="character" w:customStyle="1" w:styleId="SubtitleChar">
    <w:name w:val="Subtitle Char"/>
    <w:basedOn w:val="DefaultParagraphFont"/>
    <w:link w:val="Subtitle"/>
    <w:uiPriority w:val="2"/>
    <w:rsid w:val="009D468D"/>
    <w:rPr>
      <w:rFonts w:asciiTheme="majorHAnsi" w:eastAsiaTheme="minorEastAsia" w:hAnsiTheme="majorHAnsi"/>
      <w:b/>
      <w:color w:val="0070C0"/>
      <w:sz w:val="50"/>
      <w:szCs w:val="22"/>
    </w:rPr>
  </w:style>
  <w:style w:type="paragraph" w:styleId="TOC1">
    <w:name w:val="toc 1"/>
    <w:basedOn w:val="Normal"/>
    <w:next w:val="Normal"/>
    <w:autoRedefine/>
    <w:uiPriority w:val="39"/>
    <w:unhideWhenUsed/>
    <w:qFormat/>
    <w:rsid w:val="004E3CA6"/>
    <w:pPr>
      <w:tabs>
        <w:tab w:val="right" w:leader="dot" w:pos="8630"/>
      </w:tabs>
      <w:spacing w:before="120" w:after="120"/>
    </w:pPr>
    <w:rPr>
      <w:rFonts w:asciiTheme="majorHAnsi" w:hAnsiTheme="majorHAnsi"/>
      <w:b/>
      <w:bCs/>
      <w:caps/>
      <w:color w:val="000000" w:themeColor="text1"/>
      <w:sz w:val="28"/>
    </w:rPr>
  </w:style>
  <w:style w:type="paragraph" w:styleId="TOC2">
    <w:name w:val="toc 2"/>
    <w:basedOn w:val="Normal"/>
    <w:next w:val="Normal"/>
    <w:autoRedefine/>
    <w:uiPriority w:val="39"/>
    <w:unhideWhenUsed/>
    <w:qFormat/>
    <w:rsid w:val="00CB40EF"/>
    <w:pPr>
      <w:tabs>
        <w:tab w:val="right" w:leader="dot" w:pos="8630"/>
      </w:tabs>
      <w:spacing w:before="240" w:after="120" w:line="240" w:lineRule="auto"/>
    </w:pPr>
    <w:rPr>
      <w:bCs/>
      <w:i/>
      <w:iCs/>
      <w:noProof/>
      <w:sz w:val="20"/>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PageNumber">
    <w:name w:val="page number"/>
    <w:basedOn w:val="DefaultParagraphFont"/>
    <w:uiPriority w:val="99"/>
    <w:semiHidden/>
    <w:unhideWhenUsed/>
    <w:rsid w:val="00444678"/>
  </w:style>
  <w:style w:type="character" w:styleId="Hyperlink">
    <w:name w:val="Hyperlink"/>
    <w:basedOn w:val="DefaultParagraphFont"/>
    <w:uiPriority w:val="99"/>
    <w:unhideWhenUsed/>
    <w:rsid w:val="009D468D"/>
    <w:rPr>
      <w:color w:val="B67AC3" w:themeColor="hyperlink"/>
      <w:u w:val="single"/>
    </w:rPr>
  </w:style>
  <w:style w:type="character" w:styleId="UnresolvedMention">
    <w:name w:val="Unresolved Mention"/>
    <w:basedOn w:val="DefaultParagraphFont"/>
    <w:uiPriority w:val="99"/>
    <w:semiHidden/>
    <w:unhideWhenUsed/>
    <w:rsid w:val="009D4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11287">
      <w:bodyDiv w:val="1"/>
      <w:marLeft w:val="0"/>
      <w:marRight w:val="0"/>
      <w:marTop w:val="0"/>
      <w:marBottom w:val="0"/>
      <w:divBdr>
        <w:top w:val="none" w:sz="0" w:space="0" w:color="auto"/>
        <w:left w:val="none" w:sz="0" w:space="0" w:color="auto"/>
        <w:bottom w:val="none" w:sz="0" w:space="0" w:color="auto"/>
        <w:right w:val="none" w:sz="0" w:space="0" w:color="auto"/>
      </w:divBdr>
    </w:div>
    <w:div w:id="193735890">
      <w:bodyDiv w:val="1"/>
      <w:marLeft w:val="0"/>
      <w:marRight w:val="0"/>
      <w:marTop w:val="0"/>
      <w:marBottom w:val="0"/>
      <w:divBdr>
        <w:top w:val="none" w:sz="0" w:space="0" w:color="auto"/>
        <w:left w:val="none" w:sz="0" w:space="0" w:color="auto"/>
        <w:bottom w:val="none" w:sz="0" w:space="0" w:color="auto"/>
        <w:right w:val="none" w:sz="0" w:space="0" w:color="auto"/>
      </w:divBdr>
    </w:div>
    <w:div w:id="226839086">
      <w:bodyDiv w:val="1"/>
      <w:marLeft w:val="0"/>
      <w:marRight w:val="0"/>
      <w:marTop w:val="0"/>
      <w:marBottom w:val="0"/>
      <w:divBdr>
        <w:top w:val="none" w:sz="0" w:space="0" w:color="auto"/>
        <w:left w:val="none" w:sz="0" w:space="0" w:color="auto"/>
        <w:bottom w:val="none" w:sz="0" w:space="0" w:color="auto"/>
        <w:right w:val="none" w:sz="0" w:space="0" w:color="auto"/>
      </w:divBdr>
    </w:div>
    <w:div w:id="351341587">
      <w:bodyDiv w:val="1"/>
      <w:marLeft w:val="0"/>
      <w:marRight w:val="0"/>
      <w:marTop w:val="0"/>
      <w:marBottom w:val="0"/>
      <w:divBdr>
        <w:top w:val="none" w:sz="0" w:space="0" w:color="auto"/>
        <w:left w:val="none" w:sz="0" w:space="0" w:color="auto"/>
        <w:bottom w:val="none" w:sz="0" w:space="0" w:color="auto"/>
        <w:right w:val="none" w:sz="0" w:space="0" w:color="auto"/>
      </w:divBdr>
      <w:divsChild>
        <w:div w:id="69887614">
          <w:marLeft w:val="0"/>
          <w:marRight w:val="0"/>
          <w:marTop w:val="0"/>
          <w:marBottom w:val="0"/>
          <w:divBdr>
            <w:top w:val="none" w:sz="0" w:space="0" w:color="auto"/>
            <w:left w:val="none" w:sz="0" w:space="0" w:color="auto"/>
            <w:bottom w:val="none" w:sz="0" w:space="0" w:color="auto"/>
            <w:right w:val="none" w:sz="0" w:space="0" w:color="auto"/>
          </w:divBdr>
        </w:div>
      </w:divsChild>
    </w:div>
    <w:div w:id="562722253">
      <w:bodyDiv w:val="1"/>
      <w:marLeft w:val="0"/>
      <w:marRight w:val="0"/>
      <w:marTop w:val="0"/>
      <w:marBottom w:val="0"/>
      <w:divBdr>
        <w:top w:val="none" w:sz="0" w:space="0" w:color="auto"/>
        <w:left w:val="none" w:sz="0" w:space="0" w:color="auto"/>
        <w:bottom w:val="none" w:sz="0" w:space="0" w:color="auto"/>
        <w:right w:val="none" w:sz="0" w:space="0" w:color="auto"/>
      </w:divBdr>
    </w:div>
    <w:div w:id="654379420">
      <w:bodyDiv w:val="1"/>
      <w:marLeft w:val="0"/>
      <w:marRight w:val="0"/>
      <w:marTop w:val="0"/>
      <w:marBottom w:val="0"/>
      <w:divBdr>
        <w:top w:val="none" w:sz="0" w:space="0" w:color="auto"/>
        <w:left w:val="none" w:sz="0" w:space="0" w:color="auto"/>
        <w:bottom w:val="none" w:sz="0" w:space="0" w:color="auto"/>
        <w:right w:val="none" w:sz="0" w:space="0" w:color="auto"/>
      </w:divBdr>
    </w:div>
    <w:div w:id="718479069">
      <w:bodyDiv w:val="1"/>
      <w:marLeft w:val="0"/>
      <w:marRight w:val="0"/>
      <w:marTop w:val="0"/>
      <w:marBottom w:val="0"/>
      <w:divBdr>
        <w:top w:val="none" w:sz="0" w:space="0" w:color="auto"/>
        <w:left w:val="none" w:sz="0" w:space="0" w:color="auto"/>
        <w:bottom w:val="none" w:sz="0" w:space="0" w:color="auto"/>
        <w:right w:val="none" w:sz="0" w:space="0" w:color="auto"/>
      </w:divBdr>
    </w:div>
    <w:div w:id="1100101406">
      <w:bodyDiv w:val="1"/>
      <w:marLeft w:val="0"/>
      <w:marRight w:val="0"/>
      <w:marTop w:val="0"/>
      <w:marBottom w:val="0"/>
      <w:divBdr>
        <w:top w:val="none" w:sz="0" w:space="0" w:color="auto"/>
        <w:left w:val="none" w:sz="0" w:space="0" w:color="auto"/>
        <w:bottom w:val="none" w:sz="0" w:space="0" w:color="auto"/>
        <w:right w:val="none" w:sz="0" w:space="0" w:color="auto"/>
      </w:divBdr>
    </w:div>
    <w:div w:id="1124301314">
      <w:bodyDiv w:val="1"/>
      <w:marLeft w:val="0"/>
      <w:marRight w:val="0"/>
      <w:marTop w:val="0"/>
      <w:marBottom w:val="0"/>
      <w:divBdr>
        <w:top w:val="none" w:sz="0" w:space="0" w:color="auto"/>
        <w:left w:val="none" w:sz="0" w:space="0" w:color="auto"/>
        <w:bottom w:val="none" w:sz="0" w:space="0" w:color="auto"/>
        <w:right w:val="none" w:sz="0" w:space="0" w:color="auto"/>
      </w:divBdr>
      <w:divsChild>
        <w:div w:id="1077556396">
          <w:marLeft w:val="0"/>
          <w:marRight w:val="0"/>
          <w:marTop w:val="0"/>
          <w:marBottom w:val="0"/>
          <w:divBdr>
            <w:top w:val="none" w:sz="0" w:space="0" w:color="auto"/>
            <w:left w:val="none" w:sz="0" w:space="0" w:color="auto"/>
            <w:bottom w:val="none" w:sz="0" w:space="0" w:color="auto"/>
            <w:right w:val="none" w:sz="0" w:space="0" w:color="auto"/>
          </w:divBdr>
        </w:div>
      </w:divsChild>
    </w:div>
    <w:div w:id="1260945155">
      <w:bodyDiv w:val="1"/>
      <w:marLeft w:val="0"/>
      <w:marRight w:val="0"/>
      <w:marTop w:val="0"/>
      <w:marBottom w:val="0"/>
      <w:divBdr>
        <w:top w:val="none" w:sz="0" w:space="0" w:color="auto"/>
        <w:left w:val="none" w:sz="0" w:space="0" w:color="auto"/>
        <w:bottom w:val="none" w:sz="0" w:space="0" w:color="auto"/>
        <w:right w:val="none" w:sz="0" w:space="0" w:color="auto"/>
      </w:divBdr>
      <w:divsChild>
        <w:div w:id="296031012">
          <w:marLeft w:val="0"/>
          <w:marRight w:val="0"/>
          <w:marTop w:val="0"/>
          <w:marBottom w:val="0"/>
          <w:divBdr>
            <w:top w:val="none" w:sz="0" w:space="0" w:color="auto"/>
            <w:left w:val="none" w:sz="0" w:space="0" w:color="auto"/>
            <w:bottom w:val="none" w:sz="0" w:space="0" w:color="auto"/>
            <w:right w:val="none" w:sz="0" w:space="0" w:color="auto"/>
          </w:divBdr>
        </w:div>
      </w:divsChild>
    </w:div>
    <w:div w:id="1387099534">
      <w:bodyDiv w:val="1"/>
      <w:marLeft w:val="0"/>
      <w:marRight w:val="0"/>
      <w:marTop w:val="0"/>
      <w:marBottom w:val="0"/>
      <w:divBdr>
        <w:top w:val="none" w:sz="0" w:space="0" w:color="auto"/>
        <w:left w:val="none" w:sz="0" w:space="0" w:color="auto"/>
        <w:bottom w:val="none" w:sz="0" w:space="0" w:color="auto"/>
        <w:right w:val="none" w:sz="0" w:space="0" w:color="auto"/>
      </w:divBdr>
    </w:div>
    <w:div w:id="1515680788">
      <w:bodyDiv w:val="1"/>
      <w:marLeft w:val="0"/>
      <w:marRight w:val="0"/>
      <w:marTop w:val="0"/>
      <w:marBottom w:val="0"/>
      <w:divBdr>
        <w:top w:val="none" w:sz="0" w:space="0" w:color="auto"/>
        <w:left w:val="none" w:sz="0" w:space="0" w:color="auto"/>
        <w:bottom w:val="none" w:sz="0" w:space="0" w:color="auto"/>
        <w:right w:val="none" w:sz="0" w:space="0" w:color="auto"/>
      </w:divBdr>
      <w:divsChild>
        <w:div w:id="1672753414">
          <w:marLeft w:val="0"/>
          <w:marRight w:val="0"/>
          <w:marTop w:val="0"/>
          <w:marBottom w:val="0"/>
          <w:divBdr>
            <w:top w:val="none" w:sz="0" w:space="0" w:color="auto"/>
            <w:left w:val="none" w:sz="0" w:space="0" w:color="auto"/>
            <w:bottom w:val="none" w:sz="0" w:space="0" w:color="auto"/>
            <w:right w:val="none" w:sz="0" w:space="0" w:color="auto"/>
          </w:divBdr>
        </w:div>
      </w:divsChild>
    </w:div>
    <w:div w:id="1819103957">
      <w:bodyDiv w:val="1"/>
      <w:marLeft w:val="0"/>
      <w:marRight w:val="0"/>
      <w:marTop w:val="0"/>
      <w:marBottom w:val="0"/>
      <w:divBdr>
        <w:top w:val="none" w:sz="0" w:space="0" w:color="auto"/>
        <w:left w:val="none" w:sz="0" w:space="0" w:color="auto"/>
        <w:bottom w:val="none" w:sz="0" w:space="0" w:color="auto"/>
        <w:right w:val="none" w:sz="0" w:space="0" w:color="auto"/>
      </w:divBdr>
    </w:div>
    <w:div w:id="183063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customXml" Target="../customXml/item5.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1.jpe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hyperlink" Target="https://www.kaggle.com/datasets/fedesoriano/heart-failure-prediction/data"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footer" Target="footer4.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kaggle.com/datasets/oktayrdeki/heart-disease" TargetMode="Externa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2.gif"/><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ileyjones/Library/Containers/com.microsoft.Word/Data/Library/Application%20Support/Microsoft/Office/16.0/DTS/Search/%7b31016087-F66F-9F49-93BD-3BE92DCB1129%7dtf10002071_mac.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E68D72-F73E-0C4C-8BD2-8FEBB1B15173}">
  <we:reference id="wa200001482" version="1.0.5.0" store="en-US" storeType="OMEX"/>
  <we:alternateReferences>
    <we:reference id="wa200001482" version="1.0.5.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9A131541-2DE1-47E4-B02C-C56562F5FA5C}">
  <ds:schemaRefs>
    <ds:schemaRef ds:uri="http://schemas.openxmlformats.org/officeDocument/2006/bibliography"/>
  </ds:schemaRefs>
</ds:datastoreItem>
</file>

<file path=customXml/itemProps4.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9E6113-9D61-48C6-AB23-FE012436656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{31016087-F66F-9F49-93BD-3BE92DCB1129}tf10002071_mac.dotx</Template>
  <TotalTime>28</TotalTime>
  <Pages>104</Pages>
  <Words>11805</Words>
  <Characters>67289</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Wiley Jones</dc:creator>
  <cp:keywords/>
  <dc:description/>
  <cp:lastModifiedBy>Jones, Wiley</cp:lastModifiedBy>
  <cp:revision>6</cp:revision>
  <dcterms:created xsi:type="dcterms:W3CDTF">2025-05-30T03:48:00Z</dcterms:created>
  <dcterms:modified xsi:type="dcterms:W3CDTF">2025-06-05T03:31:00Z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